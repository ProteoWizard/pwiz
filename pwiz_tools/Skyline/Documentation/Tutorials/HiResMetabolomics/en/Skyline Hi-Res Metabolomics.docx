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000000"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045F4BDC" w14:textId="11DFBB12" w:rsidR="006F29F2" w:rsidRDefault="00C8461F" w:rsidP="006F29F2">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2DE814AA" w14:textId="404A6C5B" w:rsidR="006F29F2" w:rsidRDefault="006F29F2" w:rsidP="006F29F2">
      <w:pPr>
        <w:rPr>
          <w:rFonts w:eastAsia="Calibri"/>
        </w:rPr>
      </w:pPr>
      <w:r>
        <w:rPr>
          <w:rFonts w:eastAsia="Calibri"/>
        </w:rPr>
        <w:lastRenderedPageBreak/>
        <w:t>In Excel, it will look something like this:</w:t>
      </w:r>
    </w:p>
    <w:p w14:paraId="022BBA70" w14:textId="3327C499" w:rsidR="006F29F2" w:rsidRDefault="006F29F2" w:rsidP="006F29F2">
      <w:pPr>
        <w:rPr>
          <w:rFonts w:eastAsia="Calibri"/>
        </w:rPr>
      </w:pPr>
      <w:r w:rsidRPr="006F29F2">
        <w:rPr>
          <w:rFonts w:eastAsia="Calibri"/>
          <w:noProof/>
        </w:rPr>
        <w:drawing>
          <wp:inline distT="0" distB="0" distL="0" distR="0" wp14:anchorId="6AA42305" wp14:editId="13F507CA">
            <wp:extent cx="5943600" cy="129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2225"/>
                    </a:xfrm>
                    <a:prstGeom prst="rect">
                      <a:avLst/>
                    </a:prstGeom>
                  </pic:spPr>
                </pic:pic>
              </a:graphicData>
            </a:graphic>
          </wp:inline>
        </w:drawing>
      </w:r>
    </w:p>
    <w:p w14:paraId="17ADE818" w14:textId="0D792655" w:rsidR="006F29F2" w:rsidRDefault="006F29F2" w:rsidP="006F29F2">
      <w:pPr>
        <w:rPr>
          <w:rFonts w:eastAsia="Calibri"/>
        </w:rPr>
      </w:pPr>
      <w:r>
        <w:rPr>
          <w:rFonts w:eastAsia="Calibri"/>
        </w:rPr>
        <w:t>But again, the .csv version will work just as well.</w:t>
      </w:r>
    </w:p>
    <w:p w14:paraId="3485F850" w14:textId="1F8E3731" w:rsidR="006F29F2" w:rsidRPr="00CB0582" w:rsidRDefault="006F29F2" w:rsidP="00CB0582">
      <w:pPr>
        <w:pStyle w:val="Heading1"/>
      </w:pPr>
      <w:r w:rsidRPr="00CB0582">
        <w:t>Adding Isotopic Peaks</w:t>
      </w:r>
    </w:p>
    <w:p w14:paraId="232DD813" w14:textId="7CCD31CF" w:rsidR="006F29F2" w:rsidRDefault="006F29F2" w:rsidP="006F29F2">
      <w:pPr>
        <w:spacing w:after="160" w:line="256" w:lineRule="auto"/>
      </w:pPr>
      <w:r>
        <w:t>This transition list specifies chemical formulas for the molecules of interest</w:t>
      </w:r>
      <w:r w:rsidR="008B5053">
        <w:t xml:space="preserve"> which</w:t>
      </w:r>
      <w:r>
        <w:t xml:space="preserve"> Skyline can use to create targets for isotopes</w:t>
      </w:r>
      <w:r w:rsidR="008B5053">
        <w:t xml:space="preserve"> of the molecules.</w:t>
      </w:r>
    </w:p>
    <w:p w14:paraId="3A3A9420" w14:textId="77777777" w:rsidR="008B5053" w:rsidRDefault="006F29F2" w:rsidP="006F29F2">
      <w:pPr>
        <w:spacing w:after="160" w:line="256" w:lineRule="auto"/>
      </w:pPr>
      <w:r>
        <w:t>When Skyline reads a small molecule transition list</w:t>
      </w:r>
      <w:r w:rsidR="008B5053">
        <w:t xml:space="preserve"> like this one, it offers you two choices:</w:t>
      </w:r>
    </w:p>
    <w:p w14:paraId="1293E1A4" w14:textId="40D0DC0B" w:rsidR="006F29F2" w:rsidRDefault="008B5053" w:rsidP="008B5053">
      <w:pPr>
        <w:pStyle w:val="ListParagraph"/>
        <w:numPr>
          <w:ilvl w:val="0"/>
          <w:numId w:val="37"/>
        </w:numPr>
        <w:spacing w:after="160" w:line="256" w:lineRule="auto"/>
      </w:pPr>
      <w:r>
        <w:t>a</w:t>
      </w:r>
      <w:r w:rsidR="006F29F2">
        <w:t xml:space="preserve">dd only the precursors and fragments explicitly included in the transition list. Each item added to the document is created with </w:t>
      </w:r>
      <w:r w:rsidR="006F29F2" w:rsidRPr="008B5053">
        <w:rPr>
          <w:b/>
        </w:rPr>
        <w:t>Auto-select</w:t>
      </w:r>
      <w:r w:rsidR="006F29F2">
        <w:t xml:space="preserve"> turned off so that</w:t>
      </w:r>
      <w:r>
        <w:t xml:space="preserve"> subsequent</w:t>
      </w:r>
      <w:r w:rsidR="006F29F2">
        <w:t xml:space="preserve"> settings changes do not cause any changes to the molecules, precursors or transitions </w:t>
      </w:r>
      <w:r>
        <w:t>added</w:t>
      </w:r>
      <w:r w:rsidR="006F29F2">
        <w:t xml:space="preserve"> the document. </w:t>
      </w:r>
    </w:p>
    <w:p w14:paraId="56FB6ED9" w14:textId="1BD997A8" w:rsidR="008B5053" w:rsidRDefault="008B5053" w:rsidP="008B5053">
      <w:pPr>
        <w:pStyle w:val="ListParagraph"/>
        <w:numPr>
          <w:ilvl w:val="0"/>
          <w:numId w:val="37"/>
        </w:numPr>
        <w:spacing w:after="160" w:line="256" w:lineRule="auto"/>
      </w:pPr>
      <w:r>
        <w:t xml:space="preserve">use the document settings to add or remove transitions based on the list contents, e.g. </w:t>
      </w:r>
      <w:r w:rsidR="006F29F2">
        <w:t xml:space="preserve">add the M+1 precursor isotopes.  </w:t>
      </w:r>
      <w:r>
        <w:t xml:space="preserve">Each item added to the document is created with </w:t>
      </w:r>
      <w:r w:rsidRPr="008B5053">
        <w:rPr>
          <w:b/>
        </w:rPr>
        <w:t>Auto-select</w:t>
      </w:r>
      <w:r>
        <w:t xml:space="preserve"> turned on so that subsequent settings changes may affect the newly added items. </w:t>
      </w:r>
    </w:p>
    <w:p w14:paraId="6DCC4819" w14:textId="74449C74" w:rsidR="008B5053" w:rsidRDefault="008B5053" w:rsidP="006F29F2"/>
    <w:p w14:paraId="4E441C7B" w14:textId="239D1570" w:rsidR="006F29F2" w:rsidRDefault="008B5053" w:rsidP="006F29F2">
      <w:r>
        <w:t>We would like to include the M+1 isotopes, so n</w:t>
      </w:r>
      <w:r w:rsidR="006F29F2">
        <w:t>ow you will review the transition settings and make some changes including those needed to add M+1 isotope peak precursors transitions to the Skyline document. To do this, perform the following steps:</w:t>
      </w:r>
    </w:p>
    <w:p w14:paraId="26057499" w14:textId="77777777" w:rsidR="006F29F2" w:rsidRDefault="006F29F2" w:rsidP="006F29F2">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3A56EA39" w14:textId="77777777" w:rsidR="006F29F2" w:rsidRDefault="006F29F2" w:rsidP="006F29F2">
      <w:pPr>
        <w:pStyle w:val="ListParagraph"/>
        <w:numPr>
          <w:ilvl w:val="0"/>
          <w:numId w:val="44"/>
        </w:numPr>
      </w:pPr>
      <w:r>
        <w:t xml:space="preserve">Click the </w:t>
      </w:r>
      <w:r>
        <w:rPr>
          <w:b/>
          <w:bCs/>
        </w:rPr>
        <w:t xml:space="preserve">Filter </w:t>
      </w:r>
      <w:r>
        <w:t xml:space="preserve">tab. </w:t>
      </w:r>
    </w:p>
    <w:p w14:paraId="336461FA" w14:textId="77777777" w:rsidR="006F29F2" w:rsidRDefault="006F29F2" w:rsidP="006F29F2">
      <w:pPr>
        <w:pStyle w:val="ListParagraph"/>
        <w:keepNext/>
        <w:numPr>
          <w:ilvl w:val="0"/>
          <w:numId w:val="44"/>
        </w:numPr>
      </w:pPr>
      <w:r>
        <w:lastRenderedPageBreak/>
        <w:t xml:space="preserve">In the </w:t>
      </w:r>
      <w:r w:rsidRPr="00944C7A">
        <w:rPr>
          <w:b/>
          <w:bCs/>
        </w:rPr>
        <w:t>Ion types</w:t>
      </w:r>
      <w:r>
        <w:t xml:space="preserve"> field, enter “p”.</w:t>
      </w:r>
    </w:p>
    <w:p w14:paraId="2D0F826C" w14:textId="77777777" w:rsidR="006F29F2" w:rsidRDefault="006F29F2" w:rsidP="006F29F2">
      <w:pPr>
        <w:keepNext/>
      </w:pPr>
      <w:r>
        <w:t xml:space="preserve">The </w:t>
      </w:r>
      <w:r w:rsidRPr="00944C7A">
        <w:rPr>
          <w:b/>
          <w:bCs/>
        </w:rPr>
        <w:t>Transitions Settings</w:t>
      </w:r>
      <w:r>
        <w:t xml:space="preserve"> form should look like this:</w:t>
      </w:r>
    </w:p>
    <w:p w14:paraId="470B3177" w14:textId="77777777" w:rsidR="006F29F2" w:rsidRDefault="006F29F2" w:rsidP="006F29F2">
      <w:pPr>
        <w:pStyle w:val="ListParagraph"/>
      </w:pPr>
      <w:r>
        <w:rPr>
          <w:noProof/>
        </w:rPr>
        <w:drawing>
          <wp:inline distT="0" distB="0" distL="0" distR="0" wp14:anchorId="709069CD" wp14:editId="6F37D787">
            <wp:extent cx="3780952" cy="573333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0952"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6F29F2" w14:paraId="1DBB097D" w14:textId="77777777" w:rsidTr="00611149">
        <w:tc>
          <w:tcPr>
            <w:tcW w:w="9576" w:type="dxa"/>
          </w:tcPr>
          <w:p w14:paraId="13757FF8" w14:textId="77777777" w:rsidR="006F29F2" w:rsidRDefault="006F29F2" w:rsidP="00611149">
            <w:pPr>
              <w:spacing w:after="0"/>
            </w:pPr>
            <w:r>
              <w:t xml:space="preserve">NOTE:  The “p” setting in </w:t>
            </w:r>
            <w:r w:rsidRPr="009E003D">
              <w:rPr>
                <w:b/>
                <w:bCs/>
              </w:rPr>
              <w:t>Ion Types</w:t>
            </w:r>
            <w:r>
              <w:t xml:space="preserve"> on the </w:t>
            </w:r>
            <w:r w:rsidRPr="009E003D">
              <w:rPr>
                <w:b/>
                <w:bCs/>
              </w:rPr>
              <w:t>Filter</w:t>
            </w:r>
            <w:r>
              <w:t xml:space="preserve"> tab means you are interested in </w:t>
            </w:r>
            <w:r w:rsidRPr="005E2215">
              <w:rPr>
                <w:b/>
              </w:rPr>
              <w:t>p</w:t>
            </w:r>
            <w:r>
              <w:t xml:space="preserve">recursor ion transitions. This Skyline document contains only precursor transitions, but if there were also </w:t>
            </w:r>
            <w:r w:rsidRPr="004403F1">
              <w:rPr>
                <w:b/>
              </w:rPr>
              <w:t>f</w:t>
            </w:r>
            <w:r>
              <w:t>ragment transitions in the input transition list we would set this to “</w:t>
            </w:r>
            <w:r w:rsidRPr="004403F1">
              <w:rPr>
                <w:b/>
              </w:rPr>
              <w:t>f, p</w:t>
            </w:r>
            <w:r>
              <w:t>”.</w:t>
            </w:r>
          </w:p>
        </w:tc>
      </w:tr>
    </w:tbl>
    <w:p w14:paraId="2B67C353" w14:textId="77777777" w:rsidR="006F29F2" w:rsidRDefault="006F29F2" w:rsidP="006F29F2">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form.</w:t>
      </w:r>
    </w:p>
    <w:p w14:paraId="46BD027F" w14:textId="77777777" w:rsidR="006F29F2" w:rsidRPr="009E003D" w:rsidRDefault="006F29F2" w:rsidP="006F29F2">
      <w:pPr>
        <w:pStyle w:val="ListParagraph"/>
        <w:numPr>
          <w:ilvl w:val="0"/>
          <w:numId w:val="44"/>
        </w:numPr>
      </w:pPr>
      <w:r>
        <w:t xml:space="preserve">Set the </w:t>
      </w:r>
      <w:r w:rsidRPr="009E003D">
        <w:rPr>
          <w:b/>
          <w:bCs/>
        </w:rPr>
        <w:t>Isotope peaks included</w:t>
      </w:r>
      <w:r>
        <w:t xml:space="preserve"> field to “</w:t>
      </w:r>
      <w:r w:rsidRPr="00F91DA9">
        <w:rPr>
          <w:bCs/>
        </w:rPr>
        <w:t>Count</w:t>
      </w:r>
      <w:r>
        <w:rPr>
          <w:b/>
          <w:bCs/>
        </w:rPr>
        <w:t>”.</w:t>
      </w:r>
    </w:p>
    <w:p w14:paraId="5C159694" w14:textId="0BB8A238" w:rsidR="006F29F2" w:rsidRDefault="006F29F2" w:rsidP="006F29F2">
      <w:pPr>
        <w:pStyle w:val="ListParagraph"/>
        <w:numPr>
          <w:ilvl w:val="0"/>
          <w:numId w:val="44"/>
        </w:numPr>
      </w:pPr>
      <w:r>
        <w:lastRenderedPageBreak/>
        <w:t xml:space="preserve">In the </w:t>
      </w:r>
      <w:r>
        <w:rPr>
          <w:b/>
          <w:bCs/>
        </w:rPr>
        <w:t xml:space="preserve">Peaks </w:t>
      </w:r>
      <w:r w:rsidRPr="009E003D">
        <w:t>field</w:t>
      </w:r>
      <w:r>
        <w:t>, enter “2”</w:t>
      </w:r>
      <w:r w:rsidRPr="009E003D">
        <w:t>.</w:t>
      </w:r>
      <w:r w:rsidR="00832C10">
        <w:t xml:space="preserve"> This tell Skyline to use the chemical formulas provided in the input transition list to add a precursor transition representing the M+1 isotope peak in addition to the monoisotopic peak.</w:t>
      </w:r>
    </w:p>
    <w:p w14:paraId="433EA0CE" w14:textId="77777777" w:rsidR="006F29F2" w:rsidRPr="009E003D" w:rsidRDefault="006F29F2" w:rsidP="006F29F2">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54ABCE09" w14:textId="77777777" w:rsidR="006F29F2" w:rsidRPr="009E003D" w:rsidRDefault="006F29F2" w:rsidP="006F29F2">
      <w:pPr>
        <w:pStyle w:val="ListParagraph"/>
        <w:numPr>
          <w:ilvl w:val="0"/>
          <w:numId w:val="44"/>
        </w:numPr>
      </w:pPr>
      <w:r>
        <w:rPr>
          <w:bCs/>
        </w:rPr>
        <w:t xml:space="preserve">Set the </w:t>
      </w:r>
      <w:r>
        <w:rPr>
          <w:b/>
          <w:bCs/>
        </w:rPr>
        <w:t xml:space="preserve">Resolving power </w:t>
      </w:r>
      <w:r>
        <w:t xml:space="preserve">field to “70,000”, </w:t>
      </w:r>
      <w:r w:rsidRPr="009E003D">
        <w:rPr>
          <w:b/>
          <w:bCs/>
        </w:rPr>
        <w:t>At</w:t>
      </w:r>
      <w:r>
        <w:rPr>
          <w:b/>
          <w:bCs/>
        </w:rPr>
        <w:t xml:space="preserve"> </w:t>
      </w:r>
      <w:r>
        <w:t xml:space="preserve">“200” </w:t>
      </w:r>
      <w:r w:rsidRPr="009E003D">
        <w:rPr>
          <w:i/>
          <w:iCs/>
        </w:rPr>
        <w:t>m/z</w:t>
      </w:r>
      <w:r>
        <w:rPr>
          <w:i/>
          <w:iCs/>
        </w:rPr>
        <w:t>.</w:t>
      </w:r>
    </w:p>
    <w:p w14:paraId="5E0C08E2" w14:textId="77777777" w:rsidR="006F29F2" w:rsidRDefault="006F29F2" w:rsidP="006F29F2">
      <w:pPr>
        <w:pStyle w:val="ListParagraph"/>
        <w:numPr>
          <w:ilvl w:val="0"/>
          <w:numId w:val="44"/>
        </w:numPr>
      </w:pPr>
      <w:r>
        <w:t>I</w:t>
      </w:r>
      <w:r w:rsidRPr="009E003D">
        <w:t>n the</w:t>
      </w:r>
      <w:r>
        <w:rPr>
          <w:b/>
          <w:bCs/>
        </w:rPr>
        <w:t xml:space="preserve"> </w:t>
      </w:r>
      <w:r w:rsidRPr="009E003D">
        <w:t>section</w:t>
      </w:r>
      <w:r>
        <w:rPr>
          <w:b/>
          <w:bCs/>
        </w:rPr>
        <w:t xml:space="preserve"> Retention time filtering</w:t>
      </w:r>
      <w:r>
        <w:rPr>
          <w:bCs/>
        </w:rPr>
        <w:t xml:space="preserve"> section</w:t>
      </w:r>
      <w:r>
        <w:rPr>
          <w:b/>
          <w:bCs/>
        </w:rPr>
        <w:t xml:space="preserve">, </w:t>
      </w:r>
      <w:r>
        <w:rPr>
          <w:bCs/>
        </w:rPr>
        <w:t>choose</w:t>
      </w:r>
      <w:r>
        <w:t xml:space="preserve"> </w:t>
      </w:r>
      <w:r>
        <w:rPr>
          <w:b/>
          <w:bCs/>
        </w:rPr>
        <w:t xml:space="preserve">Include </w:t>
      </w:r>
      <w:r w:rsidRPr="009E003D">
        <w:rPr>
          <w:b/>
          <w:bCs/>
        </w:rPr>
        <w:t>all matching scans</w:t>
      </w:r>
      <w:r>
        <w:t>.</w:t>
      </w:r>
      <w:r>
        <w:br/>
      </w:r>
    </w:p>
    <w:p w14:paraId="0EBDA93C" w14:textId="77777777" w:rsidR="006F29F2" w:rsidRDefault="006F29F2" w:rsidP="006F29F2">
      <w:pPr>
        <w:keepNext/>
      </w:pPr>
      <w:r>
        <w:t xml:space="preserve">The </w:t>
      </w:r>
      <w:r w:rsidRPr="00944C7A">
        <w:rPr>
          <w:b/>
          <w:bCs/>
        </w:rPr>
        <w:t>Transitions Settings</w:t>
      </w:r>
      <w:r>
        <w:t xml:space="preserve"> form should look like this:</w:t>
      </w:r>
      <w:r w:rsidRPr="005E2215">
        <w:rPr>
          <w:noProof/>
        </w:rPr>
        <w:t xml:space="preserve"> </w:t>
      </w:r>
      <w:r>
        <w:rPr>
          <w:noProof/>
        </w:rPr>
        <w:br/>
      </w:r>
      <w:r>
        <w:rPr>
          <w:noProof/>
        </w:rPr>
        <w:br/>
      </w:r>
      <w:r>
        <w:rPr>
          <w:noProof/>
        </w:rPr>
        <w:drawing>
          <wp:inline distT="0" distB="0" distL="0" distR="0" wp14:anchorId="4C545233" wp14:editId="59E2479E">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734050"/>
                    </a:xfrm>
                    <a:prstGeom prst="rect">
                      <a:avLst/>
                    </a:prstGeom>
                  </pic:spPr>
                </pic:pic>
              </a:graphicData>
            </a:graphic>
          </wp:inline>
        </w:drawing>
      </w:r>
    </w:p>
    <w:p w14:paraId="1D122230" w14:textId="77777777" w:rsidR="006F29F2" w:rsidRPr="004D7A6F" w:rsidRDefault="006F29F2" w:rsidP="006F29F2">
      <w:pPr>
        <w:pStyle w:val="ListParagraph"/>
        <w:ind w:left="0"/>
      </w:pPr>
    </w:p>
    <w:p w14:paraId="5BB6588A" w14:textId="77777777" w:rsidR="006F29F2" w:rsidRPr="003C3F78" w:rsidRDefault="006F29F2" w:rsidP="006F29F2">
      <w:pPr>
        <w:pStyle w:val="ListParagraph"/>
        <w:numPr>
          <w:ilvl w:val="0"/>
          <w:numId w:val="39"/>
        </w:numPr>
        <w:spacing w:line="257" w:lineRule="auto"/>
      </w:pPr>
      <w:r>
        <w:rPr>
          <w:bCs/>
        </w:rPr>
        <w:t xml:space="preserve">Click the </w:t>
      </w:r>
      <w:r>
        <w:rPr>
          <w:b/>
        </w:rPr>
        <w:t>OK</w:t>
      </w:r>
      <w:r>
        <w:rPr>
          <w:bCs/>
        </w:rPr>
        <w:t xml:space="preserve"> button.</w:t>
      </w:r>
    </w:p>
    <w:p w14:paraId="4F186DE4" w14:textId="7507EC5C" w:rsidR="006F29F2" w:rsidRDefault="00832C10" w:rsidP="00832C10">
      <w:pPr>
        <w:spacing w:after="160" w:line="256" w:lineRule="auto"/>
      </w:pPr>
      <w:r>
        <w:lastRenderedPageBreak/>
        <w:t>Now we are ready to import the transition list</w:t>
      </w:r>
      <w:r w:rsidR="006F29F2">
        <w:t xml:space="preserve">. </w:t>
      </w:r>
    </w:p>
    <w:p w14:paraId="61D5CD84" w14:textId="4134F40A" w:rsidR="007D63DE" w:rsidRDefault="007D63DE" w:rsidP="00F01FE1">
      <w:pPr>
        <w:pStyle w:val="ListParagraph"/>
        <w:numPr>
          <w:ilvl w:val="0"/>
          <w:numId w:val="37"/>
        </w:numPr>
      </w:pPr>
      <w:r>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5DF845F0" w:rsidR="001C55F1" w:rsidRDefault="00BC08C6" w:rsidP="009D090D">
      <w:r>
        <w:rPr>
          <w:noProof/>
        </w:rPr>
        <w:drawing>
          <wp:inline distT="0" distB="0" distL="0" distR="0" wp14:anchorId="189FE600" wp14:editId="4947515C">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77777777" w:rsidR="00BC08C6" w:rsidRDefault="00BC08C6" w:rsidP="00BC08C6">
      <w:r>
        <w:rPr>
          <w:noProof/>
        </w:rPr>
        <w:drawing>
          <wp:inline distT="0" distB="0" distL="0" distR="0" wp14:anchorId="6ED510C4" wp14:editId="6A2D19DE">
            <wp:extent cx="5943600" cy="324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lastRenderedPageBreak/>
        <w:t>M</w:t>
      </w:r>
      <w:r w:rsidR="00333F57">
        <w:t xml:space="preserve">ake sure that the </w:t>
      </w:r>
      <w:r w:rsidR="00333F57" w:rsidRPr="00C17940">
        <w:rPr>
          <w:b/>
        </w:rPr>
        <w:t>Molecules</w:t>
      </w:r>
      <w:r w:rsidR="00333F57">
        <w:t xml:space="preserve"> radio button is</w:t>
      </w:r>
      <w:r w:rsidR="00162A38">
        <w:t xml:space="preserve"> selected</w:t>
      </w:r>
      <w:r w:rsidR="00C17940">
        <w:t>.</w:t>
      </w:r>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5878719B" w:rsidR="007D63DE" w:rsidRDefault="00BC08C6" w:rsidP="00634D8D">
      <w:r>
        <w:rPr>
          <w:noProof/>
        </w:rPr>
        <w:drawing>
          <wp:inline distT="0" distB="0" distL="0" distR="0" wp14:anchorId="1FAB2A97" wp14:editId="604AA937">
            <wp:extent cx="5943600" cy="2168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5FA1096D" w14:textId="77777777" w:rsidR="00832C10" w:rsidRDefault="00BC08C6" w:rsidP="00832C10">
      <w:r>
        <w:rPr>
          <w:noProof/>
        </w:rPr>
        <w:drawing>
          <wp:inline distT="0" distB="0" distL="0" distR="0" wp14:anchorId="40BDE4D9" wp14:editId="0A731EA9">
            <wp:extent cx="5943600" cy="3243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3580"/>
                    </a:xfrm>
                    <a:prstGeom prst="rect">
                      <a:avLst/>
                    </a:prstGeom>
                  </pic:spPr>
                </pic:pic>
              </a:graphicData>
            </a:graphic>
          </wp:inline>
        </w:drawing>
      </w:r>
    </w:p>
    <w:p w14:paraId="37E92A63" w14:textId="4F7BE8DB" w:rsidR="005D5257" w:rsidRDefault="0027042B" w:rsidP="00832C10">
      <w:r>
        <w:lastRenderedPageBreak/>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692FCC2C" w14:textId="0CB3EB45" w:rsidR="00832C10" w:rsidRDefault="00832C10" w:rsidP="005D5257">
      <w:pPr>
        <w:spacing w:before="240"/>
      </w:pPr>
      <w:r>
        <w:t>Skyline notices that your</w:t>
      </w:r>
      <w:r w:rsidR="00700244">
        <w:t xml:space="preserve"> document’s</w:t>
      </w:r>
      <w:r>
        <w:t xml:space="preserve"> </w:t>
      </w:r>
      <w:r w:rsidR="00B21ADD">
        <w:t xml:space="preserve">Transition </w:t>
      </w:r>
      <w:r>
        <w:t xml:space="preserve">settings allow for calculating </w:t>
      </w:r>
      <w:r w:rsidR="00B21ADD">
        <w:t xml:space="preserve">transitions in addition to those explicitly </w:t>
      </w:r>
      <w:r w:rsidR="00700244">
        <w:t>includ</w:t>
      </w:r>
      <w:r w:rsidR="00B21ADD">
        <w:t>ed in the input transition list,</w:t>
      </w:r>
      <w:r>
        <w:t xml:space="preserve"> and offers you a choice:</w:t>
      </w:r>
    </w:p>
    <w:p w14:paraId="08543786" w14:textId="5F07BD6B" w:rsidR="00832C10" w:rsidRDefault="00FB7623" w:rsidP="005D5257">
      <w:pPr>
        <w:spacing w:before="240"/>
      </w:pPr>
      <w:r>
        <w:rPr>
          <w:noProof/>
        </w:rPr>
        <w:drawing>
          <wp:inline distT="0" distB="0" distL="0" distR="0" wp14:anchorId="46FAA197" wp14:editId="1815F107">
            <wp:extent cx="381000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2495550"/>
                    </a:xfrm>
                    <a:prstGeom prst="rect">
                      <a:avLst/>
                    </a:prstGeom>
                  </pic:spPr>
                </pic:pic>
              </a:graphicData>
            </a:graphic>
          </wp:inline>
        </w:drawing>
      </w:r>
    </w:p>
    <w:p w14:paraId="6EC993A8" w14:textId="465EEDD4" w:rsidR="00717C4C" w:rsidRDefault="00717C4C" w:rsidP="005D5257">
      <w:pPr>
        <w:spacing w:before="240"/>
      </w:pPr>
      <w:r>
        <w:t>The additional seven</w:t>
      </w:r>
      <w:r w:rsidR="008377F0">
        <w:t xml:space="preserve"> precursor</w:t>
      </w:r>
      <w:r>
        <w:t xml:space="preserve"> transitions are the M+1 isotopes of the target</w:t>
      </w:r>
      <w:r w:rsidR="008377F0">
        <w:t>s in the input transition list that Skyline can generate based on the document</w:t>
      </w:r>
      <w:r w:rsidR="00B21ADD">
        <w:t>’s Transition</w:t>
      </w:r>
      <w:r w:rsidR="008377F0">
        <w:t xml:space="preserve"> settings.</w:t>
      </w:r>
    </w:p>
    <w:p w14:paraId="26664BAD" w14:textId="41C3A6FD" w:rsidR="00717C4C" w:rsidRDefault="00717C4C" w:rsidP="00717C4C">
      <w:pPr>
        <w:pStyle w:val="ListParagraph"/>
        <w:numPr>
          <w:ilvl w:val="0"/>
          <w:numId w:val="54"/>
        </w:numPr>
        <w:spacing w:before="240"/>
      </w:pPr>
      <w:r>
        <w:t xml:space="preserve">Click the </w:t>
      </w:r>
      <w:r w:rsidR="00FB7623">
        <w:rPr>
          <w:b/>
        </w:rPr>
        <w:t>Enable</w:t>
      </w:r>
      <w:r>
        <w:rPr>
          <w:b/>
        </w:rPr>
        <w:t xml:space="preserve"> </w:t>
      </w:r>
      <w:r w:rsidRPr="00717C4C">
        <w:t>button</w:t>
      </w:r>
    </w:p>
    <w:p w14:paraId="4ADE0A10" w14:textId="2722B788" w:rsidR="00717C4C" w:rsidRDefault="008377F0" w:rsidP="005D5257">
      <w:pPr>
        <w:spacing w:before="240"/>
      </w:pPr>
      <w:r>
        <w:t>(</w:t>
      </w:r>
      <w:r w:rsidR="00717C4C">
        <w:t xml:space="preserve">As noted in the message, if you happen to click </w:t>
      </w:r>
      <w:r w:rsidR="00FB7623">
        <w:rPr>
          <w:b/>
        </w:rPr>
        <w:t>Disable</w:t>
      </w:r>
      <w:r w:rsidR="00717C4C">
        <w:t xml:space="preserve"> you can still get the M+1 targets by using the “</w:t>
      </w:r>
      <w:r w:rsidR="00717C4C" w:rsidRPr="008377F0">
        <w:rPr>
          <w:b/>
        </w:rPr>
        <w:t>Refine</w:t>
      </w:r>
      <w:r w:rsidR="00B21ADD">
        <w:rPr>
          <w:b/>
        </w:rPr>
        <w:t xml:space="preserve"> &gt;</w:t>
      </w:r>
      <w:r w:rsidR="00717C4C" w:rsidRPr="008377F0">
        <w:rPr>
          <w:b/>
        </w:rPr>
        <w:t xml:space="preserve"> Advanced</w:t>
      </w:r>
      <w:r w:rsidR="00717C4C">
        <w:t>” menu item.</w:t>
      </w:r>
      <w:r>
        <w:t>)</w:t>
      </w:r>
    </w:p>
    <w:p w14:paraId="52704738" w14:textId="2FC8F14E"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01788606" w:rsidR="00BA46EB" w:rsidRDefault="002F0D64" w:rsidP="009D090D">
      <w:r>
        <w:rPr>
          <w:noProof/>
        </w:rPr>
        <w:drawing>
          <wp:inline distT="0" distB="0" distL="0" distR="0" wp14:anchorId="07BA4F3A" wp14:editId="27EADD57">
            <wp:extent cx="5943600" cy="4077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254E7066" w14:textId="33289D3E" w:rsidR="00944C7A" w:rsidRDefault="00944C7A" w:rsidP="00944C7A">
      <w:pPr>
        <w:pStyle w:val="Heading1"/>
      </w:pPr>
      <w:r>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lastRenderedPageBreak/>
        <w:t xml:space="preserve">Right-click the “DHA” target, choose </w:t>
      </w:r>
      <w:r w:rsidRPr="004B5D54">
        <w:rPr>
          <w:b/>
          <w:bCs/>
        </w:rPr>
        <w:t>Set Standard Type</w:t>
      </w:r>
      <w:r>
        <w:t xml:space="preserve">, and click </w:t>
      </w:r>
      <w:r w:rsidRPr="004B5D54">
        <w:rPr>
          <w:b/>
          <w:bCs/>
        </w:rPr>
        <w:t>Surrogate Standard</w:t>
      </w:r>
      <w:r>
        <w:t>.</w:t>
      </w:r>
    </w:p>
    <w:p w14:paraId="09B5AF14" w14:textId="12B5D856" w:rsidR="00944C7A" w:rsidRDefault="002F0D64" w:rsidP="00944C7A">
      <w:r w:rsidRPr="002F0D64">
        <w:rPr>
          <w:noProof/>
        </w:rPr>
        <w:drawing>
          <wp:inline distT="0" distB="0" distL="0" distR="0" wp14:anchorId="653917EF" wp14:editId="5B1CD560">
            <wp:extent cx="5943600" cy="4341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41495"/>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4C721C82"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001D550A">
        <w:rPr>
          <w:b/>
        </w:rPr>
        <w:t>Molecule</w:t>
      </w:r>
      <w:r w:rsidRPr="008619E2">
        <w:rPr>
          <w:b/>
        </w:rPr>
        <w:t xml:space="preserv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9DD897E" w:rsidR="009B773E" w:rsidRDefault="001E5C24" w:rsidP="00E75BE8">
      <w:pPr>
        <w:spacing w:before="240"/>
      </w:pPr>
      <w:r>
        <w:rPr>
          <w:noProof/>
        </w:rPr>
        <w:drawing>
          <wp:inline distT="0" distB="0" distL="0" distR="0" wp14:anchorId="72F0948A" wp14:editId="16D4FDFF">
            <wp:extent cx="5943600" cy="4077970"/>
            <wp:effectExtent l="0" t="0" r="0" b="0"/>
            <wp:docPr id="1687763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3112" name="Picture 1" descr="A screenshot of a computer&#10;&#10;Description automatically generated"/>
                    <pic:cNvPicPr/>
                  </pic:nvPicPr>
                  <pic:blipFill>
                    <a:blip r:embed="rId25"/>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5E4E73A2"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1D550A">
        <w:rPr>
          <w:b/>
        </w:rPr>
        <w:t>Molecule</w:t>
      </w:r>
      <w:r w:rsidR="00EC7F04">
        <w:rPr>
          <w:b/>
        </w:rPr>
        <w:t xml:space="preserv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0DCA7731" w:rsidR="007D7107" w:rsidRDefault="008D57F1" w:rsidP="009D090D">
      <w:pPr>
        <w:rPr>
          <w:rFonts w:ascii="Times New Roman" w:hAnsi="Times New Roman"/>
          <w:sz w:val="24"/>
          <w:szCs w:val="24"/>
        </w:rPr>
      </w:pPr>
      <w:r>
        <w:rPr>
          <w:noProof/>
        </w:rPr>
        <w:lastRenderedPageBreak/>
        <w:drawing>
          <wp:inline distT="0" distB="0" distL="0" distR="0" wp14:anchorId="2B4B5590" wp14:editId="4221FE97">
            <wp:extent cx="5943600" cy="1713865"/>
            <wp:effectExtent l="0" t="0" r="0" b="635"/>
            <wp:docPr id="1110486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86175" name="Picture 1" descr="A screenshot of a computer&#10;&#10;Description automatically generated"/>
                    <pic:cNvPicPr/>
                  </pic:nvPicPr>
                  <pic:blipFill>
                    <a:blip r:embed="rId28"/>
                    <a:stretch>
                      <a:fillRect/>
                    </a:stretch>
                  </pic:blipFill>
                  <pic:spPr>
                    <a:xfrm>
                      <a:off x="0" y="0"/>
                      <a:ext cx="5943600" cy="171386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lastRenderedPageBreak/>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6091B" w14:textId="77777777" w:rsidR="00131442" w:rsidRDefault="00131442" w:rsidP="00F726CD">
      <w:pPr>
        <w:spacing w:after="0" w:line="240" w:lineRule="auto"/>
      </w:pPr>
      <w:r>
        <w:separator/>
      </w:r>
    </w:p>
  </w:endnote>
  <w:endnote w:type="continuationSeparator" w:id="0">
    <w:p w14:paraId="136C2ADF" w14:textId="77777777" w:rsidR="00131442" w:rsidRDefault="00131442"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E12F4" w14:textId="59C42E04" w:rsidR="00186405" w:rsidRDefault="00186405">
    <w:pPr>
      <w:pStyle w:val="Footer"/>
      <w:jc w:val="center"/>
    </w:pPr>
    <w:r>
      <w:fldChar w:fldCharType="begin"/>
    </w:r>
    <w:r>
      <w:instrText xml:space="preserve"> PAGE   \* MERGEFORMAT </w:instrText>
    </w:r>
    <w:r>
      <w:fldChar w:fldCharType="separate"/>
    </w:r>
    <w:r w:rsidR="00FB7623">
      <w:rPr>
        <w:noProof/>
      </w:rPr>
      <w:t>10</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BA32C" w14:textId="77777777" w:rsidR="00131442" w:rsidRDefault="00131442" w:rsidP="00F726CD">
      <w:pPr>
        <w:spacing w:after="0" w:line="240" w:lineRule="auto"/>
      </w:pPr>
      <w:r>
        <w:separator/>
      </w:r>
    </w:p>
  </w:footnote>
  <w:footnote w:type="continuationSeparator" w:id="0">
    <w:p w14:paraId="2919F3BA" w14:textId="77777777" w:rsidR="00131442" w:rsidRDefault="00131442"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012C66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5A9A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50733049">
    <w:abstractNumId w:val="23"/>
  </w:num>
  <w:num w:numId="2" w16cid:durableId="1074090914">
    <w:abstractNumId w:val="17"/>
  </w:num>
  <w:num w:numId="3" w16cid:durableId="1863517817">
    <w:abstractNumId w:val="37"/>
  </w:num>
  <w:num w:numId="4" w16cid:durableId="131138841">
    <w:abstractNumId w:val="32"/>
  </w:num>
  <w:num w:numId="5" w16cid:durableId="1026634436">
    <w:abstractNumId w:val="11"/>
  </w:num>
  <w:num w:numId="6" w16cid:durableId="1178080731">
    <w:abstractNumId w:val="39"/>
  </w:num>
  <w:num w:numId="7" w16cid:durableId="1399210995">
    <w:abstractNumId w:val="50"/>
  </w:num>
  <w:num w:numId="8" w16cid:durableId="885945701">
    <w:abstractNumId w:val="4"/>
  </w:num>
  <w:num w:numId="9" w16cid:durableId="315383214">
    <w:abstractNumId w:val="27"/>
  </w:num>
  <w:num w:numId="10" w16cid:durableId="2073768149">
    <w:abstractNumId w:val="19"/>
  </w:num>
  <w:num w:numId="11" w16cid:durableId="848134012">
    <w:abstractNumId w:val="49"/>
  </w:num>
  <w:num w:numId="12" w16cid:durableId="1970428827">
    <w:abstractNumId w:val="46"/>
  </w:num>
  <w:num w:numId="13" w16cid:durableId="3437238">
    <w:abstractNumId w:val="8"/>
  </w:num>
  <w:num w:numId="14" w16cid:durableId="1311590170">
    <w:abstractNumId w:val="48"/>
  </w:num>
  <w:num w:numId="15" w16cid:durableId="1473134987">
    <w:abstractNumId w:val="10"/>
  </w:num>
  <w:num w:numId="16" w16cid:durableId="852845872">
    <w:abstractNumId w:val="22"/>
  </w:num>
  <w:num w:numId="17" w16cid:durableId="1891650952">
    <w:abstractNumId w:val="12"/>
  </w:num>
  <w:num w:numId="18" w16cid:durableId="1610159880">
    <w:abstractNumId w:val="6"/>
  </w:num>
  <w:num w:numId="19" w16cid:durableId="733624858">
    <w:abstractNumId w:val="47"/>
  </w:num>
  <w:num w:numId="20" w16cid:durableId="1718629467">
    <w:abstractNumId w:val="26"/>
  </w:num>
  <w:num w:numId="21" w16cid:durableId="1035082124">
    <w:abstractNumId w:val="20"/>
  </w:num>
  <w:num w:numId="22" w16cid:durableId="1961452997">
    <w:abstractNumId w:val="3"/>
  </w:num>
  <w:num w:numId="23" w16cid:durableId="1702053355">
    <w:abstractNumId w:val="38"/>
  </w:num>
  <w:num w:numId="24" w16cid:durableId="755444188">
    <w:abstractNumId w:val="41"/>
  </w:num>
  <w:num w:numId="25" w16cid:durableId="2082630614">
    <w:abstractNumId w:val="14"/>
  </w:num>
  <w:num w:numId="26" w16cid:durableId="1256524388">
    <w:abstractNumId w:val="25"/>
  </w:num>
  <w:num w:numId="27" w16cid:durableId="2093618258">
    <w:abstractNumId w:val="13"/>
  </w:num>
  <w:num w:numId="28" w16cid:durableId="1221668651">
    <w:abstractNumId w:val="28"/>
  </w:num>
  <w:num w:numId="29" w16cid:durableId="284430890">
    <w:abstractNumId w:val="35"/>
  </w:num>
  <w:num w:numId="30" w16cid:durableId="177430144">
    <w:abstractNumId w:val="24"/>
  </w:num>
  <w:num w:numId="31" w16cid:durableId="1994216095">
    <w:abstractNumId w:val="18"/>
  </w:num>
  <w:num w:numId="32" w16cid:durableId="1300955675">
    <w:abstractNumId w:val="1"/>
  </w:num>
  <w:num w:numId="33" w16cid:durableId="1891263308">
    <w:abstractNumId w:val="43"/>
  </w:num>
  <w:num w:numId="34" w16cid:durableId="291599804">
    <w:abstractNumId w:val="21"/>
  </w:num>
  <w:num w:numId="35" w16cid:durableId="1940992210">
    <w:abstractNumId w:val="30"/>
  </w:num>
  <w:num w:numId="36" w16cid:durableId="11510204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37209281">
    <w:abstractNumId w:val="16"/>
  </w:num>
  <w:num w:numId="38" w16cid:durableId="973288897">
    <w:abstractNumId w:val="7"/>
  </w:num>
  <w:num w:numId="39" w16cid:durableId="2073580661">
    <w:abstractNumId w:val="9"/>
  </w:num>
  <w:num w:numId="40" w16cid:durableId="403839873">
    <w:abstractNumId w:val="29"/>
  </w:num>
  <w:num w:numId="41" w16cid:durableId="1354302945">
    <w:abstractNumId w:val="34"/>
  </w:num>
  <w:num w:numId="42" w16cid:durableId="1785809849">
    <w:abstractNumId w:val="15"/>
  </w:num>
  <w:num w:numId="43" w16cid:durableId="1728987779">
    <w:abstractNumId w:val="5"/>
  </w:num>
  <w:num w:numId="44" w16cid:durableId="861478223">
    <w:abstractNumId w:val="40"/>
  </w:num>
  <w:num w:numId="45" w16cid:durableId="1993673802">
    <w:abstractNumId w:val="45"/>
  </w:num>
  <w:num w:numId="46" w16cid:durableId="18705055">
    <w:abstractNumId w:val="36"/>
  </w:num>
  <w:num w:numId="47" w16cid:durableId="806624422">
    <w:abstractNumId w:val="51"/>
  </w:num>
  <w:num w:numId="48" w16cid:durableId="10424526">
    <w:abstractNumId w:val="2"/>
  </w:num>
  <w:num w:numId="49" w16cid:durableId="1214000609">
    <w:abstractNumId w:val="52"/>
  </w:num>
  <w:num w:numId="50" w16cid:durableId="368606471">
    <w:abstractNumId w:val="53"/>
  </w:num>
  <w:num w:numId="51" w16cid:durableId="1875190150">
    <w:abstractNumId w:val="0"/>
  </w:num>
  <w:num w:numId="52" w16cid:durableId="120075034">
    <w:abstractNumId w:val="44"/>
  </w:num>
  <w:num w:numId="53" w16cid:durableId="1380088712">
    <w:abstractNumId w:val="42"/>
  </w:num>
  <w:num w:numId="54" w16cid:durableId="958145153">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442"/>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50A"/>
    <w:rsid w:val="001D5FE5"/>
    <w:rsid w:val="001D6EDA"/>
    <w:rsid w:val="001D7DF4"/>
    <w:rsid w:val="001E2D21"/>
    <w:rsid w:val="001E4D4E"/>
    <w:rsid w:val="001E4DA7"/>
    <w:rsid w:val="001E55C0"/>
    <w:rsid w:val="001E5C24"/>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3F71"/>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088B"/>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0B31"/>
    <w:rsid w:val="002D2916"/>
    <w:rsid w:val="002D2B11"/>
    <w:rsid w:val="002D3C7D"/>
    <w:rsid w:val="002D4252"/>
    <w:rsid w:val="002D6B73"/>
    <w:rsid w:val="002D6EC2"/>
    <w:rsid w:val="002E1B5F"/>
    <w:rsid w:val="002E1D51"/>
    <w:rsid w:val="002E1F33"/>
    <w:rsid w:val="002E31F3"/>
    <w:rsid w:val="002E44F3"/>
    <w:rsid w:val="002E5F92"/>
    <w:rsid w:val="002F0D64"/>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05A7"/>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9F2"/>
    <w:rsid w:val="006F2E2F"/>
    <w:rsid w:val="006F2EA6"/>
    <w:rsid w:val="00700244"/>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C4C"/>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363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C10"/>
    <w:rsid w:val="00832E3F"/>
    <w:rsid w:val="00834D16"/>
    <w:rsid w:val="008350C1"/>
    <w:rsid w:val="00835A6E"/>
    <w:rsid w:val="008377F0"/>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5053"/>
    <w:rsid w:val="008B698A"/>
    <w:rsid w:val="008C16CC"/>
    <w:rsid w:val="008C1D13"/>
    <w:rsid w:val="008C2539"/>
    <w:rsid w:val="008C3100"/>
    <w:rsid w:val="008C4249"/>
    <w:rsid w:val="008C4356"/>
    <w:rsid w:val="008C78CC"/>
    <w:rsid w:val="008D57F1"/>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0A0C"/>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5A1"/>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574B"/>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29E8"/>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1ADD"/>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0582"/>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0A0E"/>
    <w:rsid w:val="00E30D95"/>
    <w:rsid w:val="00E31D06"/>
    <w:rsid w:val="00E3450E"/>
    <w:rsid w:val="00E350BF"/>
    <w:rsid w:val="00E35660"/>
    <w:rsid w:val="00E3705E"/>
    <w:rsid w:val="00E37E86"/>
    <w:rsid w:val="00E406C1"/>
    <w:rsid w:val="00E42E1F"/>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345B"/>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B7623"/>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BC77C-4269-4BC6-93F8-9EA56E5D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Eduardo Armendariz</cp:lastModifiedBy>
  <cp:revision>4</cp:revision>
  <cp:lastPrinted>2020-07-09T17:15:00Z</cp:lastPrinted>
  <dcterms:created xsi:type="dcterms:W3CDTF">2024-09-16T01:18:00Z</dcterms:created>
  <dcterms:modified xsi:type="dcterms:W3CDTF">2024-09-16T02:33:00Z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