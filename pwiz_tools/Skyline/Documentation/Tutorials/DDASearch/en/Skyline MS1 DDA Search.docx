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238386BC" w:rsidR="00F85CDE" w:rsidRDefault="0096406F">
      <w:pPr>
        <w:pStyle w:val="BodyText"/>
      </w:pPr>
      <w:hyperlink r:id="rId7" w:history="1">
        <w:r w:rsidR="007E51EA" w:rsidRPr="00CF61E3">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60395DD0" w:rsidR="00F85CDE" w:rsidRDefault="00471B76">
      <w:r>
        <w:t xml:space="preserve">Now, initiate the </w:t>
      </w:r>
      <w:r w:rsidR="00502647">
        <w:rPr>
          <w:b/>
        </w:rPr>
        <w:t>Run</w:t>
      </w:r>
      <w:r>
        <w:rPr>
          <w:b/>
        </w:rPr>
        <w:t xml:space="preserve"> Peptide Search</w:t>
      </w:r>
      <w:r>
        <w:t xml:space="preserve"> wizard as follows:</w:t>
      </w:r>
    </w:p>
    <w:p w14:paraId="61B973B9" w14:textId="098DF46D" w:rsidR="00F85CDE" w:rsidRDefault="00471B76">
      <w:pPr>
        <w:pStyle w:val="ListParagraph"/>
        <w:numPr>
          <w:ilvl w:val="0"/>
          <w:numId w:val="6"/>
        </w:numPr>
      </w:pPr>
      <w:r>
        <w:t xml:space="preserve">On the </w:t>
      </w:r>
      <w:r>
        <w:rPr>
          <w:b/>
        </w:rPr>
        <w:t>File</w:t>
      </w:r>
      <w:r>
        <w:t xml:space="preserve"> menu, choose </w:t>
      </w:r>
      <w:r w:rsidR="00645E40">
        <w:rPr>
          <w:b/>
        </w:rPr>
        <w:t>Search</w:t>
      </w:r>
      <w:r>
        <w:t xml:space="preserve"> and click </w:t>
      </w:r>
      <w:r w:rsidR="00645E40">
        <w:rPr>
          <w:b/>
        </w:rPr>
        <w:t>Run P</w:t>
      </w:r>
      <w:r>
        <w:rPr>
          <w:b/>
        </w:rPr>
        <w:t>eptide Search</w:t>
      </w:r>
      <w:r>
        <w:t>.</w:t>
      </w:r>
    </w:p>
    <w:p w14:paraId="22997566" w14:textId="77777777" w:rsidR="00F85CDE" w:rsidRDefault="00471B76">
      <w:pPr>
        <w:keepNext/>
        <w:spacing w:before="114" w:after="114"/>
      </w:pPr>
      <w:r>
        <w:t>Skyline should present a form that looks like this:</w:t>
      </w:r>
    </w:p>
    <w:p w14:paraId="743980D3" w14:textId="5B14D33E" w:rsidR="00FF3950" w:rsidRDefault="00E8178C" w:rsidP="00764712">
      <w:pPr>
        <w:spacing w:before="240"/>
      </w:pPr>
      <w:r>
        <w:rPr>
          <w:noProof/>
        </w:rPr>
        <w:drawing>
          <wp:inline distT="0" distB="0" distL="0" distR="0" wp14:anchorId="48F8D3C1" wp14:editId="00A3BDC9">
            <wp:extent cx="4572000" cy="5250779"/>
            <wp:effectExtent l="0" t="0" r="0" b="0"/>
            <wp:docPr id="9336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314" name="Picture 1" descr="A screenshot of a computer&#10;&#10;Description automatically generated"/>
                    <pic:cNvPicPr/>
                  </pic:nvPicPr>
                  <pic:blipFill>
                    <a:blip r:embed="rId12"/>
                    <a:stretch>
                      <a:fillRect/>
                    </a:stretch>
                  </pic:blipFill>
                  <pic:spPr>
                    <a:xfrm>
                      <a:off x="0" y="0"/>
                      <a:ext cx="4572000" cy="5250779"/>
                    </a:xfrm>
                    <a:prstGeom prst="rect">
                      <a:avLst/>
                    </a:prstGeom>
                  </pic:spPr>
                </pic:pic>
              </a:graphicData>
            </a:graphic>
          </wp:inline>
        </w:drawing>
      </w:r>
    </w:p>
    <w:p w14:paraId="5D101663" w14:textId="44A0D520" w:rsidR="00F85CDE" w:rsidRDefault="00E8178C" w:rsidP="00764712">
      <w:pPr>
        <w:spacing w:before="240"/>
      </w:pPr>
      <w:r>
        <w:t>This form can be used to search</w:t>
      </w:r>
      <w:r w:rsidR="00471B76">
        <w:t xml:space="preserve"> </w:t>
      </w:r>
      <w:r>
        <w:t xml:space="preserve">for peptides in </w:t>
      </w:r>
      <w:r w:rsidR="00471B76">
        <w:t xml:space="preserve">raw data (e.g. RAW, WIFF, *.d, mzML, </w:t>
      </w:r>
      <w:r>
        <w:t xml:space="preserve">mz5, </w:t>
      </w:r>
      <w:r w:rsidR="00471B76">
        <w:t xml:space="preserve">mzXML). The mz5 files for this tutorial are centroided to make them faster to download than the </w:t>
      </w:r>
      <w:r w:rsidR="00764712">
        <w:t xml:space="preserve">original </w:t>
      </w:r>
      <w:r w:rsidR="00471B76">
        <w:t>profile Thermo RAW files</w:t>
      </w:r>
      <w:r w:rsidR="00764712">
        <w:t xml:space="preserve"> produced by the mass spectrometer</w:t>
      </w:r>
      <w:r w:rsidR="00471B76">
        <w:t>.</w:t>
      </w:r>
    </w:p>
    <w:p w14:paraId="4D37B7FE" w14:textId="77777777" w:rsidR="00F85CDE" w:rsidRDefault="00471B76">
      <w:r>
        <w:t>Add the included DDA mz5 files to the search by doing the following:</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28D22E78" w:rsidR="00F85CDE" w:rsidRDefault="00E8178C">
      <w:r>
        <w:rPr>
          <w:noProof/>
        </w:rPr>
        <w:drawing>
          <wp:inline distT="0" distB="0" distL="0" distR="0" wp14:anchorId="224D7029" wp14:editId="3EA2F488">
            <wp:extent cx="4572000" cy="5250779"/>
            <wp:effectExtent l="0" t="0" r="0" b="0"/>
            <wp:docPr id="476511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1051" name="Picture 1" descr="A screenshot of a computer&#10;&#10;Description automatically generated"/>
                    <pic:cNvPicPr/>
                  </pic:nvPicPr>
                  <pic:blipFill>
                    <a:blip r:embed="rId13"/>
                    <a:stretch>
                      <a:fillRect/>
                    </a:stretch>
                  </pic:blipFill>
                  <pic:spPr>
                    <a:xfrm>
                      <a:off x="0" y="0"/>
                      <a:ext cx="4572000" cy="525077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6D2DD309"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the </w:t>
      </w:r>
      <w:r>
        <w:rPr>
          <w:b/>
          <w:bCs/>
        </w:rPr>
        <w:t>Edit modifications</w:t>
      </w:r>
      <w:r>
        <w:t xml:space="preserve"> button.</w:t>
      </w:r>
    </w:p>
    <w:p w14:paraId="037FB20D" w14:textId="77777777" w:rsidR="00F85CDE" w:rsidRDefault="00471B76" w:rsidP="00764712">
      <w:pPr>
        <w:keepNext/>
      </w:pPr>
      <w:r>
        <w:t>You can also add modifications to the document from this page. Since the document was reset to defaults, the list starts with only Carbamidomethyl (C):</w:t>
      </w:r>
    </w:p>
    <w:p w14:paraId="54DE42DC" w14:textId="59110D0D" w:rsidR="00F85CDE" w:rsidRDefault="00EB0FF1">
      <w:r>
        <w:rPr>
          <w:noProof/>
        </w:rPr>
        <w:drawing>
          <wp:inline distT="0" distB="0" distL="0" distR="0" wp14:anchorId="7E2E9F1C" wp14:editId="3A9315EF">
            <wp:extent cx="4572000" cy="5250779"/>
            <wp:effectExtent l="0" t="0" r="0" b="0"/>
            <wp:docPr id="160336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575"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405392CE" w:rsidR="00FF3950" w:rsidRPr="0090574A" w:rsidRDefault="00EB0FF1" w:rsidP="00FF3950">
      <w:pPr>
        <w:rPr>
          <w:b/>
          <w:bCs/>
        </w:rPr>
      </w:pPr>
      <w:r>
        <w:rPr>
          <w:noProof/>
        </w:rPr>
        <w:drawing>
          <wp:inline distT="0" distB="0" distL="0" distR="0" wp14:anchorId="6133C05A" wp14:editId="69F63A71">
            <wp:extent cx="4572000" cy="5250779"/>
            <wp:effectExtent l="0" t="0" r="0" b="0"/>
            <wp:docPr id="191301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9281" name="Picture 1" descr="A screenshot of a computer&#10;&#10;Description automatically generated"/>
                    <pic:cNvPicPr/>
                  </pic:nvPicPr>
                  <pic:blipFill>
                    <a:blip r:embed="rId18"/>
                    <a:stretch>
                      <a:fillRect/>
                    </a:stretch>
                  </pic:blipFill>
                  <pic:spPr>
                    <a:xfrm>
                      <a:off x="0" y="0"/>
                      <a:ext cx="4572000" cy="5250779"/>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t>The other fields on this page should default to values you can use for this tutorial, and the wizard should look like this:</w:t>
      </w:r>
    </w:p>
    <w:p w14:paraId="513EF0E9" w14:textId="5DDFC4DC" w:rsidR="00F85CDE" w:rsidRDefault="00EB0FF1">
      <w:r>
        <w:rPr>
          <w:noProof/>
        </w:rPr>
        <w:drawing>
          <wp:inline distT="0" distB="0" distL="0" distR="0" wp14:anchorId="6C90072F" wp14:editId="337371B0">
            <wp:extent cx="4572000" cy="5250779"/>
            <wp:effectExtent l="0" t="0" r="0" b="0"/>
            <wp:docPr id="1232933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3916" name="Picture 1" descr="A screenshot of a computer screen&#10;&#10;Description automatically generated"/>
                    <pic:cNvPicPr/>
                  </pic:nvPicPr>
                  <pic:blipFill>
                    <a:blip r:embed="rId19"/>
                    <a:stretch>
                      <a:fillRect/>
                    </a:stretch>
                  </pic:blipFill>
                  <pic:spPr>
                    <a:xfrm>
                      <a:off x="0" y="0"/>
                      <a:ext cx="4572000" cy="5250779"/>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t>The wizard should now look like this:</w:t>
      </w:r>
    </w:p>
    <w:p w14:paraId="3AC98940" w14:textId="332A8C17" w:rsidR="00F85CDE" w:rsidRDefault="00EB0FF1">
      <w:r>
        <w:rPr>
          <w:noProof/>
        </w:rPr>
        <w:drawing>
          <wp:inline distT="0" distB="0" distL="0" distR="0" wp14:anchorId="024D1AA3" wp14:editId="304920BD">
            <wp:extent cx="4572000" cy="5250779"/>
            <wp:effectExtent l="0" t="0" r="0" b="0"/>
            <wp:docPr id="121102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4787" name="Picture 1" descr="A screenshot of a computer&#10;&#10;Description automatically generated"/>
                    <pic:cNvPicPr/>
                  </pic:nvPicPr>
                  <pic:blipFill>
                    <a:blip r:embed="rId21"/>
                    <a:stretch>
                      <a:fillRect/>
                    </a:stretch>
                  </pic:blipFill>
                  <pic:spPr>
                    <a:xfrm>
                      <a:off x="0" y="0"/>
                      <a:ext cx="4572000" cy="5250779"/>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t>The form should now look like</w:t>
      </w:r>
      <w:r w:rsidR="001B10D9">
        <w:t xml:space="preserve"> this</w:t>
      </w:r>
      <w:r>
        <w:t>:</w:t>
      </w:r>
    </w:p>
    <w:p w14:paraId="3DD66195" w14:textId="2B37255D" w:rsidR="00F85CDE" w:rsidRDefault="0012587E">
      <w:r>
        <w:rPr>
          <w:noProof/>
        </w:rPr>
        <w:drawing>
          <wp:inline distT="0" distB="0" distL="0" distR="0" wp14:anchorId="7DA12065" wp14:editId="32F21E67">
            <wp:extent cx="4572000" cy="5250779"/>
            <wp:effectExtent l="0" t="0" r="0" b="0"/>
            <wp:docPr id="92101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2169" name="Picture 1" descr="A screenshot of a computer&#10;&#10;Description automatically generated"/>
                    <pic:cNvPicPr/>
                  </pic:nvPicPr>
                  <pic:blipFill>
                    <a:blip r:embed="rId22"/>
                    <a:stretch>
                      <a:fillRect/>
                    </a:stretch>
                  </pic:blipFill>
                  <pic:spPr>
                    <a:xfrm>
                      <a:off x="0" y="0"/>
                      <a:ext cx="4572000" cy="5250779"/>
                    </a:xfrm>
                    <a:prstGeom prst="rect">
                      <a:avLst/>
                    </a:prstGeom>
                  </pic:spPr>
                </pic:pic>
              </a:graphicData>
            </a:graphic>
          </wp:inline>
        </w:drawing>
      </w:r>
    </w:p>
    <w:p w14:paraId="30C452BF" w14:textId="3779F3DE" w:rsidR="00887B1D" w:rsidRDefault="00E8178C" w:rsidP="00E8178C">
      <w:r>
        <w:t xml:space="preserve">The </w:t>
      </w:r>
      <w:r>
        <w:rPr>
          <w:b/>
          <w:bCs/>
        </w:rPr>
        <w:t>Max q-value</w:t>
      </w:r>
      <w:r>
        <w:t xml:space="preserve"> field sets a false discovery rate (FDR) limit allowed for the peptide matches in the search results. In this tutorial, you will use a </w:t>
      </w:r>
      <w:r w:rsidR="0012587E">
        <w:t>1</w:t>
      </w:r>
      <w:r>
        <w:t>% FDR</w:t>
      </w:r>
      <w:r w:rsidR="0012587E">
        <w:t xml:space="preserve"> (maximum q value of 0.01), which is the default and the most common limit used in the field of proteomics</w:t>
      </w:r>
      <w:r w:rsidR="00887B1D">
        <w:t>.</w:t>
      </w:r>
    </w:p>
    <w:p w14:paraId="646A5EE7" w14:textId="72B2D96D"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057BAC6B" w:rsidR="00F85CDE" w:rsidRDefault="00EB0FF1">
      <w:r>
        <w:rPr>
          <w:noProof/>
        </w:rPr>
        <w:drawing>
          <wp:inline distT="0" distB="0" distL="0" distR="0" wp14:anchorId="749227DC" wp14:editId="71114FF0">
            <wp:extent cx="4572000" cy="5250779"/>
            <wp:effectExtent l="0" t="0" r="0" b="0"/>
            <wp:docPr id="77823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1617" name="Picture 1" descr="A screenshot of a computer&#10;&#10;Description automatically generated"/>
                    <pic:cNvPicPr/>
                  </pic:nvPicPr>
                  <pic:blipFill>
                    <a:blip r:embed="rId23"/>
                    <a:stretch>
                      <a:fillRect/>
                    </a:stretch>
                  </pic:blipFill>
                  <pic:spPr>
                    <a:xfrm>
                      <a:off x="0" y="0"/>
                      <a:ext cx="4572000" cy="5250779"/>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1A23BBC0" w:rsidR="00F85CDE" w:rsidRDefault="00492FF8">
      <w:r>
        <w:rPr>
          <w:noProof/>
        </w:rPr>
        <w:drawing>
          <wp:inline distT="0" distB="0" distL="0" distR="0" wp14:anchorId="67E66B72" wp14:editId="5E8037C4">
            <wp:extent cx="3810000" cy="4200525"/>
            <wp:effectExtent l="0" t="0" r="0" b="9525"/>
            <wp:docPr id="116907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8195" name="Picture 1" descr="A screenshot of a computer&#10;&#10;Description automatically generated"/>
                    <pic:cNvPicPr/>
                  </pic:nvPicPr>
                  <pic:blipFill>
                    <a:blip r:embed="rId24"/>
                    <a:stretch>
                      <a:fillRect/>
                    </a:stretch>
                  </pic:blipFill>
                  <pic:spPr>
                    <a:xfrm>
                      <a:off x="0" y="0"/>
                      <a:ext cx="3810000" cy="4200525"/>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2C8F07B9" w14:textId="02811C87" w:rsidR="00944F85" w:rsidRDefault="00471B76" w:rsidP="00124F9D">
      <w:pPr>
        <w:keepNext/>
      </w:pPr>
      <w:r>
        <w:t>Skyline will then start to import the library into your document. When that is finished it will ask you to set criteria for including proteins in the document:</w:t>
      </w:r>
    </w:p>
    <w:p w14:paraId="69FD8656" w14:textId="33242DD2" w:rsidR="00944F85" w:rsidRDefault="00492FF8" w:rsidP="00944F85">
      <w:r>
        <w:rPr>
          <w:noProof/>
        </w:rPr>
        <w:drawing>
          <wp:inline distT="0" distB="0" distL="0" distR="0" wp14:anchorId="0DFEA0A4" wp14:editId="1E51D052">
            <wp:extent cx="4848225" cy="4514850"/>
            <wp:effectExtent l="0" t="0" r="9525" b="0"/>
            <wp:docPr id="19653749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4971" name="Picture 1" descr="A screenshot of a computer screen&#10;&#10;Description automatically generated"/>
                    <pic:cNvPicPr/>
                  </pic:nvPicPr>
                  <pic:blipFill>
                    <a:blip r:embed="rId25"/>
                    <a:stretch>
                      <a:fillRect/>
                    </a:stretch>
                  </pic:blipFill>
                  <pic:spPr>
                    <a:xfrm>
                      <a:off x="0" y="0"/>
                      <a:ext cx="4848225" cy="4514850"/>
                    </a:xfrm>
                    <a:prstGeom prst="rect">
                      <a:avLst/>
                    </a:prstGeom>
                  </pic:spPr>
                </pic:pic>
              </a:graphicData>
            </a:graphic>
          </wp:inline>
        </w:drawing>
      </w:r>
    </w:p>
    <w:p w14:paraId="0792C531" w14:textId="20CB6EC6" w:rsidR="00124F9D" w:rsidRDefault="002F32FF" w:rsidP="00944F85">
      <w:r>
        <w:t xml:space="preserve">Skyline can merge proteins that match the same set of peptides into protein groups and find a minimal list of proteins that explain all the peptides.  You can read more about protein grouping and parsimonious protein inference in this documentation page: </w:t>
      </w:r>
      <w:hyperlink r:id="rId26" w:history="1">
        <w:r w:rsidRPr="002F32FF">
          <w:rPr>
            <w:rStyle w:val="Hyperlink"/>
          </w:rPr>
          <w:t>Skyline Protein Association</w:t>
        </w:r>
      </w:hyperlink>
      <w:r>
        <w:t xml:space="preserve">. For this tutorial, leave the checkboxes for creating protein groups and finding a </w:t>
      </w:r>
      <w:r w:rsidR="00E6665D">
        <w:t>minimal list</w:t>
      </w:r>
      <w:r>
        <w:t xml:space="preserve"> of proteins unchecked.</w:t>
      </w:r>
    </w:p>
    <w:p w14:paraId="6C55B1EF" w14:textId="2D88E712" w:rsidR="00944F85" w:rsidRDefault="00124F9D" w:rsidP="00944F85">
      <w:pPr>
        <w:numPr>
          <w:ilvl w:val="0"/>
          <w:numId w:val="20"/>
        </w:numPr>
        <w:spacing w:after="0"/>
      </w:pPr>
      <w:r>
        <w:t>S</w:t>
      </w:r>
      <w:r w:rsidR="00944F85" w:rsidRPr="00944F85">
        <w:t>elect</w:t>
      </w:r>
      <w:r w:rsidR="00944F85">
        <w:t xml:space="preserve"> </w:t>
      </w:r>
      <w:r w:rsidR="00944F85">
        <w:rPr>
          <w:b/>
          <w:bCs/>
        </w:rPr>
        <w:t>Assigned to first protein</w:t>
      </w:r>
      <w:r>
        <w:rPr>
          <w:b/>
          <w:bCs/>
        </w:rPr>
        <w:t xml:space="preserve"> </w:t>
      </w:r>
      <w:r>
        <w:t xml:space="preserve">from the </w:t>
      </w:r>
      <w:r>
        <w:rPr>
          <w:b/>
          <w:bCs/>
        </w:rPr>
        <w:t xml:space="preserve">Shared peptides are: </w:t>
      </w:r>
      <w:r>
        <w:t xml:space="preserve">dropdown </w:t>
      </w:r>
      <w:r w:rsidR="00DB2907">
        <w:t>list</w:t>
      </w:r>
      <w:r>
        <w:rPr>
          <w:b/>
          <w:bCs/>
        </w:rPr>
        <w:t>.</w:t>
      </w:r>
    </w:p>
    <w:p w14:paraId="6EA5DE7F" w14:textId="5DC4B649" w:rsidR="00944F85" w:rsidRDefault="00944F85" w:rsidP="00944F85">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F05F584"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2B7A2C">
        <w:rPr>
          <w:b/>
          <w:bCs/>
        </w:rPr>
        <w:t xml:space="preserve">5,219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w:t>
      </w:r>
      <w:r w:rsidR="00A1544C">
        <w:t>complete</w:t>
      </w:r>
      <w:r w:rsidR="00AC5FDF">
        <w:t xml:space="preserv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Click on that peptide’s first precursor 835.9140++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7EC20018" w:rsidR="00F85CDE" w:rsidRDefault="00492FF8">
      <w:pPr>
        <w:spacing w:before="18"/>
      </w:pPr>
      <w:r>
        <w:rPr>
          <w:noProof/>
        </w:rPr>
        <w:drawing>
          <wp:inline distT="0" distB="0" distL="0" distR="0" wp14:anchorId="738A8B95" wp14:editId="1937EB48">
            <wp:extent cx="5943600" cy="3742055"/>
            <wp:effectExtent l="0" t="0" r="0" b="0"/>
            <wp:docPr id="1024178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8932" name="Picture 1" descr="A screenshot of a computer&#10;&#10;Description automatically generated"/>
                    <pic:cNvPicPr/>
                  </pic:nvPicPr>
                  <pic:blipFill>
                    <a:blip r:embed="rId27"/>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20A45CDB" w:rsidR="00F85CDE" w:rsidRDefault="00ED3504">
      <w:r>
        <w:rPr>
          <w:noProof/>
        </w:rPr>
        <w:drawing>
          <wp:inline distT="0" distB="0" distL="0" distR="0" wp14:anchorId="5C8B0018" wp14:editId="5B8F7DF2">
            <wp:extent cx="5562600" cy="41148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8"/>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t>Now your Skyline window should look something like this:</w:t>
      </w:r>
    </w:p>
    <w:p w14:paraId="360F6553" w14:textId="0596138C" w:rsidR="00F85CDE" w:rsidRDefault="00492FF8">
      <w:pPr>
        <w:pStyle w:val="ListParagraph"/>
        <w:spacing w:after="240"/>
        <w:ind w:left="0"/>
      </w:pPr>
      <w:r>
        <w:rPr>
          <w:noProof/>
        </w:rPr>
        <w:drawing>
          <wp:inline distT="0" distB="0" distL="0" distR="0" wp14:anchorId="6978A55E" wp14:editId="77A61AF7">
            <wp:extent cx="5943600" cy="3742055"/>
            <wp:effectExtent l="0" t="0" r="0" b="0"/>
            <wp:docPr id="41437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7655" name="Picture 1" descr="A screenshot of a computer&#10;&#10;Description automatically generated"/>
                    <pic:cNvPicPr/>
                  </pic:nvPicPr>
                  <pic:blipFill>
                    <a:blip r:embed="rId29"/>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30">
        <w:r w:rsidR="00B83D9C">
          <w:rPr>
            <w:rStyle w:val="InternetLink"/>
          </w:rPr>
          <w:t>MS1 Full Scan Filtering tutorial</w:t>
        </w:r>
      </w:hyperlink>
      <w:r w:rsidR="00B83D9C" w:rsidRPr="00B83D9C">
        <w:rPr>
          <w:rStyle w:val="InternetLink"/>
          <w:u w:val="none"/>
        </w:rPr>
        <w:t>.</w:t>
      </w:r>
    </w:p>
    <w:sectPr w:rsidR="00973E03">
      <w:footerReference w:type="default" r:id="rId31"/>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DA337" w14:textId="77777777" w:rsidR="00592296" w:rsidRDefault="00592296">
      <w:pPr>
        <w:spacing w:after="0" w:line="240" w:lineRule="auto"/>
      </w:pPr>
      <w:r>
        <w:separator/>
      </w:r>
    </w:p>
  </w:endnote>
  <w:endnote w:type="continuationSeparator" w:id="0">
    <w:p w14:paraId="7E47C314" w14:textId="77777777" w:rsidR="00592296" w:rsidRDefault="0059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1"/>
    <w:family w:val="auto"/>
    <w:pitch w:val="variable"/>
  </w:font>
  <w:font w:name="Calibri">
    <w:panose1 w:val="020F0502020204030204"/>
    <w:charset w:val="00"/>
    <w:family w:val="swiss"/>
    <w:pitch w:val="variable"/>
    <w:sig w:usb0="E4002EFF" w:usb1="C2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9C74E" w14:textId="77777777" w:rsidR="00592296" w:rsidRDefault="00592296">
      <w:pPr>
        <w:spacing w:after="0" w:line="240" w:lineRule="auto"/>
      </w:pPr>
      <w:r>
        <w:separator/>
      </w:r>
    </w:p>
  </w:footnote>
  <w:footnote w:type="continuationSeparator" w:id="0">
    <w:p w14:paraId="4CAC9F01" w14:textId="77777777" w:rsidR="00592296" w:rsidRDefault="0059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30210482">
    <w:abstractNumId w:val="13"/>
  </w:num>
  <w:num w:numId="2" w16cid:durableId="579288341">
    <w:abstractNumId w:val="21"/>
  </w:num>
  <w:num w:numId="3" w16cid:durableId="1126121547">
    <w:abstractNumId w:val="20"/>
  </w:num>
  <w:num w:numId="4" w16cid:durableId="881869079">
    <w:abstractNumId w:val="23"/>
  </w:num>
  <w:num w:numId="5" w16cid:durableId="747045543">
    <w:abstractNumId w:val="7"/>
  </w:num>
  <w:num w:numId="6" w16cid:durableId="1966619737">
    <w:abstractNumId w:val="2"/>
  </w:num>
  <w:num w:numId="7" w16cid:durableId="641349894">
    <w:abstractNumId w:val="8"/>
  </w:num>
  <w:num w:numId="8" w16cid:durableId="241917859">
    <w:abstractNumId w:val="24"/>
  </w:num>
  <w:num w:numId="9" w16cid:durableId="1005473535">
    <w:abstractNumId w:val="0"/>
  </w:num>
  <w:num w:numId="10" w16cid:durableId="1676763145">
    <w:abstractNumId w:val="14"/>
  </w:num>
  <w:num w:numId="11" w16cid:durableId="1051074801">
    <w:abstractNumId w:val="9"/>
  </w:num>
  <w:num w:numId="12" w16cid:durableId="2011516908">
    <w:abstractNumId w:val="6"/>
  </w:num>
  <w:num w:numId="13" w16cid:durableId="458038233">
    <w:abstractNumId w:val="3"/>
  </w:num>
  <w:num w:numId="14" w16cid:durableId="1999920126">
    <w:abstractNumId w:val="12"/>
  </w:num>
  <w:num w:numId="15" w16cid:durableId="1850632943">
    <w:abstractNumId w:val="4"/>
  </w:num>
  <w:num w:numId="16" w16cid:durableId="408623850">
    <w:abstractNumId w:val="25"/>
  </w:num>
  <w:num w:numId="17" w16cid:durableId="491607896">
    <w:abstractNumId w:val="11"/>
  </w:num>
  <w:num w:numId="18" w16cid:durableId="1953629099">
    <w:abstractNumId w:val="17"/>
  </w:num>
  <w:num w:numId="19" w16cid:durableId="1326931278">
    <w:abstractNumId w:val="15"/>
  </w:num>
  <w:num w:numId="20" w16cid:durableId="1873566641">
    <w:abstractNumId w:val="16"/>
  </w:num>
  <w:num w:numId="21" w16cid:durableId="893859184">
    <w:abstractNumId w:val="5"/>
  </w:num>
  <w:num w:numId="22" w16cid:durableId="34425303">
    <w:abstractNumId w:val="19"/>
  </w:num>
  <w:num w:numId="23" w16cid:durableId="1977442498">
    <w:abstractNumId w:val="1"/>
  </w:num>
  <w:num w:numId="24" w16cid:durableId="306009413">
    <w:abstractNumId w:val="18"/>
  </w:num>
  <w:num w:numId="25" w16cid:durableId="2076125494">
    <w:abstractNumId w:val="10"/>
  </w:num>
  <w:num w:numId="26" w16cid:durableId="13820980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A20D5"/>
    <w:rsid w:val="000A5DA9"/>
    <w:rsid w:val="000B50D1"/>
    <w:rsid w:val="000B7D9D"/>
    <w:rsid w:val="00124F9D"/>
    <w:rsid w:val="0012587E"/>
    <w:rsid w:val="001B10D9"/>
    <w:rsid w:val="001D1474"/>
    <w:rsid w:val="001E4A7C"/>
    <w:rsid w:val="001F2D1D"/>
    <w:rsid w:val="00232CAD"/>
    <w:rsid w:val="002367CE"/>
    <w:rsid w:val="00252338"/>
    <w:rsid w:val="002B7A2C"/>
    <w:rsid w:val="002D5BF7"/>
    <w:rsid w:val="002F0037"/>
    <w:rsid w:val="002F32FF"/>
    <w:rsid w:val="00312924"/>
    <w:rsid w:val="00330BE1"/>
    <w:rsid w:val="00354CCD"/>
    <w:rsid w:val="0039086E"/>
    <w:rsid w:val="003A0D81"/>
    <w:rsid w:val="003D16EA"/>
    <w:rsid w:val="003F6881"/>
    <w:rsid w:val="00401E9D"/>
    <w:rsid w:val="0040445A"/>
    <w:rsid w:val="00447649"/>
    <w:rsid w:val="00471B76"/>
    <w:rsid w:val="0047527B"/>
    <w:rsid w:val="00492FF8"/>
    <w:rsid w:val="00502647"/>
    <w:rsid w:val="00545C7E"/>
    <w:rsid w:val="005501E0"/>
    <w:rsid w:val="005647DC"/>
    <w:rsid w:val="00592296"/>
    <w:rsid w:val="00645E40"/>
    <w:rsid w:val="00692395"/>
    <w:rsid w:val="006E5BC6"/>
    <w:rsid w:val="00737AF7"/>
    <w:rsid w:val="00764712"/>
    <w:rsid w:val="0078024B"/>
    <w:rsid w:val="007E51EA"/>
    <w:rsid w:val="00805194"/>
    <w:rsid w:val="00863DD3"/>
    <w:rsid w:val="00887B1D"/>
    <w:rsid w:val="00903AE3"/>
    <w:rsid w:val="0090574A"/>
    <w:rsid w:val="009138F2"/>
    <w:rsid w:val="00944F85"/>
    <w:rsid w:val="0096406F"/>
    <w:rsid w:val="00970FF2"/>
    <w:rsid w:val="009736F7"/>
    <w:rsid w:val="00973E03"/>
    <w:rsid w:val="009A031E"/>
    <w:rsid w:val="009A1142"/>
    <w:rsid w:val="009E2ABC"/>
    <w:rsid w:val="00A06EC7"/>
    <w:rsid w:val="00A1544C"/>
    <w:rsid w:val="00A37CBF"/>
    <w:rsid w:val="00A85DC9"/>
    <w:rsid w:val="00AA6D30"/>
    <w:rsid w:val="00AB534A"/>
    <w:rsid w:val="00AC5FDF"/>
    <w:rsid w:val="00AE1DF0"/>
    <w:rsid w:val="00AF63B4"/>
    <w:rsid w:val="00B83D9C"/>
    <w:rsid w:val="00BC2D4E"/>
    <w:rsid w:val="00CA372A"/>
    <w:rsid w:val="00CA69D6"/>
    <w:rsid w:val="00CE38FD"/>
    <w:rsid w:val="00D14D66"/>
    <w:rsid w:val="00D23838"/>
    <w:rsid w:val="00D257E8"/>
    <w:rsid w:val="00DB1BBE"/>
    <w:rsid w:val="00DB2907"/>
    <w:rsid w:val="00E627AC"/>
    <w:rsid w:val="00E6665D"/>
    <w:rsid w:val="00E8178C"/>
    <w:rsid w:val="00EA3B36"/>
    <w:rsid w:val="00EB0FF1"/>
    <w:rsid w:val="00ED3504"/>
    <w:rsid w:val="00F85CDE"/>
    <w:rsid w:val="00FB7640"/>
    <w:rsid w:val="00FF0713"/>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AF63B4"/>
    <w:rPr>
      <w:color w:val="0563C1" w:themeColor="hyperlink"/>
      <w:u w:val="single"/>
    </w:rPr>
  </w:style>
  <w:style w:type="character" w:styleId="UnresolvedMention">
    <w:name w:val="Unresolved Mention"/>
    <w:basedOn w:val="DefaultParagraphFont"/>
    <w:uiPriority w:val="99"/>
    <w:semiHidden/>
    <w:unhideWhenUsed/>
    <w:rsid w:val="00AF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86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yline.ms/wiki/home/software/Skyline/page.view?name=Skyline%20Protein%20Association%2022.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skyline.ms/_webdav/home/software/Skyline/@files/tutorials/MS1Filtering-20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~WRL0364.tmp</Template>
  <TotalTime>0</TotalTime>
  <Pages>2</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Armendariz</dc:creator>
  <dc:description/>
  <cp:lastModifiedBy>Eduardo Armendariz</cp:lastModifiedBy>
  <cp:revision>2</cp:revision>
  <dcterms:created xsi:type="dcterms:W3CDTF">2024-09-11T23:10:00Z</dcterms:created>
  <dcterms:modified xsi:type="dcterms:W3CDTF">2024-09-11T23:10:00Z</dcterms:modified>
  <dc:language>en-US</dc:language>
</cp:coreProperties>
</file>