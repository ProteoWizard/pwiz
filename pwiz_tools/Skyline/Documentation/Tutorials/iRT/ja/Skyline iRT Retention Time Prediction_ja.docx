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E4296" w14:textId="77777777" w:rsidR="00C30134" w:rsidRPr="00F5012A" w:rsidRDefault="00620885" w:rsidP="00620885">
      <w:pPr>
        <w:pStyle w:val="Title"/>
        <w:rPr>
          <w:rFonts w:eastAsia="MS Gothic"/>
        </w:rPr>
      </w:pPr>
      <w:r w:rsidRPr="00F5012A">
        <w:rPr>
          <w:rFonts w:eastAsia="MS Gothic"/>
        </w:rPr>
        <w:t>Skyline iRT</w:t>
      </w:r>
      <w:r w:rsidRPr="00F5012A">
        <w:rPr>
          <w:rFonts w:eastAsia="MS Gothic"/>
        </w:rPr>
        <w:t>保持時間予測</w:t>
      </w:r>
    </w:p>
    <w:p w14:paraId="701D4856" w14:textId="77777777" w:rsidR="00605940" w:rsidRPr="00F5012A" w:rsidRDefault="00FF0659" w:rsidP="00620885">
      <w:pPr>
        <w:rPr>
          <w:rFonts w:eastAsia="MS Gothic"/>
        </w:rPr>
      </w:pPr>
      <w:r w:rsidRPr="00F5012A">
        <w:rPr>
          <w:rFonts w:eastAsia="MS Gothic"/>
        </w:rPr>
        <w:t>ターゲットプロテオミクス分野では、ペプチドの保持時間の予測は長いこと関心の的となっていました。「</w:t>
      </w:r>
      <w:hyperlink r:id="rId8" w:history="1">
        <w:r w:rsidRPr="00F5012A">
          <w:rPr>
            <w:rStyle w:val="Hyperlink"/>
            <w:rFonts w:eastAsia="MS Gothic"/>
          </w:rPr>
          <w:t>ターゲットメソッドの最適化</w:t>
        </w:r>
      </w:hyperlink>
      <w:r w:rsidRPr="00F5012A">
        <w:rPr>
          <w:rFonts w:eastAsia="MS Gothic"/>
        </w:rPr>
        <w:t>」チュートリアルにあるように、</w:t>
      </w:r>
      <w:r w:rsidRPr="00F5012A">
        <w:rPr>
          <w:rFonts w:eastAsia="MS Gothic"/>
        </w:rPr>
        <w:t>Skyline</w:t>
      </w:r>
      <w:r w:rsidRPr="00F5012A">
        <w:rPr>
          <w:rFonts w:eastAsia="MS Gothic"/>
        </w:rPr>
        <w:t>ではバージョン</w:t>
      </w:r>
      <w:r w:rsidRPr="00F5012A">
        <w:rPr>
          <w:rFonts w:eastAsia="MS Gothic"/>
        </w:rPr>
        <w:t>0.2</w:t>
      </w:r>
      <w:r w:rsidRPr="00F5012A">
        <w:rPr>
          <w:rFonts w:eastAsia="MS Gothic"/>
        </w:rPr>
        <w:t>で、ペプチドの非修飾シークエンスに基づく保持時間予測法として</w:t>
      </w:r>
      <w:r w:rsidRPr="00F5012A">
        <w:rPr>
          <w:rFonts w:eastAsia="MS Gothic"/>
        </w:rPr>
        <w:t>SSRCalc</w:t>
      </w:r>
      <w:r w:rsidRPr="00F5012A">
        <w:rPr>
          <w:rFonts w:eastAsia="MS Gothic"/>
        </w:rPr>
        <w:t>疎水性カルキュレータ</w:t>
      </w:r>
      <w:r w:rsidR="007F1049">
        <w:fldChar w:fldCharType="begin"/>
      </w:r>
      <w:r w:rsidR="004F6FF8">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7F1049">
        <w:fldChar w:fldCharType="separate"/>
      </w:r>
      <w:r w:rsidR="004F6FF8" w:rsidRPr="00C8460D">
        <w:rPr>
          <w:rFonts w:ascii="Calibri" w:hAnsi="Calibri" w:cs="Calibri"/>
          <w:szCs w:val="24"/>
          <w:vertAlign w:val="superscript"/>
        </w:rPr>
        <w:t>1</w:t>
      </w:r>
      <w:r w:rsidR="007F1049">
        <w:fldChar w:fldCharType="end"/>
      </w:r>
      <w:r w:rsidRPr="00F5012A">
        <w:rPr>
          <w:rFonts w:eastAsia="MS Gothic"/>
        </w:rPr>
        <w:t>を組み込みました。また、バージョン</w:t>
      </w:r>
      <w:r w:rsidRPr="00F5012A">
        <w:rPr>
          <w:rFonts w:eastAsia="MS Gothic"/>
        </w:rPr>
        <w:t>0.5</w:t>
      </w:r>
      <w:r w:rsidRPr="00F5012A">
        <w:rPr>
          <w:rFonts w:eastAsia="MS Gothic"/>
        </w:rPr>
        <w:t>までにはターゲット実験のスケジュール化取得メソッドをサポートするようになりました。この方法では、「</w:t>
      </w:r>
      <w:hyperlink r:id="rId9" w:history="1">
        <w:r w:rsidRPr="00F5012A">
          <w:rPr>
            <w:rStyle w:val="Hyperlink"/>
            <w:rFonts w:eastAsia="MS Gothic"/>
          </w:rPr>
          <w:t>ターゲットメソッドの最適化</w:t>
        </w:r>
      </w:hyperlink>
      <w:r w:rsidRPr="00F5012A">
        <w:rPr>
          <w:rFonts w:eastAsia="MS Gothic"/>
        </w:rPr>
        <w:t>」チュートリアルでも説明しているように、まずは複数の繰り返し測定に使用するシステム上でスケジュールされていないすべてのターゲットペプチドを測定します。クロマトグラフィー条件の変更が必要でない限り、スケジュール化されていないインジェクションから得られた保持時間は、その後の取得のスケジュールに使用できます。</w:t>
      </w:r>
    </w:p>
    <w:p w14:paraId="2E6CEEE6" w14:textId="77777777" w:rsidR="00D60844" w:rsidRPr="00F5012A" w:rsidRDefault="00881AF0" w:rsidP="00620885">
      <w:pPr>
        <w:rPr>
          <w:rFonts w:eastAsia="MS Gothic"/>
        </w:rPr>
      </w:pPr>
      <w:r w:rsidRPr="00F5012A">
        <w:rPr>
          <w:rFonts w:eastAsia="MS Gothic"/>
        </w:rPr>
        <w:t>スケジュール化なしの測定方法には、クロマトグラフィー条件が変更されれば、それぞれのスケジュール化メソッドについて</w:t>
      </w:r>
      <w:r w:rsidRPr="00F5012A">
        <w:rPr>
          <w:rFonts w:eastAsia="MS Gothic"/>
        </w:rPr>
        <w:t>MS</w:t>
      </w:r>
      <w:r w:rsidRPr="00F5012A">
        <w:rPr>
          <w:rFonts w:eastAsia="MS Gothic"/>
        </w:rPr>
        <w:t>測定を何回も行わなければいけない可能性がある、という欠点があります。</w:t>
      </w:r>
      <w:r w:rsidRPr="00F5012A">
        <w:rPr>
          <w:rFonts w:eastAsia="MS Gothic"/>
        </w:rPr>
        <w:t xml:space="preserve"> </w:t>
      </w:r>
      <w:r w:rsidRPr="00F5012A">
        <w:rPr>
          <w:rFonts w:eastAsia="MS Gothic"/>
        </w:rPr>
        <w:t>クロマトグラフィーの変更は、研究室間でメソッド共有する場合や同一研究室内で複数の装置を用いる場合、または同一装置であっても実験の途中で</w:t>
      </w:r>
      <w:r w:rsidR="00742923">
        <w:rPr>
          <w:rFonts w:eastAsia="MS Gothic" w:hint="eastAsia"/>
        </w:rPr>
        <w:t>カラム</w:t>
      </w:r>
      <w:r w:rsidRPr="00F5012A">
        <w:rPr>
          <w:rFonts w:eastAsia="MS Gothic"/>
        </w:rPr>
        <w:t>を変更する場合などに必要となります。</w:t>
      </w:r>
      <w:r w:rsidRPr="00F5012A">
        <w:rPr>
          <w:rFonts w:eastAsia="MS Gothic"/>
        </w:rPr>
        <w:t>MacCoss</w:t>
      </w:r>
      <w:r w:rsidRPr="00F5012A">
        <w:rPr>
          <w:rFonts w:eastAsia="MS Gothic"/>
        </w:rPr>
        <w:t>研究室でのある実験では、</w:t>
      </w:r>
      <w:r w:rsidRPr="00F5012A">
        <w:rPr>
          <w:rFonts w:eastAsia="MS Gothic"/>
        </w:rPr>
        <w:t>45</w:t>
      </w:r>
      <w:r w:rsidRPr="00F5012A">
        <w:rPr>
          <w:rFonts w:eastAsia="MS Gothic"/>
        </w:rPr>
        <w:t>回以上の繰り返し測定においてシングルメソッド取得に</w:t>
      </w:r>
      <w:r w:rsidRPr="00F5012A">
        <w:rPr>
          <w:rFonts w:eastAsia="MS Gothic"/>
        </w:rPr>
        <w:t>780</w:t>
      </w:r>
      <w:r w:rsidRPr="00F5012A">
        <w:rPr>
          <w:rFonts w:eastAsia="MS Gothic"/>
        </w:rPr>
        <w:t>個のトランジションをスケジュールするために、</w:t>
      </w:r>
      <w:r w:rsidRPr="00F5012A">
        <w:rPr>
          <w:rFonts w:eastAsia="MS Gothic"/>
        </w:rPr>
        <w:t>5</w:t>
      </w:r>
      <w:r w:rsidRPr="00F5012A">
        <w:rPr>
          <w:rFonts w:eastAsia="MS Gothic"/>
        </w:rPr>
        <w:t>回のスケジュール化されていない測定を必要としました。</w:t>
      </w:r>
      <w:r w:rsidRPr="00F5012A">
        <w:rPr>
          <w:rFonts w:eastAsia="MS Gothic"/>
        </w:rPr>
        <w:t>NCI-CPTAC</w:t>
      </w:r>
      <w:r w:rsidRPr="00F5012A">
        <w:rPr>
          <w:rFonts w:eastAsia="MS Gothic"/>
        </w:rPr>
        <w:t>の検証ワーキンググループによる研究でも、</w:t>
      </w:r>
      <w:r w:rsidRPr="00F5012A">
        <w:rPr>
          <w:rFonts w:eastAsia="MS Gothic"/>
        </w:rPr>
        <w:t>150</w:t>
      </w:r>
      <w:r w:rsidR="00742923">
        <w:rPr>
          <w:rFonts w:eastAsia="MS Gothic" w:hint="eastAsia"/>
        </w:rPr>
        <w:t>～</w:t>
      </w:r>
      <w:r w:rsidRPr="00F5012A">
        <w:rPr>
          <w:rFonts w:eastAsia="MS Gothic"/>
        </w:rPr>
        <w:t>200</w:t>
      </w:r>
      <w:r w:rsidRPr="00F5012A">
        <w:rPr>
          <w:rFonts w:eastAsia="MS Gothic"/>
        </w:rPr>
        <w:t>個のインジェクション実験において、シングルメソッド取得に</w:t>
      </w:r>
      <w:r w:rsidRPr="00F5012A">
        <w:rPr>
          <w:rFonts w:eastAsia="MS Gothic"/>
        </w:rPr>
        <w:t>750</w:t>
      </w:r>
      <w:r w:rsidRPr="00F5012A">
        <w:rPr>
          <w:rFonts w:eastAsia="MS Gothic"/>
        </w:rPr>
        <w:t>個のトランジションをスケジュールするために、</w:t>
      </w:r>
      <w:r w:rsidRPr="00F5012A">
        <w:rPr>
          <w:rFonts w:eastAsia="MS Gothic"/>
        </w:rPr>
        <w:t>6</w:t>
      </w:r>
      <w:r w:rsidRPr="00F5012A">
        <w:rPr>
          <w:rFonts w:eastAsia="MS Gothic"/>
        </w:rPr>
        <w:t>回のスケジュール化されていない測定が必要となりました。この研究は、</w:t>
      </w:r>
      <w:r w:rsidRPr="00F5012A">
        <w:rPr>
          <w:rFonts w:eastAsia="MS Gothic"/>
        </w:rPr>
        <w:t>11</w:t>
      </w:r>
      <w:r w:rsidRPr="00F5012A">
        <w:rPr>
          <w:rFonts w:eastAsia="MS Gothic"/>
        </w:rPr>
        <w:t>の研究室で</w:t>
      </w:r>
      <w:r w:rsidRPr="00F5012A">
        <w:rPr>
          <w:rFonts w:eastAsia="MS Gothic"/>
        </w:rPr>
        <w:t>14</w:t>
      </w:r>
      <w:r w:rsidRPr="00F5012A">
        <w:rPr>
          <w:rFonts w:eastAsia="MS Gothic"/>
        </w:rPr>
        <w:t>台の装置を用いて実施され、研究室によっては途中で</w:t>
      </w:r>
      <w:r w:rsidR="00742923">
        <w:rPr>
          <w:rFonts w:eastAsia="MS Gothic" w:hint="eastAsia"/>
        </w:rPr>
        <w:t>カラム</w:t>
      </w:r>
      <w:r w:rsidRPr="00F5012A">
        <w:rPr>
          <w:rFonts w:eastAsia="MS Gothic"/>
        </w:rPr>
        <w:t>の変更が必要になるだけの十分なインジェクションが行われました。ターゲットプロテオミクスの実験においては、研究室間、分析装置間やグラジエントの変更時にすでに測定されたペプチド保持時間を再利用して校正の実行が</w:t>
      </w:r>
      <w:r w:rsidRPr="00F5012A">
        <w:rPr>
          <w:rFonts w:eastAsia="MS Gothic"/>
        </w:rPr>
        <w:t>1</w:t>
      </w:r>
      <w:r w:rsidRPr="00F5012A">
        <w:rPr>
          <w:rFonts w:eastAsia="MS Gothic"/>
        </w:rPr>
        <w:t>回で済むようになれば、使用するスケジュール化メソッドの構築を大幅に簡素化できるでしょう。</w:t>
      </w:r>
      <w:r w:rsidRPr="00F5012A">
        <w:rPr>
          <w:rFonts w:eastAsia="MS Gothic"/>
        </w:rPr>
        <w:t xml:space="preserve"> </w:t>
      </w:r>
    </w:p>
    <w:p w14:paraId="2415B783" w14:textId="77777777" w:rsidR="009B22A9" w:rsidRPr="00F5012A" w:rsidRDefault="00D60844" w:rsidP="00620885">
      <w:pPr>
        <w:rPr>
          <w:rFonts w:eastAsia="MS Gothic"/>
        </w:rPr>
      </w:pPr>
      <w:r w:rsidRPr="00F5012A">
        <w:rPr>
          <w:rFonts w:eastAsia="MS Gothic"/>
        </w:rPr>
        <w:t>また、より正確に保持時間を予測することができれば、ピーク同定の検証により強力なツールとなります。たとえば、平均値からの標準偏差の</w:t>
      </w:r>
      <w:r w:rsidRPr="00F5012A">
        <w:rPr>
          <w:rFonts w:eastAsia="MS Gothic"/>
        </w:rPr>
        <w:t>2</w:t>
      </w:r>
      <w:r w:rsidRPr="00F5012A">
        <w:rPr>
          <w:rFonts w:eastAsia="MS Gothic"/>
        </w:rPr>
        <w:t>倍値が</w:t>
      </w:r>
      <w:r w:rsidRPr="00F5012A">
        <w:rPr>
          <w:rFonts w:eastAsia="MS Gothic"/>
        </w:rPr>
        <w:t>5</w:t>
      </w:r>
      <w:r w:rsidRPr="00F5012A">
        <w:rPr>
          <w:rFonts w:eastAsia="MS Gothic"/>
        </w:rPr>
        <w:t>分であった場合、その数値が</w:t>
      </w:r>
      <w:r w:rsidRPr="00F5012A">
        <w:rPr>
          <w:rFonts w:eastAsia="MS Gothic"/>
        </w:rPr>
        <w:t>1</w:t>
      </w:r>
      <w:r w:rsidRPr="00F5012A">
        <w:rPr>
          <w:rFonts w:eastAsia="MS Gothic"/>
        </w:rPr>
        <w:t>分であった場合よりも、多くのピーク候補が信頼できるものとなります。</w:t>
      </w:r>
    </w:p>
    <w:p w14:paraId="702DDAC7" w14:textId="77777777" w:rsidR="00262CEB" w:rsidRPr="00F5012A" w:rsidRDefault="00262CEB" w:rsidP="00620885">
      <w:pPr>
        <w:rPr>
          <w:rFonts w:eastAsia="MS Gothic"/>
        </w:rPr>
      </w:pPr>
      <w:r w:rsidRPr="00F5012A">
        <w:rPr>
          <w:rFonts w:eastAsia="MS Gothic"/>
        </w:rPr>
        <w:t>iRT</w:t>
      </w:r>
      <w:r w:rsidRPr="00F5012A">
        <w:rPr>
          <w:rFonts w:eastAsia="MS Gothic"/>
        </w:rPr>
        <w:t>の保持時間校正標準</w:t>
      </w:r>
      <w:r w:rsidR="00413E0A">
        <w:rPr>
          <w:rFonts w:eastAsia="MS Gothic" w:hint="eastAsia"/>
        </w:rPr>
        <w:t>品</w:t>
      </w:r>
      <w:r w:rsidRPr="00F5012A">
        <w:rPr>
          <w:rFonts w:eastAsia="MS Gothic"/>
        </w:rPr>
        <w:t>の市場は、本チュートリアルが初めて記述されたときよりも大幅に成長しています</w:t>
      </w:r>
      <w:r w:rsidR="00742923">
        <w:rPr>
          <w:rFonts w:eastAsia="MS Gothic" w:hint="eastAsia"/>
        </w:rPr>
        <w:t>が</w:t>
      </w:r>
      <w:r w:rsidRPr="00F5012A">
        <w:rPr>
          <w:rFonts w:eastAsia="MS Gothic"/>
        </w:rPr>
        <w:t>、本チュートリアルで使用したオリジナルの</w:t>
      </w:r>
      <w:r w:rsidRPr="00F5012A">
        <w:rPr>
          <w:rFonts w:eastAsia="MS Gothic"/>
        </w:rPr>
        <w:t>Biognosys</w:t>
      </w:r>
      <w:r w:rsidRPr="00F5012A">
        <w:rPr>
          <w:rFonts w:eastAsia="MS Gothic"/>
        </w:rPr>
        <w:t>社の標準</w:t>
      </w:r>
      <w:r w:rsidR="00413E0A">
        <w:rPr>
          <w:rFonts w:eastAsia="MS Gothic" w:hint="eastAsia"/>
        </w:rPr>
        <w:t>品</w:t>
      </w:r>
      <w:r w:rsidRPr="00F5012A">
        <w:rPr>
          <w:rFonts w:eastAsia="MS Gothic"/>
        </w:rPr>
        <w:t>は現在も非常によく利用されています。ここで紹介する</w:t>
      </w:r>
      <w:r w:rsidRPr="00F5012A">
        <w:rPr>
          <w:rFonts w:eastAsia="MS Gothic"/>
        </w:rPr>
        <w:t>iRT</w:t>
      </w:r>
      <w:r w:rsidRPr="00F5012A">
        <w:rPr>
          <w:rFonts w:eastAsia="MS Gothic"/>
        </w:rPr>
        <w:t>の概念はまた、今ではプロテオーム全体の</w:t>
      </w:r>
      <w:r w:rsidRPr="00F5012A">
        <w:rPr>
          <w:rFonts w:eastAsia="MS Gothic"/>
        </w:rPr>
        <w:t>DIA</w:t>
      </w:r>
      <w:r w:rsidRPr="00F5012A">
        <w:rPr>
          <w:rFonts w:eastAsia="MS Gothic"/>
        </w:rPr>
        <w:t>実験で幅広く使用され、</w:t>
      </w:r>
      <w:r w:rsidRPr="00F5012A">
        <w:rPr>
          <w:rFonts w:eastAsia="MS Gothic"/>
        </w:rPr>
        <w:t>DIA</w:t>
      </w:r>
      <w:r w:rsidRPr="00F5012A">
        <w:rPr>
          <w:rFonts w:eastAsia="MS Gothic"/>
        </w:rPr>
        <w:t>実行の正規化保持時間での</w:t>
      </w:r>
      <w:r w:rsidRPr="00F5012A">
        <w:rPr>
          <w:rFonts w:eastAsia="MS Gothic"/>
        </w:rPr>
        <w:t>DDA</w:t>
      </w:r>
      <w:r w:rsidRPr="00F5012A">
        <w:rPr>
          <w:rFonts w:eastAsia="MS Gothic"/>
        </w:rPr>
        <w:t>実行で検出されるペプチド</w:t>
      </w:r>
      <w:r w:rsidR="00413E0A">
        <w:rPr>
          <w:rFonts w:eastAsia="MS Gothic" w:hint="eastAsia"/>
        </w:rPr>
        <w:t>の照会に利用されています</w:t>
      </w:r>
      <w:r w:rsidRPr="00F5012A">
        <w:rPr>
          <w:rFonts w:eastAsia="MS Gothic"/>
        </w:rPr>
        <w:t>。また、こういった実験においては内在性ペプチドを校正アンカーとして使用して、標準</w:t>
      </w:r>
      <w:r w:rsidR="00413E0A">
        <w:rPr>
          <w:rFonts w:eastAsia="MS Gothic" w:hint="eastAsia"/>
        </w:rPr>
        <w:t>品</w:t>
      </w:r>
      <w:r w:rsidRPr="00F5012A">
        <w:rPr>
          <w:rFonts w:eastAsia="MS Gothic"/>
        </w:rPr>
        <w:t>の注入</w:t>
      </w:r>
      <w:r w:rsidR="00413E0A">
        <w:rPr>
          <w:rFonts w:eastAsia="MS Gothic" w:hint="eastAsia"/>
        </w:rPr>
        <w:t>による</w:t>
      </w:r>
      <w:r w:rsidRPr="00F5012A">
        <w:rPr>
          <w:rFonts w:eastAsia="MS Gothic"/>
        </w:rPr>
        <w:t>出費や複雑性を回避するのがより一般的になっています。</w:t>
      </w:r>
    </w:p>
    <w:p w14:paraId="2A2EFB5B" w14:textId="77777777" w:rsidR="00D6534F" w:rsidRPr="00F5012A" w:rsidRDefault="00123261" w:rsidP="00620885">
      <w:pPr>
        <w:rPr>
          <w:rFonts w:eastAsia="MS Gothic"/>
        </w:rPr>
      </w:pPr>
      <w:r w:rsidRPr="00F5012A">
        <w:rPr>
          <w:rFonts w:eastAsia="MS Gothic"/>
        </w:rPr>
        <w:lastRenderedPageBreak/>
        <w:t>このチュートリアルでは、</w:t>
      </w:r>
      <w:r w:rsidRPr="00F5012A">
        <w:rPr>
          <w:rFonts w:eastAsia="MS Gothic"/>
        </w:rPr>
        <w:t>30</w:t>
      </w:r>
      <w:r w:rsidRPr="00F5012A">
        <w:rPr>
          <w:rFonts w:eastAsia="MS Gothic"/>
        </w:rPr>
        <w:t>分のグラジエント条件で実験的に測定した保持時間を</w:t>
      </w:r>
      <w:r w:rsidRPr="00F5012A">
        <w:rPr>
          <w:rFonts w:eastAsia="MS Gothic"/>
        </w:rPr>
        <w:t>iRT</w:t>
      </w:r>
      <w:r w:rsidRPr="00F5012A">
        <w:rPr>
          <w:rFonts w:eastAsia="MS Gothic"/>
        </w:rPr>
        <w:t>値として保存し、この値を使用して</w:t>
      </w:r>
      <w:r w:rsidRPr="00F5012A">
        <w:rPr>
          <w:rFonts w:eastAsia="MS Gothic"/>
        </w:rPr>
        <w:t>90</w:t>
      </w:r>
      <w:r w:rsidRPr="00F5012A">
        <w:rPr>
          <w:rFonts w:eastAsia="MS Gothic"/>
        </w:rPr>
        <w:t>分のグラジエント条件でのターゲットメソッドをスケジュールします。また、</w:t>
      </w:r>
      <w:r w:rsidRPr="00F5012A">
        <w:rPr>
          <w:rFonts w:eastAsia="MS Gothic"/>
        </w:rPr>
        <w:t>iRT</w:t>
      </w:r>
      <w:r w:rsidRPr="00F5012A">
        <w:rPr>
          <w:rFonts w:eastAsia="MS Gothic"/>
        </w:rPr>
        <w:t>による保持時間の予測エラーの低減が、ピーク同定の信頼性の向上に繋がることもわかるでしょう。さらに、</w:t>
      </w:r>
      <w:r w:rsidR="00742923">
        <w:rPr>
          <w:rFonts w:eastAsia="MS Gothic" w:hint="eastAsia"/>
        </w:rPr>
        <w:t>データ依存的測定（</w:t>
      </w:r>
      <w:r w:rsidRPr="00F5012A">
        <w:rPr>
          <w:rFonts w:eastAsia="MS Gothic"/>
        </w:rPr>
        <w:t>DDA</w:t>
      </w:r>
      <w:r w:rsidR="00742923">
        <w:rPr>
          <w:rFonts w:eastAsia="MS Gothic" w:hint="eastAsia"/>
        </w:rPr>
        <w:t>）</w:t>
      </w:r>
      <w:r w:rsidRPr="00F5012A">
        <w:rPr>
          <w:rFonts w:eastAsia="MS Gothic"/>
        </w:rPr>
        <w:t>の実験から構築したスペクトルライブラリ内のペプチド保持時間を</w:t>
      </w:r>
      <w:r w:rsidRPr="00F5012A">
        <w:rPr>
          <w:rFonts w:eastAsia="MS Gothic"/>
        </w:rPr>
        <w:t>iRT</w:t>
      </w:r>
      <w:r w:rsidRPr="00F5012A">
        <w:rPr>
          <w:rFonts w:eastAsia="MS Gothic"/>
        </w:rPr>
        <w:t>値に変換していきます。これを使用すると、たった一度の校正インジェクションで探索実験からターゲット実験のスケジュールまでを実施したり、またはまったくスケジュールすることなく</w:t>
      </w:r>
      <w:r w:rsidRPr="00F5012A">
        <w:rPr>
          <w:rFonts w:eastAsia="MS Gothic"/>
        </w:rPr>
        <w:t>DIA</w:t>
      </w:r>
      <w:r w:rsidRPr="00F5012A">
        <w:rPr>
          <w:rFonts w:eastAsia="MS Gothic"/>
        </w:rPr>
        <w:t>データ内のペプチド</w:t>
      </w:r>
      <w:r w:rsidR="00413E0A">
        <w:rPr>
          <w:rFonts w:eastAsia="MS Gothic" w:hint="eastAsia"/>
        </w:rPr>
        <w:t>の照会</w:t>
      </w:r>
      <w:r w:rsidRPr="00F5012A">
        <w:rPr>
          <w:rFonts w:eastAsia="MS Gothic"/>
        </w:rPr>
        <w:t>を実行できます。</w:t>
      </w:r>
    </w:p>
    <w:p w14:paraId="676D9DA9" w14:textId="77777777" w:rsidR="00955B27" w:rsidRPr="00F5012A" w:rsidRDefault="00955B27" w:rsidP="00955B27">
      <w:pPr>
        <w:pStyle w:val="Heading1"/>
        <w:rPr>
          <w:rFonts w:eastAsia="MS Gothic"/>
        </w:rPr>
      </w:pPr>
      <w:r w:rsidRPr="00F5012A">
        <w:rPr>
          <w:rFonts w:eastAsia="MS Gothic"/>
        </w:rPr>
        <w:t>はじめに</w:t>
      </w:r>
    </w:p>
    <w:p w14:paraId="734640CC" w14:textId="77777777" w:rsidR="00955B27" w:rsidRPr="00F5012A" w:rsidRDefault="00955B27" w:rsidP="00955B27">
      <w:pPr>
        <w:rPr>
          <w:rFonts w:eastAsia="MS Gothic"/>
        </w:rPr>
      </w:pPr>
      <w:r w:rsidRPr="00F5012A">
        <w:rPr>
          <w:rFonts w:eastAsia="MS Gothic"/>
        </w:rPr>
        <w:t>本チュートリアルを始める前に、次の</w:t>
      </w:r>
      <w:r w:rsidRPr="00F5012A">
        <w:rPr>
          <w:rFonts w:eastAsia="MS Gothic"/>
        </w:rPr>
        <w:t>zip</w:t>
      </w:r>
      <w:r w:rsidRPr="00F5012A">
        <w:rPr>
          <w:rFonts w:eastAsia="MS Gothic"/>
        </w:rPr>
        <w:t>ファイルをダウンロードしてください。</w:t>
      </w:r>
    </w:p>
    <w:p w14:paraId="6930BB3B" w14:textId="77777777" w:rsidR="00955B27" w:rsidRPr="00F5012A" w:rsidRDefault="00C926AF" w:rsidP="00955B27">
      <w:pPr>
        <w:rPr>
          <w:rFonts w:eastAsia="MS Gothic"/>
        </w:rPr>
      </w:pPr>
      <w:hyperlink r:id="rId10" w:history="1">
        <w:r w:rsidR="00C839B6" w:rsidRPr="00F5012A">
          <w:rPr>
            <w:rStyle w:val="Hyperlink"/>
            <w:rFonts w:eastAsia="MS Gothic"/>
          </w:rPr>
          <w:t>https://skyline.ms/tutorials/iRT.zip</w:t>
        </w:r>
      </w:hyperlink>
    </w:p>
    <w:p w14:paraId="0D8BC0A5" w14:textId="77777777" w:rsidR="00955B27" w:rsidRPr="00F5012A" w:rsidRDefault="00955B27" w:rsidP="00955B27">
      <w:pPr>
        <w:rPr>
          <w:rFonts w:eastAsia="MS Gothic"/>
        </w:rPr>
      </w:pPr>
      <w:r w:rsidRPr="00F5012A">
        <w:rPr>
          <w:rFonts w:eastAsia="MS Gothic"/>
        </w:rPr>
        <w:t>この中のファイルを、次のようにコンピュータ上のフォルダで解凍します。</w:t>
      </w:r>
    </w:p>
    <w:p w14:paraId="456A373C" w14:textId="77777777" w:rsidR="00955B27" w:rsidRPr="00F5012A" w:rsidRDefault="00955B27" w:rsidP="00955B27">
      <w:pPr>
        <w:rPr>
          <w:rFonts w:eastAsia="MS Gothic"/>
        </w:rPr>
      </w:pPr>
      <w:r w:rsidRPr="00F5012A">
        <w:rPr>
          <w:rFonts w:eastAsia="MS Gothic"/>
        </w:rPr>
        <w:t>C:\Users\brendanx\Documents</w:t>
      </w:r>
    </w:p>
    <w:p w14:paraId="16D5C29B" w14:textId="77777777" w:rsidR="00955B27" w:rsidRPr="00F5012A" w:rsidRDefault="00955B27" w:rsidP="00955B27">
      <w:pPr>
        <w:rPr>
          <w:rFonts w:eastAsia="MS Gothic"/>
        </w:rPr>
      </w:pPr>
      <w:r w:rsidRPr="00F5012A">
        <w:rPr>
          <w:rFonts w:eastAsia="MS Gothic"/>
        </w:rPr>
        <w:t>これにより次の新しいフォルダが作成されます。</w:t>
      </w:r>
    </w:p>
    <w:p w14:paraId="21976491" w14:textId="77777777" w:rsidR="00955B27" w:rsidRPr="00F5012A" w:rsidRDefault="00955B27" w:rsidP="00955B27">
      <w:pPr>
        <w:rPr>
          <w:rFonts w:eastAsia="MS Gothic"/>
        </w:rPr>
      </w:pPr>
      <w:r w:rsidRPr="00F5012A">
        <w:rPr>
          <w:rFonts w:eastAsia="MS Gothic"/>
        </w:rPr>
        <w:t>C:\Users\brendanx\Documents\iRT</w:t>
      </w:r>
    </w:p>
    <w:p w14:paraId="47F9C141" w14:textId="77777777" w:rsidR="00955B27" w:rsidRPr="00F5012A" w:rsidRDefault="00955B27" w:rsidP="00955B27">
      <w:pPr>
        <w:rPr>
          <w:rFonts w:eastAsia="MS Gothic"/>
        </w:rPr>
      </w:pPr>
      <w:r w:rsidRPr="00F5012A">
        <w:rPr>
          <w:rFonts w:eastAsia="MS Gothic"/>
        </w:rPr>
        <w:t>本チュートリアルには、必要なすべてのファイルが含まれています。</w:t>
      </w:r>
      <w:r w:rsidRPr="00F5012A">
        <w:rPr>
          <w:rFonts w:eastAsia="MS Gothic"/>
        </w:rPr>
        <w:t>Windows File Explorer</w:t>
      </w:r>
      <w:r w:rsidRPr="00F5012A">
        <w:rPr>
          <w:rFonts w:eastAsia="MS Gothic"/>
        </w:rPr>
        <w:t>内で当該ファイルをダブルクリックするか、</w:t>
      </w:r>
      <w:r w:rsidRPr="00F5012A">
        <w:rPr>
          <w:rFonts w:eastAsia="MS Gothic"/>
        </w:rPr>
        <w:t>Skyline</w:t>
      </w:r>
      <w:r w:rsidRPr="00F5012A">
        <w:rPr>
          <w:rFonts w:eastAsia="MS Gothic"/>
        </w:rPr>
        <w:t>内で</w:t>
      </w:r>
      <w:r w:rsidRPr="00F5012A">
        <w:rPr>
          <w:rFonts w:eastAsia="MS Gothic"/>
        </w:rPr>
        <w:t xml:space="preserve"> [ </w:t>
      </w:r>
      <w:r w:rsidRPr="00F5012A">
        <w:rPr>
          <w:rFonts w:eastAsia="MS Gothic"/>
          <w:b/>
        </w:rPr>
        <w:t>ファイル</w:t>
      </w:r>
      <w:r w:rsidRPr="00F5012A">
        <w:rPr>
          <w:rFonts w:eastAsia="MS Gothic"/>
        </w:rPr>
        <w:t xml:space="preserve"> ] </w:t>
      </w:r>
      <w:r w:rsidRPr="00F5012A">
        <w:rPr>
          <w:rFonts w:eastAsia="MS Gothic"/>
        </w:rPr>
        <w:t>メニューの</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メニューをクリックして、このフォルダ中の「</w:t>
      </w:r>
      <w:r w:rsidRPr="00F5012A">
        <w:rPr>
          <w:rFonts w:eastAsia="MS Gothic"/>
        </w:rPr>
        <w:t>iRT-C18 Standard.sky</w:t>
      </w:r>
      <w:r w:rsidRPr="00F5012A">
        <w:rPr>
          <w:rFonts w:eastAsia="MS Gothic"/>
        </w:rPr>
        <w:t>」ファイルを開きます。</w:t>
      </w:r>
    </w:p>
    <w:p w14:paraId="5377A564" w14:textId="77777777" w:rsidR="0066428B" w:rsidRPr="00F5012A" w:rsidRDefault="00FF5076" w:rsidP="0066428B">
      <w:pPr>
        <w:pStyle w:val="Heading1"/>
        <w:rPr>
          <w:rFonts w:eastAsia="MS Gothic"/>
        </w:rPr>
      </w:pPr>
      <w:r w:rsidRPr="00F5012A">
        <w:rPr>
          <w:rFonts w:eastAsia="MS Gothic"/>
        </w:rPr>
        <w:t>iRT</w:t>
      </w:r>
      <w:r w:rsidRPr="00F5012A">
        <w:rPr>
          <w:rFonts w:eastAsia="MS Gothic"/>
        </w:rPr>
        <w:t>カルキュレータの校正</w:t>
      </w:r>
    </w:p>
    <w:p w14:paraId="3010D1CF" w14:textId="77777777" w:rsidR="00397E12" w:rsidRPr="00F5012A" w:rsidRDefault="00761963" w:rsidP="0092367B">
      <w:pPr>
        <w:rPr>
          <w:rFonts w:eastAsia="MS Gothic"/>
        </w:rPr>
      </w:pPr>
      <w:r w:rsidRPr="00F5012A">
        <w:rPr>
          <w:rFonts w:eastAsia="MS Gothic"/>
        </w:rPr>
        <w:t>本チュートリアルでは、「</w:t>
      </w:r>
      <w:r w:rsidRPr="00F5012A">
        <w:rPr>
          <w:rFonts w:eastAsia="MS Gothic"/>
        </w:rPr>
        <w:t>iRT</w:t>
      </w:r>
      <w:r w:rsidRPr="00F5012A">
        <w:rPr>
          <w:rFonts w:eastAsia="MS Gothic"/>
        </w:rPr>
        <w:t>キット」を使用して</w:t>
      </w:r>
      <w:r w:rsidRPr="00F5012A">
        <w:rPr>
          <w:rFonts w:eastAsia="MS Gothic"/>
        </w:rPr>
        <w:t>Biognosys</w:t>
      </w:r>
      <w:r w:rsidRPr="00F5012A">
        <w:rPr>
          <w:rFonts w:eastAsia="MS Gothic"/>
        </w:rPr>
        <w:t>社により規定された</w:t>
      </w:r>
      <w:r w:rsidRPr="00F5012A">
        <w:rPr>
          <w:rFonts w:eastAsia="MS Gothic"/>
        </w:rPr>
        <w:t>iRT-C18</w:t>
      </w:r>
      <w:r w:rsidRPr="00F5012A">
        <w:rPr>
          <w:rFonts w:eastAsia="MS Gothic"/>
        </w:rPr>
        <w:t>標準</w:t>
      </w:r>
      <w:r w:rsidR="00413E0A">
        <w:rPr>
          <w:rFonts w:eastAsia="MS Gothic" w:hint="eastAsia"/>
        </w:rPr>
        <w:t>品</w:t>
      </w:r>
      <w:r w:rsidRPr="00F5012A">
        <w:rPr>
          <w:rFonts w:eastAsia="MS Gothic"/>
        </w:rPr>
        <w:t>を使って作業していきますが、</w:t>
      </w:r>
      <w:r w:rsidRPr="00F5012A">
        <w:rPr>
          <w:rFonts w:eastAsia="MS Gothic"/>
        </w:rPr>
        <w:t>iRT</w:t>
      </w:r>
      <w:r w:rsidRPr="00F5012A">
        <w:rPr>
          <w:rFonts w:eastAsia="MS Gothic"/>
        </w:rPr>
        <w:t>自体は簡単に測定でき、ほぼすべてのグラジエント条件を扱う任意のアンカーぺプチドセット（一般に</w:t>
      </w:r>
      <w:r w:rsidRPr="00F5012A">
        <w:rPr>
          <w:rFonts w:eastAsia="MS Gothic"/>
        </w:rPr>
        <w:t>10</w:t>
      </w:r>
      <w:r w:rsidRPr="00F5012A">
        <w:rPr>
          <w:rFonts w:eastAsia="MS Gothic"/>
        </w:rPr>
        <w:t>から</w:t>
      </w:r>
      <w:r w:rsidRPr="00F5012A">
        <w:rPr>
          <w:rFonts w:eastAsia="MS Gothic"/>
        </w:rPr>
        <w:t>20</w:t>
      </w:r>
      <w:r w:rsidRPr="00F5012A">
        <w:rPr>
          <w:rFonts w:eastAsia="MS Gothic"/>
        </w:rPr>
        <w:t>を推奨）を使用してあらゆるペプチドに適用できます。今開いたドキュメントに変更を加える前に、以下の操作を行います。</w:t>
      </w:r>
    </w:p>
    <w:p w14:paraId="104DBBEF" w14:textId="77777777" w:rsidR="00397E12" w:rsidRPr="00F5012A" w:rsidRDefault="00397E12" w:rsidP="007C70FB">
      <w:pPr>
        <w:pStyle w:val="ListParagraph"/>
        <w:numPr>
          <w:ilvl w:val="0"/>
          <w:numId w:val="47"/>
        </w:numPr>
        <w:rPr>
          <w:rFonts w:eastAsia="MS Gothic"/>
        </w:rPr>
      </w:pPr>
      <w:r w:rsidRPr="00F5012A">
        <w:rPr>
          <w:rFonts w:eastAsia="MS Gothic"/>
        </w:rPr>
        <w:t xml:space="preserve">[ </w:t>
      </w:r>
      <w:r w:rsidR="00A30450"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w:t>
      </w:r>
      <w:r w:rsidR="00A30450" w:rsidRPr="00F5012A">
        <w:rPr>
          <w:rFonts w:eastAsia="MS Gothic"/>
          <w:b/>
        </w:rPr>
        <w:t>名前を付けて保存</w:t>
      </w:r>
      <w:r w:rsidRPr="00F5012A">
        <w:rPr>
          <w:rFonts w:eastAsia="MS Gothic"/>
        </w:rPr>
        <w:t xml:space="preserve"> ] </w:t>
      </w:r>
      <w:r w:rsidRPr="00F5012A">
        <w:rPr>
          <w:rFonts w:eastAsia="MS Gothic"/>
        </w:rPr>
        <w:t>をクリックします。</w:t>
      </w:r>
    </w:p>
    <w:p w14:paraId="112F691D" w14:textId="77777777" w:rsidR="00A30450" w:rsidRPr="00F5012A" w:rsidRDefault="00397E12" w:rsidP="007C70FB">
      <w:pPr>
        <w:pStyle w:val="ListParagraph"/>
        <w:numPr>
          <w:ilvl w:val="0"/>
          <w:numId w:val="47"/>
        </w:numPr>
        <w:rPr>
          <w:rFonts w:eastAsia="MS Gothic"/>
        </w:rPr>
      </w:pPr>
      <w:r w:rsidRPr="00F5012A">
        <w:rPr>
          <w:rFonts w:eastAsia="MS Gothic"/>
        </w:rPr>
        <w:t>新しいコピーを、「</w:t>
      </w:r>
      <w:r w:rsidRPr="00F5012A">
        <w:rPr>
          <w:rFonts w:eastAsia="MS Gothic"/>
        </w:rPr>
        <w:t>iRT-C18 Calibration.sky</w:t>
      </w:r>
      <w:r w:rsidRPr="00F5012A">
        <w:rPr>
          <w:rFonts w:eastAsia="MS Gothic"/>
        </w:rPr>
        <w:t>」という名前で作成した</w:t>
      </w:r>
      <w:r w:rsidRPr="00F5012A">
        <w:rPr>
          <w:rFonts w:eastAsia="MS Gothic"/>
        </w:rPr>
        <w:t>iRT</w:t>
      </w:r>
      <w:r w:rsidRPr="00F5012A">
        <w:rPr>
          <w:rFonts w:eastAsia="MS Gothic"/>
        </w:rPr>
        <w:t>フォルダに保存します。</w:t>
      </w:r>
    </w:p>
    <w:p w14:paraId="62E0343B" w14:textId="77777777" w:rsidR="00114D3A" w:rsidRPr="00F5012A" w:rsidRDefault="00A30450" w:rsidP="0092367B">
      <w:pPr>
        <w:rPr>
          <w:rFonts w:eastAsia="MS Gothic"/>
        </w:rPr>
      </w:pPr>
      <w:r w:rsidRPr="00F5012A">
        <w:rPr>
          <w:rFonts w:eastAsia="MS Gothic"/>
        </w:rPr>
        <w:t>本チュートリアルを開始するには、以下の操作を行ってご利用の装置で目的の標準ペプチドを測定しているかのように新しい</w:t>
      </w:r>
      <w:r w:rsidRPr="00F5012A">
        <w:rPr>
          <w:rFonts w:eastAsia="MS Gothic"/>
        </w:rPr>
        <w:t>iRT</w:t>
      </w:r>
      <w:r w:rsidRPr="00F5012A">
        <w:rPr>
          <w:rFonts w:eastAsia="MS Gothic"/>
        </w:rPr>
        <w:t>カルキュレータの校正を準備します。</w:t>
      </w:r>
    </w:p>
    <w:p w14:paraId="4E40AC33"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221B0888"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結果をインポート</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02230162" w14:textId="77777777" w:rsidR="00571D41" w:rsidRPr="00F5012A" w:rsidRDefault="00571D41" w:rsidP="00571D41">
      <w:pPr>
        <w:pStyle w:val="ListParagraph"/>
        <w:numPr>
          <w:ilvl w:val="0"/>
          <w:numId w:val="13"/>
        </w:numPr>
        <w:rPr>
          <w:rFonts w:eastAsia="MS Gothic"/>
        </w:rPr>
      </w:pPr>
      <w:r w:rsidRPr="00F5012A">
        <w:rPr>
          <w:rFonts w:eastAsia="MS Gothic"/>
        </w:rPr>
        <w:lastRenderedPageBreak/>
        <w:t>本チュートリアル用に作成した</w:t>
      </w:r>
      <w:r w:rsidRPr="00F5012A">
        <w:rPr>
          <w:rFonts w:eastAsia="MS Gothic"/>
        </w:rPr>
        <w:t>iRT</w:t>
      </w:r>
      <w:r w:rsidRPr="00F5012A">
        <w:rPr>
          <w:rFonts w:eastAsia="MS Gothic"/>
        </w:rPr>
        <w:t>フォルダにリストされている、最初の</w:t>
      </w:r>
      <w:r w:rsidRPr="00F5012A">
        <w:rPr>
          <w:rFonts w:eastAsia="MS Gothic"/>
        </w:rPr>
        <w:t>2</w:t>
      </w:r>
      <w:r w:rsidRPr="00F5012A">
        <w:rPr>
          <w:rFonts w:eastAsia="MS Gothic"/>
        </w:rPr>
        <w:t>つの</w:t>
      </w:r>
      <w:r w:rsidRPr="00F5012A">
        <w:rPr>
          <w:rFonts w:eastAsia="MS Gothic"/>
        </w:rPr>
        <w:t>.raw</w:t>
      </w:r>
      <w:r w:rsidR="002E0228" w:rsidRPr="00F5012A">
        <w:rPr>
          <w:rFonts w:hint="eastAsia"/>
        </w:rPr>
        <w:br/>
      </w:r>
      <w:r w:rsidRPr="00F5012A">
        <w:rPr>
          <w:rFonts w:eastAsia="MS Gothic"/>
        </w:rPr>
        <w:t>ファイルを選択します。</w:t>
      </w:r>
    </w:p>
    <w:p w14:paraId="13F8B404" w14:textId="77777777" w:rsidR="00571D41" w:rsidRPr="00F5012A" w:rsidRDefault="00571D41" w:rsidP="00571D41">
      <w:pPr>
        <w:pStyle w:val="ListParagraph"/>
        <w:numPr>
          <w:ilvl w:val="1"/>
          <w:numId w:val="13"/>
        </w:numPr>
        <w:rPr>
          <w:rFonts w:eastAsia="MS Gothic"/>
        </w:rPr>
      </w:pPr>
      <w:r w:rsidRPr="00F5012A">
        <w:rPr>
          <w:rFonts w:eastAsia="MS Gothic"/>
        </w:rPr>
        <w:t>A_D110907_SiRT_HELA_11_nsMRM_150selected_1_30min-5-35.raw</w:t>
      </w:r>
    </w:p>
    <w:p w14:paraId="471EC5C3" w14:textId="77777777" w:rsidR="00571D41" w:rsidRPr="00F5012A" w:rsidRDefault="00571D41" w:rsidP="00571D41">
      <w:pPr>
        <w:pStyle w:val="ListParagraph"/>
        <w:numPr>
          <w:ilvl w:val="1"/>
          <w:numId w:val="13"/>
        </w:numPr>
        <w:rPr>
          <w:rFonts w:eastAsia="MS Gothic"/>
        </w:rPr>
      </w:pPr>
      <w:r w:rsidRPr="00F5012A">
        <w:rPr>
          <w:rFonts w:eastAsia="MS Gothic"/>
        </w:rPr>
        <w:t>A_D110907_SiRT_HELA_11_nsMRM_150selected_2_30min-5-35.raw</w:t>
      </w:r>
    </w:p>
    <w:p w14:paraId="02959F30"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開く</w:t>
      </w:r>
      <w:r w:rsidRPr="00F5012A">
        <w:rPr>
          <w:rFonts w:eastAsia="MS Gothic"/>
        </w:rPr>
        <w:t xml:space="preserve"> ] </w:t>
      </w:r>
      <w:r w:rsidRPr="00F5012A">
        <w:rPr>
          <w:rFonts w:eastAsia="MS Gothic"/>
        </w:rPr>
        <w:t>ボタンをクリックします。</w:t>
      </w:r>
    </w:p>
    <w:p w14:paraId="4108A3A5" w14:textId="77777777" w:rsidR="00571D41" w:rsidRPr="00F5012A" w:rsidRDefault="002A3690" w:rsidP="00571D41">
      <w:pPr>
        <w:pStyle w:val="ListParagraph"/>
        <w:numPr>
          <w:ilvl w:val="0"/>
          <w:numId w:val="13"/>
        </w:numPr>
        <w:rPr>
          <w:rFonts w:eastAsia="MS Gothic"/>
        </w:rPr>
      </w:pPr>
      <w:r w:rsidRPr="00F5012A">
        <w:rPr>
          <w:rFonts w:eastAsia="MS Gothic"/>
        </w:rPr>
        <w:t>表示されるフォームで、</w:t>
      </w:r>
      <w:r w:rsidRPr="00F5012A">
        <w:rPr>
          <w:rFonts w:eastAsia="MS Gothic"/>
        </w:rPr>
        <w:t xml:space="preserve">[ </w:t>
      </w:r>
      <w:r w:rsidRPr="00F5012A">
        <w:rPr>
          <w:rFonts w:eastAsia="MS Gothic"/>
          <w:b/>
        </w:rPr>
        <w:t>共通サフィックス</w:t>
      </w:r>
      <w:r w:rsidRPr="00F5012A">
        <w:rPr>
          <w:rFonts w:eastAsia="MS Gothic"/>
        </w:rPr>
        <w:t xml:space="preserve"> ] </w:t>
      </w:r>
      <w:r w:rsidRPr="00F5012A">
        <w:rPr>
          <w:rFonts w:eastAsia="MS Gothic"/>
        </w:rPr>
        <w:t>フィールドから「</w:t>
      </w:r>
      <w:r w:rsidRPr="00F5012A">
        <w:rPr>
          <w:rFonts w:eastAsia="MS Gothic"/>
        </w:rPr>
        <w:t>_30min</w:t>
      </w:r>
      <w:r w:rsidRPr="00F5012A">
        <w:rPr>
          <w:rFonts w:eastAsia="MS Gothic"/>
        </w:rPr>
        <w:t>」を削除します。</w:t>
      </w:r>
    </w:p>
    <w:p w14:paraId="037AB50F" w14:textId="77777777" w:rsidR="002A3690" w:rsidRPr="00F5012A" w:rsidRDefault="002A3690" w:rsidP="00EC5D7D">
      <w:pPr>
        <w:keepNext/>
        <w:rPr>
          <w:rFonts w:eastAsia="MS Gothic"/>
        </w:rPr>
      </w:pPr>
      <w:r w:rsidRPr="00F5012A">
        <w:rPr>
          <w:rFonts w:eastAsia="MS Gothic"/>
        </w:rPr>
        <w:t>フォームは以下のようになります。</w:t>
      </w:r>
    </w:p>
    <w:p w14:paraId="1580A8D7" w14:textId="77777777" w:rsidR="002A3690" w:rsidRPr="00F5012A" w:rsidRDefault="00257FC7" w:rsidP="007C70FB">
      <w:pPr>
        <w:rPr>
          <w:rFonts w:eastAsia="MS Gothic"/>
        </w:rPr>
      </w:pPr>
      <w:r w:rsidRPr="00F5012A">
        <w:rPr>
          <w:rFonts w:eastAsia="MS Gothic"/>
          <w:noProof/>
        </w:rPr>
        <w:drawing>
          <wp:inline distT="0" distB="0" distL="0" distR="0" wp14:anchorId="6EE28816" wp14:editId="038BB15A">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86075" cy="4543425"/>
                    </a:xfrm>
                    <a:prstGeom prst="rect">
                      <a:avLst/>
                    </a:prstGeom>
                  </pic:spPr>
                </pic:pic>
              </a:graphicData>
            </a:graphic>
          </wp:inline>
        </w:drawing>
      </w:r>
    </w:p>
    <w:p w14:paraId="03D9EFEA" w14:textId="77777777" w:rsidR="002A3690" w:rsidRPr="00F5012A" w:rsidRDefault="002A3690" w:rsidP="007C70FB">
      <w:pPr>
        <w:pStyle w:val="ListParagraph"/>
        <w:numPr>
          <w:ilvl w:val="0"/>
          <w:numId w:val="48"/>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5AD59323" w14:textId="77777777" w:rsidR="002A3690" w:rsidRPr="00F5012A" w:rsidRDefault="002A3690" w:rsidP="007C70FB">
      <w:pPr>
        <w:rPr>
          <w:rFonts w:eastAsia="MS Gothic"/>
        </w:rPr>
      </w:pPr>
      <w:r w:rsidRPr="00F5012A">
        <w:rPr>
          <w:rFonts w:eastAsia="MS Gothic"/>
        </w:rPr>
        <w:t>Skyline</w:t>
      </w:r>
      <w:r w:rsidRPr="00F5012A">
        <w:rPr>
          <w:rFonts w:eastAsia="MS Gothic"/>
        </w:rPr>
        <w:t>メインウィンドウに戻り、以下の操作を行います。</w:t>
      </w:r>
    </w:p>
    <w:p w14:paraId="4E7A8938"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グラフを配置</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タイル</w:t>
      </w:r>
      <w:r w:rsidRPr="00F5012A">
        <w:rPr>
          <w:rFonts w:eastAsia="MS Gothic"/>
        </w:rPr>
        <w:t xml:space="preserve"> ]</w:t>
      </w:r>
      <w:r w:rsidR="00742923">
        <w:rPr>
          <w:rFonts w:eastAsia="MS Gothic" w:hint="eastAsia"/>
        </w:rPr>
        <w:t>（</w:t>
      </w:r>
      <w:r w:rsidRPr="00F5012A">
        <w:rPr>
          <w:rFonts w:eastAsia="MS Gothic"/>
        </w:rPr>
        <w:t>Ctrl+T</w:t>
      </w:r>
      <w:r w:rsidR="00742923">
        <w:rPr>
          <w:rFonts w:eastAsia="MS Gothic" w:hint="eastAsia"/>
        </w:rPr>
        <w:t>）</w:t>
      </w:r>
      <w:r w:rsidRPr="00F5012A">
        <w:rPr>
          <w:rFonts w:eastAsia="MS Gothic"/>
        </w:rPr>
        <w:t>をクリックします。</w:t>
      </w:r>
    </w:p>
    <w:p w14:paraId="4DEF0B93" w14:textId="77777777" w:rsidR="001E5890" w:rsidRPr="00F5012A" w:rsidRDefault="001E5890" w:rsidP="002E0228">
      <w:pPr>
        <w:pStyle w:val="ListParagraph"/>
        <w:numPr>
          <w:ilvl w:val="0"/>
          <w:numId w:val="13"/>
        </w:numPr>
        <w:ind w:rightChars="-126" w:right="-277"/>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ペプチドの比較</w:t>
      </w:r>
      <w:r w:rsidRPr="00F5012A">
        <w:rPr>
          <w:rFonts w:eastAsia="MS Gothic"/>
        </w:rPr>
        <w:t xml:space="preserve"> ]</w:t>
      </w:r>
      <w:r w:rsidR="00742923">
        <w:rPr>
          <w:rFonts w:eastAsia="MS Gothic" w:hint="eastAsia"/>
        </w:rPr>
        <w:t>（</w:t>
      </w:r>
      <w:r w:rsidRPr="00F5012A">
        <w:rPr>
          <w:rFonts w:eastAsia="MS Gothic"/>
        </w:rPr>
        <w:t>Ctrl+F8</w:t>
      </w:r>
      <w:r w:rsidR="00742923">
        <w:rPr>
          <w:rFonts w:eastAsia="MS Gothic" w:hint="eastAsia"/>
        </w:rPr>
        <w:t>）</w:t>
      </w:r>
      <w:r w:rsidRPr="00F5012A">
        <w:rPr>
          <w:rFonts w:eastAsia="MS Gothic"/>
        </w:rPr>
        <w:t>をクリックします。</w:t>
      </w:r>
    </w:p>
    <w:p w14:paraId="669BE542" w14:textId="77777777" w:rsidR="001E5890" w:rsidRPr="00F5012A" w:rsidRDefault="00C16F9C" w:rsidP="00EC5D7D">
      <w:pPr>
        <w:keepNext/>
        <w:rPr>
          <w:rFonts w:eastAsia="MS Gothic"/>
        </w:rPr>
      </w:pPr>
      <w:r w:rsidRPr="00F5012A">
        <w:rPr>
          <w:rFonts w:eastAsia="MS Gothic"/>
        </w:rPr>
        <w:t>Skyline</w:t>
      </w:r>
      <w:r w:rsidRPr="00F5012A">
        <w:rPr>
          <w:rFonts w:eastAsia="MS Gothic"/>
        </w:rPr>
        <w:t>に、以下のようなグラフを示す</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が表示されます。</w:t>
      </w:r>
    </w:p>
    <w:p w14:paraId="05B71389" w14:textId="77777777" w:rsidR="00C16F9C" w:rsidRPr="00F5012A" w:rsidRDefault="00257FC7" w:rsidP="00C16F9C">
      <w:pPr>
        <w:jc w:val="center"/>
        <w:rPr>
          <w:rFonts w:eastAsia="MS Gothic"/>
        </w:rPr>
      </w:pPr>
      <w:r w:rsidRPr="00F5012A">
        <w:rPr>
          <w:rFonts w:eastAsia="MS Gothic"/>
          <w:noProof/>
        </w:rPr>
        <w:drawing>
          <wp:inline distT="0" distB="0" distL="0" distR="0" wp14:anchorId="211F78D4" wp14:editId="4F6B1A28">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5B751A3A" w14:textId="77777777" w:rsidR="00C16F9C" w:rsidRPr="00F5012A" w:rsidRDefault="00C16F9C" w:rsidP="00C16F9C">
      <w:pPr>
        <w:rPr>
          <w:rFonts w:eastAsia="MS Gothic"/>
        </w:rPr>
      </w:pPr>
      <w:r w:rsidRPr="00F5012A">
        <w:rPr>
          <w:rFonts w:eastAsia="MS Gothic"/>
        </w:rPr>
        <w:t>ここでは、</w:t>
      </w:r>
      <w:r w:rsidRPr="00F5012A">
        <w:rPr>
          <w:rFonts w:eastAsia="MS Gothic"/>
        </w:rPr>
        <w:t>30</w:t>
      </w:r>
      <w:r w:rsidRPr="00F5012A">
        <w:rPr>
          <w:rFonts w:eastAsia="MS Gothic"/>
        </w:rPr>
        <w:t>分のグラジエント条件で各ペプチドが溶出した平均時間のトップレベルビューを示しています。以下の操作を行ってデータの確認を続けていきます。</w:t>
      </w:r>
    </w:p>
    <w:p w14:paraId="367C0A66" w14:textId="77777777" w:rsidR="00C16F9C" w:rsidRPr="00F5012A" w:rsidRDefault="00C16F9C" w:rsidP="00C16F9C">
      <w:pPr>
        <w:pStyle w:val="ListParagraph"/>
        <w:numPr>
          <w:ilvl w:val="0"/>
          <w:numId w:val="14"/>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繰り返し測定の比較</w:t>
      </w:r>
      <w:r w:rsidRPr="00F5012A">
        <w:rPr>
          <w:rFonts w:eastAsia="MS Gothic"/>
        </w:rPr>
        <w:t xml:space="preserve"> ] </w:t>
      </w:r>
      <w:r w:rsidRPr="00F5012A">
        <w:rPr>
          <w:rFonts w:eastAsia="MS Gothic"/>
        </w:rPr>
        <w:t>をクリックします。</w:t>
      </w:r>
    </w:p>
    <w:p w14:paraId="4FA7B109" w14:textId="77777777" w:rsidR="00C16F9C" w:rsidRPr="00F5012A" w:rsidRDefault="00C16F9C" w:rsidP="002E0228">
      <w:pPr>
        <w:pStyle w:val="ListParagraph"/>
        <w:numPr>
          <w:ilvl w:val="0"/>
          <w:numId w:val="14"/>
        </w:numPr>
        <w:ind w:left="714" w:hanging="357"/>
        <w:textAlignment w:val="top"/>
        <w:rPr>
          <w:rFonts w:eastAsia="MS Gothic"/>
        </w:rPr>
      </w:pPr>
      <w:r w:rsidRPr="00F5012A">
        <w:rPr>
          <w:rFonts w:eastAsia="MS Gothic"/>
        </w:rPr>
        <w:t>タイトルバー内をクリックして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表示を</w:t>
      </w:r>
      <w:r w:rsidRPr="00F5012A">
        <w:rPr>
          <w:rFonts w:eastAsia="MS Gothic"/>
        </w:rPr>
        <w:t>Skyline</w:t>
      </w:r>
      <w:r w:rsidRPr="00F5012A">
        <w:rPr>
          <w:rFonts w:eastAsia="MS Gothic"/>
        </w:rPr>
        <w:t>ウィンドウの右端へとドッキングさせ、以下のようにマウスのカーソルを右端近く、アイコンの内側に入るまでド</w:t>
      </w:r>
      <w:r w:rsidR="00E331C4">
        <w:rPr>
          <w:rFonts w:hint="eastAsia"/>
        </w:rPr>
        <w:br/>
      </w:r>
      <w:r w:rsidRPr="00F5012A">
        <w:rPr>
          <w:rFonts w:eastAsia="MS Gothic"/>
        </w:rPr>
        <w:t>ラッグします。</w:t>
      </w:r>
      <w:r w:rsidR="00754A9F" w:rsidRPr="00F5012A">
        <w:rPr>
          <w:rFonts w:eastAsia="MS Gothic"/>
          <w:noProof/>
        </w:rPr>
        <w:drawing>
          <wp:inline distT="0" distB="0" distL="0" distR="0" wp14:anchorId="5AD752C3" wp14:editId="118EE1B4">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6F3F9922" w14:textId="77777777" w:rsidR="00C16F9C" w:rsidRPr="00F5012A" w:rsidRDefault="00C16F9C" w:rsidP="00C16F9C">
      <w:pPr>
        <w:pStyle w:val="ListParagraph"/>
        <w:numPr>
          <w:ilvl w:val="0"/>
          <w:numId w:val="14"/>
        </w:numPr>
        <w:rPr>
          <w:rFonts w:eastAsia="MS Gothic"/>
        </w:rPr>
      </w:pPr>
      <w:r w:rsidRPr="00F5012A">
        <w:rPr>
          <w:rFonts w:eastAsia="MS Gothic"/>
        </w:rPr>
        <w:t>ドキュメント内の最初のペプチド</w:t>
      </w:r>
      <w:r w:rsidRPr="00F5012A">
        <w:rPr>
          <w:rFonts w:eastAsia="MS Gothic"/>
        </w:rPr>
        <w:t>LGGNEQVTR</w:t>
      </w:r>
      <w:r w:rsidRPr="00F5012A">
        <w:rPr>
          <w:rFonts w:eastAsia="MS Gothic"/>
        </w:rPr>
        <w:t>を選択します。</w:t>
      </w:r>
    </w:p>
    <w:p w14:paraId="75E298A5" w14:textId="77777777" w:rsidR="00C16F9C" w:rsidRPr="00F5012A" w:rsidRDefault="00C16F9C" w:rsidP="00EC5D7D">
      <w:pPr>
        <w:keepNext/>
        <w:rPr>
          <w:rFonts w:eastAsia="MS Gothic"/>
        </w:rPr>
      </w:pPr>
      <w:r w:rsidRPr="00F5012A">
        <w:rPr>
          <w:rFonts w:eastAsia="MS Gothic"/>
        </w:rPr>
        <w:t>Skyline</w:t>
      </w:r>
      <w:r w:rsidRPr="00F5012A">
        <w:rPr>
          <w:rFonts w:eastAsia="MS Gothic"/>
        </w:rPr>
        <w:t>は、以下のようになります。</w:t>
      </w:r>
    </w:p>
    <w:p w14:paraId="1106F658" w14:textId="77777777" w:rsidR="00C16F9C" w:rsidRPr="00F5012A" w:rsidRDefault="00257FC7" w:rsidP="00C16F9C">
      <w:pPr>
        <w:rPr>
          <w:rFonts w:eastAsia="MS Gothic"/>
        </w:rPr>
      </w:pPr>
      <w:r w:rsidRPr="00F5012A">
        <w:rPr>
          <w:rFonts w:eastAsia="MS Gothic"/>
          <w:noProof/>
        </w:rPr>
        <w:drawing>
          <wp:inline distT="0" distB="0" distL="0" distR="0" wp14:anchorId="31756838" wp14:editId="002BFE2B">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51885"/>
                    </a:xfrm>
                    <a:prstGeom prst="rect">
                      <a:avLst/>
                    </a:prstGeom>
                  </pic:spPr>
                </pic:pic>
              </a:graphicData>
            </a:graphic>
          </wp:inline>
        </w:drawing>
      </w:r>
    </w:p>
    <w:p w14:paraId="53253FF2" w14:textId="77777777" w:rsidR="00C16F9C" w:rsidRPr="00F5012A" w:rsidRDefault="00C16F9C" w:rsidP="00C16F9C">
      <w:pPr>
        <w:rPr>
          <w:rFonts w:eastAsia="MS Gothic"/>
        </w:rPr>
      </w:pPr>
      <w:r w:rsidRPr="00F5012A">
        <w:rPr>
          <w:rFonts w:eastAsia="MS Gothic"/>
        </w:rPr>
        <w:t>下向き矢印キーを使用して</w:t>
      </w:r>
      <w:r w:rsidRPr="00F5012A">
        <w:rPr>
          <w:rFonts w:eastAsia="MS Gothic"/>
        </w:rPr>
        <w:t>Biognosys</w:t>
      </w:r>
      <w:r w:rsidRPr="00F5012A">
        <w:rPr>
          <w:rFonts w:eastAsia="MS Gothic"/>
        </w:rPr>
        <w:t>社標準混合品内の</w:t>
      </w:r>
      <w:r w:rsidRPr="00F5012A">
        <w:rPr>
          <w:rFonts w:eastAsia="MS Gothic"/>
        </w:rPr>
        <w:t>11</w:t>
      </w:r>
      <w:r w:rsidRPr="00F5012A">
        <w:rPr>
          <w:rFonts w:eastAsia="MS Gothic"/>
        </w:rPr>
        <w:t>個のペプチドそれぞれについて、</w:t>
      </w:r>
      <w:r w:rsidR="002E0228" w:rsidRPr="00F5012A">
        <w:rPr>
          <w:rFonts w:hint="eastAsia"/>
        </w:rPr>
        <w:br/>
      </w:r>
      <w:r w:rsidRPr="00F5012A">
        <w:rPr>
          <w:rFonts w:eastAsia="MS Gothic"/>
        </w:rPr>
        <w:t>積分が正しく表示されているか、繰り返し測定がいずれも同様の保持時間で積分ピークを表示しているかを確認します。これらのペプチドについては自動積分が良好になされているため、手動で変更を行う必要はありません。本チュートリアルには、</w:t>
      </w:r>
      <w:r w:rsidRPr="00F5012A">
        <w:rPr>
          <w:rFonts w:eastAsia="MS Gothic"/>
        </w:rPr>
        <w:t>2</w:t>
      </w:r>
      <w:r w:rsidRPr="00F5012A">
        <w:rPr>
          <w:rFonts w:eastAsia="MS Gothic"/>
        </w:rPr>
        <w:t>回の繰り返し測定のみが含まれています。自分で実際に新しい</w:t>
      </w:r>
      <w:r w:rsidRPr="00F5012A">
        <w:rPr>
          <w:rFonts w:eastAsia="MS Gothic"/>
        </w:rPr>
        <w:t>iRT</w:t>
      </w:r>
      <w:r w:rsidRPr="00F5012A">
        <w:rPr>
          <w:rFonts w:eastAsia="MS Gothic"/>
        </w:rPr>
        <w:t>カルキュレータを校正する場合には、ペプチドの平均保持時間の推定を向上させるため、より多くの繰り返し測定データを使用するとよいでしょう。保持時間のカルキュレータを校正する際に、</w:t>
      </w:r>
      <w:r w:rsidRPr="00F5012A">
        <w:rPr>
          <w:rFonts w:eastAsia="MS Gothic"/>
        </w:rPr>
        <w:t xml:space="preserve">[ </w:t>
      </w:r>
      <w:r w:rsidR="0015494A" w:rsidRPr="00F5012A">
        <w:rPr>
          <w:rFonts w:eastAsia="MS Gothic"/>
          <w:b/>
        </w:rPr>
        <w:t>結果を使用</w:t>
      </w:r>
      <w:r w:rsidRPr="00F5012A">
        <w:rPr>
          <w:rFonts w:eastAsia="MS Gothic"/>
        </w:rPr>
        <w:t xml:space="preserve"> ] </w:t>
      </w:r>
      <w:r w:rsidRPr="00F5012A">
        <w:rPr>
          <w:rFonts w:eastAsia="MS Gothic"/>
        </w:rPr>
        <w:t>するように</w:t>
      </w:r>
      <w:r w:rsidRPr="00F5012A">
        <w:rPr>
          <w:rFonts w:eastAsia="MS Gothic"/>
        </w:rPr>
        <w:t>Skyline</w:t>
      </w:r>
      <w:r w:rsidRPr="00F5012A">
        <w:rPr>
          <w:rFonts w:eastAsia="MS Gothic"/>
        </w:rPr>
        <w:t>を設定すると、各ペプチドに測定値の平均値が使用され、ペプチドの真の平均保持時間の推定値としてのこれらの値の精度は、測定回数の平方根に比例します。</w:t>
      </w:r>
    </w:p>
    <w:p w14:paraId="571306AC" w14:textId="77777777" w:rsidR="005964BB" w:rsidRPr="00F5012A" w:rsidRDefault="005964BB" w:rsidP="00C16F9C">
      <w:pPr>
        <w:rPr>
          <w:rFonts w:eastAsia="MS Gothic"/>
        </w:rPr>
      </w:pPr>
      <w:r w:rsidRPr="00F5012A">
        <w:rPr>
          <w:rFonts w:eastAsia="MS Gothic"/>
        </w:rPr>
        <w:t>校正データの質を検証したら、下記の手順を実施して新規の</w:t>
      </w:r>
      <w:r w:rsidRPr="00F5012A">
        <w:rPr>
          <w:rFonts w:eastAsia="MS Gothic"/>
        </w:rPr>
        <w:t>iRT</w:t>
      </w:r>
      <w:r w:rsidRPr="00F5012A">
        <w:rPr>
          <w:rFonts w:eastAsia="MS Gothic"/>
        </w:rPr>
        <w:t>カルキュレータを作成し、</w:t>
      </w:r>
      <w:r w:rsidR="002E0228" w:rsidRPr="00F5012A">
        <w:rPr>
          <w:rFonts w:hint="eastAsia"/>
        </w:rPr>
        <w:br/>
      </w:r>
      <w:r w:rsidRPr="00F5012A">
        <w:rPr>
          <w:rFonts w:eastAsia="MS Gothic"/>
        </w:rPr>
        <w:t>校正します。</w:t>
      </w:r>
    </w:p>
    <w:p w14:paraId="0FF3D392" w14:textId="77777777" w:rsidR="005964BB" w:rsidRPr="00F5012A" w:rsidRDefault="00445C1C" w:rsidP="005964BB">
      <w:pPr>
        <w:pStyle w:val="ListParagraph"/>
        <w:numPr>
          <w:ilvl w:val="0"/>
          <w:numId w:val="15"/>
        </w:numPr>
        <w:rPr>
          <w:rFonts w:eastAsia="MS Gothic"/>
        </w:rPr>
      </w:pPr>
      <w:r w:rsidRPr="00F5012A">
        <w:rPr>
          <w:rFonts w:eastAsia="MS Gothic"/>
        </w:rPr>
        <w:t xml:space="preserve">[ </w:t>
      </w:r>
      <w:r w:rsidRPr="00F5012A">
        <w:rPr>
          <w:rFonts w:eastAsia="MS Gothic"/>
          <w:b/>
        </w:rPr>
        <w:t>設定</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18084EC6" w14:textId="77777777" w:rsidR="00445C1C" w:rsidRPr="00F5012A" w:rsidRDefault="00445C1C" w:rsidP="005964BB">
      <w:pPr>
        <w:pStyle w:val="ListParagraph"/>
        <w:numPr>
          <w:ilvl w:val="0"/>
          <w:numId w:val="15"/>
        </w:numPr>
        <w:rPr>
          <w:rFonts w:eastAsia="MS Gothic"/>
        </w:rPr>
      </w:pPr>
      <w:r w:rsidRPr="00F5012A">
        <w:rPr>
          <w:rFonts w:eastAsia="MS Gothic"/>
        </w:rPr>
        <w:t xml:space="preserve">[ </w:t>
      </w:r>
      <w:r w:rsidRPr="00F5012A">
        <w:rPr>
          <w:rFonts w:eastAsia="MS Gothic"/>
          <w:b/>
        </w:rPr>
        <w:t>予測</w:t>
      </w:r>
      <w:r w:rsidRPr="00F5012A">
        <w:rPr>
          <w:rFonts w:eastAsia="MS Gothic"/>
        </w:rPr>
        <w:t xml:space="preserve"> ] </w:t>
      </w:r>
      <w:r w:rsidRPr="00F5012A">
        <w:rPr>
          <w:rFonts w:eastAsia="MS Gothic"/>
        </w:rPr>
        <w:t>タブをクリックします。</w:t>
      </w:r>
    </w:p>
    <w:p w14:paraId="11C2C764" w14:textId="77777777" w:rsidR="00445C1C" w:rsidRPr="00F5012A" w:rsidRDefault="00445C1C" w:rsidP="005964BB">
      <w:pPr>
        <w:pStyle w:val="ListParagraph"/>
        <w:numPr>
          <w:ilvl w:val="0"/>
          <w:numId w:val="15"/>
        </w:numPr>
        <w:rPr>
          <w:rFonts w:eastAsia="MS Gothic"/>
        </w:rPr>
      </w:pPr>
      <w:r w:rsidRPr="00F5012A">
        <w:rPr>
          <w:rFonts w:eastAsia="MS Gothic"/>
        </w:rPr>
        <w:t>次に</w:t>
      </w:r>
      <w:r w:rsidRPr="00F5012A">
        <w:rPr>
          <w:rFonts w:eastAsia="MS Gothic"/>
        </w:rPr>
        <w:t xml:space="preserve"> </w:t>
      </w:r>
      <w:r w:rsidRPr="00F5012A">
        <w:rPr>
          <w:rFonts w:eastAsia="MS Gothic"/>
          <w:noProof/>
        </w:rPr>
        <w:drawing>
          <wp:inline distT="0" distB="0" distL="0" distR="0" wp14:anchorId="32C27896" wp14:editId="6998D879">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F5012A">
        <w:rPr>
          <w:rFonts w:eastAsia="MS Gothic"/>
        </w:rPr>
        <w:t>（</w:t>
      </w:r>
      <w:r w:rsidRPr="00F5012A">
        <w:rPr>
          <w:rFonts w:eastAsia="MS Gothic"/>
          <w:b/>
        </w:rPr>
        <w:t>保持時間カルキュレータ</w:t>
      </w:r>
      <w:r w:rsidRPr="00F5012A">
        <w:rPr>
          <w:rFonts w:eastAsia="MS Gothic"/>
        </w:rPr>
        <w:t>）ボタンをクリックし、メニューの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をクリックします。</w:t>
      </w:r>
    </w:p>
    <w:p w14:paraId="78680969" w14:textId="77777777" w:rsidR="00445C1C" w:rsidRPr="00F5012A" w:rsidRDefault="00445C1C" w:rsidP="002E0228">
      <w:pPr>
        <w:pStyle w:val="ListParagraph"/>
        <w:numPr>
          <w:ilvl w:val="0"/>
          <w:numId w:val="15"/>
        </w:numPr>
        <w:ind w:rightChars="-126" w:right="-277"/>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名前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4A3E094A" w14:textId="77777777" w:rsidR="00445C1C"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作成</w:t>
      </w:r>
      <w:r w:rsidRPr="00F5012A">
        <w:rPr>
          <w:rFonts w:eastAsia="MS Gothic"/>
        </w:rPr>
        <w:t xml:space="preserve"> ] </w:t>
      </w:r>
      <w:r w:rsidRPr="00F5012A">
        <w:rPr>
          <w:rFonts w:eastAsia="MS Gothic"/>
        </w:rPr>
        <w:t>ボタンをクリックします。</w:t>
      </w:r>
    </w:p>
    <w:p w14:paraId="48F7375F"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iRT</w:t>
      </w:r>
      <w:r w:rsidRPr="00F5012A">
        <w:rPr>
          <w:rFonts w:eastAsia="MS Gothic"/>
          <w:b/>
        </w:rPr>
        <w:t>データベースを作成</w:t>
      </w:r>
      <w:r w:rsidRPr="00F5012A">
        <w:rPr>
          <w:rFonts w:eastAsia="MS Gothic"/>
        </w:rPr>
        <w:t xml:space="preserve"> ] </w:t>
      </w:r>
      <w:r w:rsidRPr="00F5012A">
        <w:rPr>
          <w:rFonts w:eastAsia="MS Gothic"/>
        </w:rPr>
        <w:t>フォームで、本チュートリアル用に作成した</w:t>
      </w:r>
      <w:r w:rsidRPr="00F5012A">
        <w:rPr>
          <w:rFonts w:eastAsia="MS Gothic"/>
        </w:rPr>
        <w:t>iRT</w:t>
      </w:r>
      <w:r w:rsidRPr="00F5012A">
        <w:rPr>
          <w:rFonts w:eastAsia="MS Gothic"/>
        </w:rPr>
        <w:t>フォルダに移動します（必要な場合）。</w:t>
      </w:r>
    </w:p>
    <w:p w14:paraId="4F140908"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ファイル名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4EAB69B9"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保存</w:t>
      </w:r>
      <w:r w:rsidRPr="00F5012A">
        <w:rPr>
          <w:rFonts w:eastAsia="MS Gothic"/>
        </w:rPr>
        <w:t xml:space="preserve"> ] </w:t>
      </w:r>
      <w:r w:rsidRPr="00F5012A">
        <w:rPr>
          <w:rFonts w:eastAsia="MS Gothic"/>
        </w:rPr>
        <w:t>ボタンをクリックします。</w:t>
      </w:r>
    </w:p>
    <w:p w14:paraId="2103B4AD"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校正</w:t>
      </w:r>
      <w:r w:rsidRPr="00F5012A">
        <w:rPr>
          <w:rFonts w:eastAsia="MS Gothic"/>
        </w:rPr>
        <w:t xml:space="preserve"> ] </w:t>
      </w:r>
      <w:r w:rsidRPr="00F5012A">
        <w:rPr>
          <w:rFonts w:eastAsia="MS Gothic"/>
        </w:rPr>
        <w:t>ボタンをクリックします。</w:t>
      </w:r>
    </w:p>
    <w:p w14:paraId="26371BDA" w14:textId="77777777" w:rsidR="00232BC1" w:rsidRPr="00F5012A" w:rsidRDefault="00232BC1" w:rsidP="005964BB">
      <w:pPr>
        <w:pStyle w:val="ListParagraph"/>
        <w:numPr>
          <w:ilvl w:val="0"/>
          <w:numId w:val="15"/>
        </w:numPr>
        <w:rPr>
          <w:rFonts w:eastAsia="MS Gothic"/>
        </w:rPr>
      </w:pPr>
      <w:r w:rsidRPr="00F5012A">
        <w:rPr>
          <w:rFonts w:eastAsia="MS Gothic"/>
        </w:rPr>
        <w:t xml:space="preserve">[ </w:t>
      </w:r>
      <w:r w:rsidRPr="00F5012A">
        <w:rPr>
          <w:rFonts w:eastAsia="MS Gothic"/>
          <w:b/>
          <w:bCs/>
        </w:rPr>
        <w:t>iRT</w:t>
      </w:r>
      <w:r w:rsidRPr="00F5012A">
        <w:rPr>
          <w:rFonts w:eastAsia="MS Gothic"/>
          <w:b/>
          <w:bCs/>
        </w:rPr>
        <w:t>カルキュレータを校正</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bCs/>
        </w:rPr>
        <w:t>名前</w:t>
      </w:r>
      <w:r w:rsidRPr="00F5012A">
        <w:rPr>
          <w:rFonts w:eastAsia="MS Gothic"/>
        </w:rPr>
        <w:t xml:space="preserve"> ] </w:t>
      </w:r>
      <w:r w:rsidRPr="00F5012A">
        <w:rPr>
          <w:rFonts w:eastAsia="MS Gothic"/>
        </w:rPr>
        <w:t>フィールドに「</w:t>
      </w:r>
      <w:r w:rsidRPr="00F5012A">
        <w:rPr>
          <w:rFonts w:eastAsia="MS Gothic"/>
        </w:rPr>
        <w:t>Biognosys (30 min cal)</w:t>
      </w:r>
      <w:r w:rsidRPr="00F5012A">
        <w:rPr>
          <w:rFonts w:eastAsia="MS Gothic"/>
        </w:rPr>
        <w:t>」と入力します。</w:t>
      </w:r>
    </w:p>
    <w:p w14:paraId="2B344D38"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カルキュレータを校正</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結果を使用</w:t>
      </w:r>
      <w:r w:rsidRPr="00F5012A">
        <w:rPr>
          <w:rFonts w:eastAsia="MS Gothic"/>
        </w:rPr>
        <w:t xml:space="preserve"> ] </w:t>
      </w:r>
      <w:r w:rsidRPr="00F5012A">
        <w:rPr>
          <w:rFonts w:eastAsia="MS Gothic"/>
        </w:rPr>
        <w:t>ボタンをクリックします。</w:t>
      </w:r>
    </w:p>
    <w:p w14:paraId="10831AB7" w14:textId="77777777" w:rsidR="00F91B06" w:rsidRPr="00F5012A" w:rsidRDefault="00232BC1" w:rsidP="002E0228">
      <w:pPr>
        <w:pStyle w:val="ListParagraph"/>
        <w:numPr>
          <w:ilvl w:val="0"/>
          <w:numId w:val="15"/>
        </w:numPr>
        <w:spacing w:after="140"/>
        <w:ind w:rightChars="-126" w:right="-277"/>
        <w:rPr>
          <w:rFonts w:eastAsia="MS Gothic"/>
        </w:rPr>
      </w:pPr>
      <w:r w:rsidRPr="00F5012A">
        <w:rPr>
          <w:rFonts w:eastAsia="MS Gothic"/>
        </w:rPr>
        <w:t xml:space="preserve">[ </w:t>
      </w:r>
      <w:r w:rsidRPr="00F5012A">
        <w:rPr>
          <w:rFonts w:eastAsia="MS Gothic"/>
          <w:b/>
          <w:bCs/>
        </w:rPr>
        <w:t>最小固定ペプチド</w:t>
      </w:r>
      <w:r w:rsidRPr="00F5012A">
        <w:rPr>
          <w:rFonts w:eastAsia="MS Gothic"/>
        </w:rPr>
        <w:t xml:space="preserve"> ] </w:t>
      </w:r>
      <w:r w:rsidRPr="00F5012A">
        <w:rPr>
          <w:rFonts w:eastAsia="MS Gothic"/>
        </w:rPr>
        <w:t>ドロップダウンリストで、ペプチド</w:t>
      </w:r>
      <w:r w:rsidRPr="00F5012A">
        <w:rPr>
          <w:rFonts w:eastAsia="MS Gothic"/>
        </w:rPr>
        <w:t>GAGSSEPVTGLDAK</w:t>
      </w:r>
      <w:r w:rsidRPr="00F5012A">
        <w:rPr>
          <w:rFonts w:eastAsia="MS Gothic"/>
        </w:rPr>
        <w:t>を選択します。</w:t>
      </w:r>
    </w:p>
    <w:p w14:paraId="10A488E5" w14:textId="77777777" w:rsidR="00F91B06" w:rsidRPr="00F5012A" w:rsidRDefault="00F91B06" w:rsidP="002E0228">
      <w:pPr>
        <w:keepNext/>
        <w:spacing w:after="140"/>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カルキュレータを校正</w:t>
      </w:r>
      <w:r w:rsidRPr="00F5012A">
        <w:rPr>
          <w:rFonts w:eastAsia="MS Gothic"/>
        </w:rPr>
        <w:t xml:space="preserve"> ] </w:t>
      </w:r>
      <w:r w:rsidRPr="00F5012A">
        <w:rPr>
          <w:rFonts w:eastAsia="MS Gothic"/>
        </w:rPr>
        <w:t>フォームは以下のようになります。</w:t>
      </w:r>
    </w:p>
    <w:p w14:paraId="13246554" w14:textId="77777777" w:rsidR="007C70FB" w:rsidRPr="00F5012A" w:rsidRDefault="00257FC7" w:rsidP="002E0228">
      <w:pPr>
        <w:spacing w:after="140"/>
        <w:rPr>
          <w:rFonts w:eastAsia="MS Gothic"/>
        </w:rPr>
      </w:pPr>
      <w:r w:rsidRPr="00F5012A">
        <w:rPr>
          <w:rFonts w:eastAsia="MS Gothic"/>
          <w:noProof/>
        </w:rPr>
        <w:drawing>
          <wp:inline distT="0" distB="0" distL="0" distR="0" wp14:anchorId="27B59B36" wp14:editId="7D1026C1">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90925" cy="4810125"/>
                    </a:xfrm>
                    <a:prstGeom prst="rect">
                      <a:avLst/>
                    </a:prstGeom>
                  </pic:spPr>
                </pic:pic>
              </a:graphicData>
            </a:graphic>
          </wp:inline>
        </w:drawing>
      </w:r>
    </w:p>
    <w:p w14:paraId="764FFA77" w14:textId="77777777" w:rsidR="007C70FB" w:rsidRPr="00F5012A" w:rsidRDefault="007C70FB" w:rsidP="007C70FB">
      <w:pPr>
        <w:pStyle w:val="ListParagraph"/>
        <w:numPr>
          <w:ilvl w:val="0"/>
          <w:numId w:val="49"/>
        </w:numPr>
        <w:rPr>
          <w:rFonts w:eastAsia="MS Gothic"/>
        </w:rPr>
      </w:pPr>
      <w:r w:rsidRPr="00F5012A">
        <w:rPr>
          <w:rFonts w:eastAsia="MS Gothic"/>
        </w:rPr>
        <w:t xml:space="preserve">[ </w:t>
      </w:r>
      <w:r w:rsidRPr="00F5012A">
        <w:rPr>
          <w:rFonts w:eastAsia="MS Gothic"/>
          <w:b/>
        </w:rPr>
        <w:t>計算</w:t>
      </w:r>
      <w:r w:rsidRPr="00F5012A">
        <w:rPr>
          <w:rFonts w:eastAsia="MS Gothic"/>
        </w:rPr>
        <w:t xml:space="preserve"> ] </w:t>
      </w:r>
      <w:r w:rsidRPr="00F5012A">
        <w:rPr>
          <w:rFonts w:eastAsia="MS Gothic"/>
        </w:rPr>
        <w:t>ドロップダウンリストの右側にある</w:t>
      </w:r>
      <w:r w:rsidRPr="00F5012A">
        <w:rPr>
          <w:rFonts w:eastAsia="MS Gothic"/>
        </w:rPr>
        <w:t xml:space="preserve"> [ </w:t>
      </w:r>
      <w:r w:rsidRPr="00F5012A">
        <w:rPr>
          <w:rFonts w:eastAsia="MS Gothic"/>
          <w:b/>
        </w:rPr>
        <w:t>グラフ化</w:t>
      </w:r>
      <w:r w:rsidRPr="00F5012A">
        <w:rPr>
          <w:rFonts w:eastAsia="MS Gothic"/>
        </w:rPr>
        <w:t xml:space="preserve"> ] </w:t>
      </w:r>
      <w:r w:rsidRPr="00F5012A">
        <w:rPr>
          <w:rFonts w:eastAsia="MS Gothic"/>
        </w:rPr>
        <w:t>ボタンをクリックし、以下に示す式「</w:t>
      </w:r>
      <w:r w:rsidRPr="00F5012A">
        <w:rPr>
          <w:rFonts w:eastAsia="MS Gothic"/>
        </w:rPr>
        <w:t>iRT = 6.7701 * RT – 105.6630</w:t>
      </w:r>
      <w:r w:rsidRPr="00F5012A">
        <w:rPr>
          <w:rFonts w:eastAsia="MS Gothic"/>
        </w:rPr>
        <w:t>」が導き出された線のプロットを確認します。</w:t>
      </w:r>
    </w:p>
    <w:p w14:paraId="754894D9" w14:textId="77777777" w:rsidR="00FB04D2" w:rsidRPr="00F5012A" w:rsidRDefault="00FB04D2" w:rsidP="007C70FB">
      <w:pPr>
        <w:pStyle w:val="ListParagraph"/>
        <w:numPr>
          <w:ilvl w:val="0"/>
          <w:numId w:val="49"/>
        </w:numPr>
        <w:rPr>
          <w:rFonts w:eastAsia="MS Gothic"/>
        </w:rPr>
      </w:pPr>
      <w:r w:rsidRPr="00F5012A">
        <w:rPr>
          <w:rFonts w:eastAsia="MS Gothic"/>
        </w:rPr>
        <w:t xml:space="preserve">[ </w:t>
      </w:r>
      <w:r w:rsidRPr="00F5012A">
        <w:rPr>
          <w:rFonts w:eastAsia="MS Gothic"/>
          <w:b/>
        </w:rPr>
        <w:t>標準校正ペプチド</w:t>
      </w:r>
      <w:r w:rsidRPr="00F5012A">
        <w:rPr>
          <w:rFonts w:eastAsia="MS Gothic"/>
        </w:rPr>
        <w:t xml:space="preserve"> ] </w:t>
      </w:r>
      <w:r w:rsidRPr="00F5012A">
        <w:rPr>
          <w:rFonts w:eastAsia="MS Gothic"/>
        </w:rPr>
        <w:t>グリッドの下にある</w:t>
      </w:r>
      <w:r w:rsidRPr="00F5012A">
        <w:rPr>
          <w:rFonts w:eastAsia="MS Gothic"/>
        </w:rPr>
        <w:t xml:space="preserve"> [ </w:t>
      </w:r>
      <w:r w:rsidRPr="00F5012A">
        <w:rPr>
          <w:rFonts w:eastAsia="MS Gothic"/>
          <w:b/>
        </w:rPr>
        <w:t>グラフ化</w:t>
      </w:r>
      <w:r w:rsidRPr="00F5012A">
        <w:rPr>
          <w:rFonts w:eastAsia="MS Gothic"/>
        </w:rPr>
        <w:t xml:space="preserve"> ] </w:t>
      </w:r>
      <w:r w:rsidRPr="00F5012A">
        <w:rPr>
          <w:rFonts w:eastAsia="MS Gothic"/>
        </w:rPr>
        <w:t>ボタンをクリックして、式が定義する直線上にプロットされる標準を確認します。</w:t>
      </w:r>
    </w:p>
    <w:p w14:paraId="7C833F24" w14:textId="77777777" w:rsidR="00F91B06" w:rsidRPr="00F5012A" w:rsidRDefault="00F91B06" w:rsidP="00F91B06">
      <w:pPr>
        <w:pStyle w:val="ListParagraph"/>
        <w:numPr>
          <w:ilvl w:val="0"/>
          <w:numId w:val="16"/>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521A4116" w14:textId="77777777" w:rsidR="00313EED" w:rsidRPr="00F5012A" w:rsidRDefault="00313EED" w:rsidP="00313EED">
      <w:pPr>
        <w:rPr>
          <w:rFonts w:eastAsia="MS Gothic"/>
        </w:rPr>
      </w:pPr>
      <w:r w:rsidRPr="00F5012A">
        <w:rPr>
          <w:rFonts w:eastAsia="MS Gothic"/>
        </w:rPr>
        <w:t>注：これは</w:t>
      </w:r>
      <w:r w:rsidRPr="00F5012A">
        <w:rPr>
          <w:rFonts w:eastAsia="MS Gothic"/>
        </w:rPr>
        <w:t>Biognosys</w:t>
      </w:r>
      <w:r w:rsidRPr="00F5012A">
        <w:rPr>
          <w:rFonts w:eastAsia="MS Gothic"/>
        </w:rPr>
        <w:t>社が</w:t>
      </w:r>
      <w:r w:rsidRPr="00F5012A">
        <w:rPr>
          <w:rFonts w:eastAsia="MS Gothic"/>
        </w:rPr>
        <w:t>iRT-C18</w:t>
      </w:r>
      <w:r w:rsidRPr="00F5012A">
        <w:rPr>
          <w:rFonts w:eastAsia="MS Gothic"/>
        </w:rPr>
        <w:t>のスケールを定義した方法にすぎません。独自のスケールを定義する場合は、最初と最後に溶出するペプチドを固定点として使用したり、その他のペプチドを任意に選択します。固定点やスケールはある程度は任意で選択することになります。ここでは、残りの</w:t>
      </w:r>
      <w:r w:rsidRPr="00F5012A">
        <w:rPr>
          <w:rFonts w:eastAsia="MS Gothic"/>
        </w:rPr>
        <w:t>iRT</w:t>
      </w:r>
      <w:r w:rsidRPr="00F5012A">
        <w:rPr>
          <w:rFonts w:eastAsia="MS Gothic"/>
        </w:rPr>
        <w:t>値をマッピングする、時間に依存する相対的な保持時間のスケールを定義しているだけです。</w:t>
      </w:r>
    </w:p>
    <w:p w14:paraId="543FD051" w14:textId="77777777" w:rsidR="00F91B06" w:rsidRPr="00F5012A" w:rsidRDefault="00F91B06" w:rsidP="00EC5D7D">
      <w:pPr>
        <w:keepNext/>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フォームは以下のようになります。</w:t>
      </w:r>
    </w:p>
    <w:p w14:paraId="2F279FC6" w14:textId="77777777" w:rsidR="00F91B06" w:rsidRPr="00F5012A" w:rsidRDefault="00257FC7" w:rsidP="00F91B06">
      <w:pPr>
        <w:rPr>
          <w:rFonts w:eastAsia="MS Gothic"/>
        </w:rPr>
      </w:pPr>
      <w:r w:rsidRPr="00F5012A">
        <w:rPr>
          <w:rFonts w:eastAsia="MS Gothic"/>
          <w:noProof/>
        </w:rPr>
        <w:drawing>
          <wp:inline distT="0" distB="0" distL="0" distR="0" wp14:anchorId="6FABA688" wp14:editId="2720A95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676650" cy="6029325"/>
                    </a:xfrm>
                    <a:prstGeom prst="rect">
                      <a:avLst/>
                    </a:prstGeom>
                  </pic:spPr>
                </pic:pic>
              </a:graphicData>
            </a:graphic>
          </wp:inline>
        </w:drawing>
      </w:r>
    </w:p>
    <w:p w14:paraId="1E293B6F" w14:textId="77777777" w:rsidR="00F91B06" w:rsidRPr="00F5012A" w:rsidRDefault="00F91B06" w:rsidP="00E331C4">
      <w:pPr>
        <w:keepNext/>
        <w:keepLines/>
        <w:ind w:rightChars="-62" w:right="-136"/>
        <w:rPr>
          <w:rFonts w:eastAsia="MS Gothic"/>
        </w:rPr>
      </w:pPr>
      <w:r w:rsidRPr="00F5012A">
        <w:rPr>
          <w:rFonts w:eastAsia="MS Gothic"/>
        </w:rPr>
        <w:t>以上です。測定したデータを使って新たな</w:t>
      </w:r>
      <w:r w:rsidRPr="00F5012A">
        <w:rPr>
          <w:rFonts w:eastAsia="MS Gothic"/>
        </w:rPr>
        <w:t>iRT</w:t>
      </w:r>
      <w:r w:rsidRPr="00F5012A">
        <w:rPr>
          <w:rFonts w:eastAsia="MS Gothic"/>
        </w:rPr>
        <w:t>標準セットが校正されました。ただしこの場合は、</w:t>
      </w:r>
      <w:r w:rsidRPr="00F5012A">
        <w:rPr>
          <w:rFonts w:eastAsia="MS Gothic"/>
        </w:rPr>
        <w:t>Biognosys</w:t>
      </w:r>
      <w:r w:rsidRPr="00F5012A">
        <w:rPr>
          <w:rFonts w:eastAsia="MS Gothic"/>
        </w:rPr>
        <w:t>社のチームが、おそらく</w:t>
      </w:r>
      <w:r w:rsidRPr="00F5012A">
        <w:rPr>
          <w:rFonts w:eastAsia="MS Gothic"/>
        </w:rPr>
        <w:t>2</w:t>
      </w:r>
      <w:r w:rsidRPr="00F5012A">
        <w:rPr>
          <w:rFonts w:eastAsia="MS Gothic"/>
        </w:rPr>
        <w:t>回以上の繰り返し測定を使用してすでに独自の標準混合品を校正しています。そこで本チュートリアルでは、この校正を単に標準と置き換えますが、まずは</w:t>
      </w:r>
      <w:r w:rsidRPr="00F5012A">
        <w:rPr>
          <w:rFonts w:eastAsia="MS Gothic"/>
        </w:rPr>
        <w:t>2</w:t>
      </w:r>
      <w:r w:rsidRPr="00F5012A">
        <w:rPr>
          <w:rFonts w:eastAsia="MS Gothic"/>
        </w:rPr>
        <w:t>回の繰り返し測定値がどれだけ近いかを確認します。</w:t>
      </w:r>
    </w:p>
    <w:p w14:paraId="2ED9D642" w14:textId="77777777" w:rsidR="00B35C00" w:rsidRPr="00F5012A" w:rsidRDefault="00D96E25" w:rsidP="00B35C00">
      <w:pPr>
        <w:pStyle w:val="ListParagraph"/>
        <w:numPr>
          <w:ilvl w:val="0"/>
          <w:numId w:val="16"/>
        </w:numPr>
        <w:rPr>
          <w:rFonts w:eastAsia="MS Gothic"/>
        </w:rPr>
      </w:pPr>
      <w:r w:rsidRPr="00F5012A">
        <w:rPr>
          <w:rFonts w:eastAsia="MS Gothic"/>
        </w:rPr>
        <w:t xml:space="preserve">[ </w:t>
      </w:r>
      <w:r w:rsidRPr="00F5012A">
        <w:rPr>
          <w:rFonts w:eastAsia="MS Gothic"/>
          <w:b/>
        </w:rPr>
        <w:t>iRT</w:t>
      </w:r>
      <w:r w:rsidRPr="00F5012A">
        <w:rPr>
          <w:rFonts w:eastAsia="MS Gothic"/>
          <w:b/>
        </w:rPr>
        <w:t>標準</w:t>
      </w:r>
      <w:r w:rsidRPr="00F5012A">
        <w:rPr>
          <w:rFonts w:eastAsia="MS Gothic"/>
        </w:rPr>
        <w:t xml:space="preserve"> ] </w:t>
      </w:r>
      <w:r w:rsidRPr="00F5012A">
        <w:rPr>
          <w:rFonts w:eastAsia="MS Gothic"/>
        </w:rPr>
        <w:t>グリッドの下に水平方向のスプリットカーソル</w:t>
      </w:r>
      <w:r w:rsidRPr="00F5012A">
        <w:rPr>
          <w:rFonts w:eastAsia="MS Gothic"/>
        </w:rPr>
        <w:t xml:space="preserve"> </w:t>
      </w:r>
      <w:r w:rsidR="005D2BD4" w:rsidRPr="00F5012A">
        <w:rPr>
          <w:rFonts w:eastAsia="MS Gothic"/>
          <w:noProof/>
        </w:rPr>
        <w:drawing>
          <wp:inline distT="0" distB="0" distL="0" distR="0" wp14:anchorId="2B0C5049" wp14:editId="1270BB6B">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F5012A">
        <w:rPr>
          <w:rFonts w:eastAsia="MS Gothic"/>
        </w:rPr>
        <w:t>が表示されるまでマウスカーソルを移動させます。</w:t>
      </w:r>
    </w:p>
    <w:p w14:paraId="75FD8002" w14:textId="77777777" w:rsidR="0027046B" w:rsidRPr="00F5012A" w:rsidRDefault="005D2BD4" w:rsidP="00B35C00">
      <w:pPr>
        <w:pStyle w:val="ListParagraph"/>
        <w:numPr>
          <w:ilvl w:val="0"/>
          <w:numId w:val="16"/>
        </w:numPr>
        <w:rPr>
          <w:rFonts w:eastAsia="MS Gothic"/>
        </w:rPr>
      </w:pPr>
      <w:r w:rsidRPr="00F5012A">
        <w:rPr>
          <w:rFonts w:eastAsia="MS Gothic"/>
        </w:rPr>
        <w:t>11</w:t>
      </w:r>
      <w:r w:rsidRPr="00F5012A">
        <w:rPr>
          <w:rFonts w:eastAsia="MS Gothic"/>
        </w:rPr>
        <w:t>個の標準ペプチドすべてがグリッドに表示されるまでスプリッタ</w:t>
      </w:r>
      <w:r w:rsidR="008E783E">
        <w:rPr>
          <w:rFonts w:eastAsia="MS Gothic" w:hint="eastAsia"/>
        </w:rPr>
        <w:t>ー</w:t>
      </w:r>
      <w:r w:rsidRPr="00F5012A">
        <w:rPr>
          <w:rFonts w:eastAsia="MS Gothic"/>
        </w:rPr>
        <w:t>をクリックしてドラッグします。</w:t>
      </w:r>
    </w:p>
    <w:p w14:paraId="1924CB5C" w14:textId="77777777" w:rsidR="005D2BD4" w:rsidRPr="00F5012A" w:rsidRDefault="005D2BD4" w:rsidP="00B35C00">
      <w:pPr>
        <w:pStyle w:val="ListParagraph"/>
        <w:numPr>
          <w:ilvl w:val="0"/>
          <w:numId w:val="16"/>
        </w:numPr>
        <w:rPr>
          <w:rFonts w:eastAsia="MS Gothic"/>
        </w:rPr>
      </w:pPr>
      <w:r w:rsidRPr="00F5012A">
        <w:rPr>
          <w:rFonts w:eastAsia="MS Gothic"/>
        </w:rPr>
        <w:t>グリッド上のドロップダウンリストで以下の</w:t>
      </w:r>
      <w:r w:rsidRPr="00F5012A">
        <w:rPr>
          <w:rFonts w:eastAsia="MS Gothic"/>
        </w:rPr>
        <w:t>2</w:t>
      </w:r>
      <w:r w:rsidRPr="00F5012A">
        <w:rPr>
          <w:rFonts w:eastAsia="MS Gothic"/>
        </w:rPr>
        <w:t>つの選択を切り替えます。</w:t>
      </w:r>
    </w:p>
    <w:p w14:paraId="339A3B00" w14:textId="77777777" w:rsidR="005D2BD4" w:rsidRPr="00F5012A" w:rsidRDefault="005D2BD4" w:rsidP="005D2BD4">
      <w:pPr>
        <w:pStyle w:val="ListParagraph"/>
        <w:numPr>
          <w:ilvl w:val="1"/>
          <w:numId w:val="16"/>
        </w:numPr>
        <w:rPr>
          <w:rFonts w:eastAsia="MS Gothic"/>
        </w:rPr>
      </w:pPr>
      <w:r w:rsidRPr="00F5012A">
        <w:rPr>
          <w:rFonts w:eastAsia="MS Gothic"/>
          <w:b/>
        </w:rPr>
        <w:t>Biognosys (30 min cal)</w:t>
      </w:r>
      <w:r w:rsidRPr="00F5012A">
        <w:rPr>
          <w:rFonts w:eastAsia="MS Gothic"/>
        </w:rPr>
        <w:t>－今作成した値</w:t>
      </w:r>
      <w:r w:rsidR="00AB0622" w:rsidRPr="00F5012A">
        <w:rPr>
          <w:rFonts w:eastAsia="MS Gothic"/>
        </w:rPr>
        <w:t>。</w:t>
      </w:r>
    </w:p>
    <w:p w14:paraId="3ED639C7" w14:textId="77777777" w:rsidR="005D2BD4" w:rsidRPr="00F5012A" w:rsidRDefault="005D2BD4" w:rsidP="005D2BD4">
      <w:pPr>
        <w:pStyle w:val="ListParagraph"/>
        <w:numPr>
          <w:ilvl w:val="1"/>
          <w:numId w:val="16"/>
        </w:numPr>
        <w:rPr>
          <w:rFonts w:eastAsia="MS Gothic"/>
        </w:rPr>
      </w:pPr>
      <w:r w:rsidRPr="00F5012A">
        <w:rPr>
          <w:rFonts w:eastAsia="MS Gothic"/>
          <w:b/>
        </w:rPr>
        <w:t>Biognosys-11 (iRT-C18)</w:t>
      </w:r>
      <w:r w:rsidRPr="00F5012A">
        <w:rPr>
          <w:rFonts w:eastAsia="MS Gothic"/>
        </w:rPr>
        <w:t>－</w:t>
      </w:r>
      <w:r w:rsidRPr="00F5012A">
        <w:rPr>
          <w:rFonts w:eastAsia="MS Gothic"/>
        </w:rPr>
        <w:t>Biognosys</w:t>
      </w:r>
      <w:r w:rsidRPr="00F5012A">
        <w:rPr>
          <w:rFonts w:eastAsia="MS Gothic"/>
        </w:rPr>
        <w:t>社が定義した値</w:t>
      </w:r>
      <w:r w:rsidR="00AB0622" w:rsidRPr="00F5012A">
        <w:rPr>
          <w:rFonts w:eastAsia="MS Gothic"/>
        </w:rPr>
        <w:t>。</w:t>
      </w:r>
    </w:p>
    <w:p w14:paraId="3B736BC6" w14:textId="77777777" w:rsidR="00941D77" w:rsidRPr="00F5012A" w:rsidRDefault="005D2BD4" w:rsidP="002E0228">
      <w:pPr>
        <w:ind w:rightChars="-62" w:right="-136"/>
        <w:rPr>
          <w:rFonts w:eastAsia="MS Gothic"/>
        </w:rPr>
      </w:pPr>
      <w:r w:rsidRPr="00F5012A">
        <w:rPr>
          <w:rFonts w:eastAsia="MS Gothic"/>
        </w:rPr>
        <w:t>さらにじっくりと比較するには、</w:t>
      </w:r>
      <w:r w:rsidRPr="00F5012A">
        <w:rPr>
          <w:rFonts w:eastAsia="MS Gothic"/>
        </w:rPr>
        <w:t>Alt-PrtScn</w:t>
      </w:r>
      <w:r w:rsidRPr="00F5012A">
        <w:rPr>
          <w:rFonts w:eastAsia="MS Gothic"/>
        </w:rPr>
        <w:t>キーでスクリーンショットを撮って画像エディターに貼り付けるか、グリッドの内容をコピーして</w:t>
      </w:r>
      <w:r w:rsidRPr="00F5012A">
        <w:rPr>
          <w:rFonts w:eastAsia="MS Gothic"/>
        </w:rPr>
        <w:t>Excel</w:t>
      </w:r>
      <w:r w:rsidRPr="00F5012A">
        <w:rPr>
          <w:rFonts w:eastAsia="MS Gothic"/>
        </w:rPr>
        <w:t>に貼り付けると、値を並べて比較できます。</w:t>
      </w:r>
    </w:p>
    <w:p w14:paraId="55FA54A8" w14:textId="77777777" w:rsidR="009A3744" w:rsidRPr="00F5012A" w:rsidRDefault="005D2BD4" w:rsidP="002E0228">
      <w:pPr>
        <w:ind w:rightChars="-62" w:right="-136"/>
        <w:rPr>
          <w:rFonts w:eastAsia="MS Gothic"/>
        </w:rPr>
      </w:pPr>
      <w:r w:rsidRPr="00F5012A">
        <w:rPr>
          <w:rFonts w:eastAsia="MS Gothic"/>
        </w:rPr>
        <w:t>新たに作成した</w:t>
      </w:r>
      <w:r w:rsidRPr="00F5012A">
        <w:rPr>
          <w:rFonts w:eastAsia="MS Gothic"/>
        </w:rPr>
        <w:t>iRT</w:t>
      </w:r>
      <w:r w:rsidRPr="00F5012A">
        <w:rPr>
          <w:rFonts w:eastAsia="MS Gothic"/>
        </w:rPr>
        <w:t>値は、規定値にかなり近いことがわかります。実験において、すべての作業が同じクロマトグラフィーで行われ、</w:t>
      </w:r>
      <w:r w:rsidRPr="00F5012A">
        <w:rPr>
          <w:rFonts w:eastAsia="MS Gothic"/>
        </w:rPr>
        <w:t>Skyline</w:t>
      </w:r>
      <w:r w:rsidRPr="00F5012A">
        <w:rPr>
          <w:rFonts w:eastAsia="MS Gothic"/>
        </w:rPr>
        <w:t>を使用してすべての</w:t>
      </w:r>
      <w:r w:rsidRPr="00F5012A">
        <w:rPr>
          <w:rFonts w:eastAsia="MS Gothic"/>
        </w:rPr>
        <w:t>iRT</w:t>
      </w:r>
      <w:r w:rsidRPr="00F5012A">
        <w:rPr>
          <w:rFonts w:eastAsia="MS Gothic"/>
        </w:rPr>
        <w:t>値を校正するときには、これらの値を再校正すると最良の結果が得られます。そうでない場合には、規定値がご利用のクロマトグラフィーと定義の作成に使用したクロマトグラフィーとの間で誤差を生じることがあります。幅広く共有される</w:t>
      </w:r>
      <w:r w:rsidRPr="00F5012A">
        <w:rPr>
          <w:rFonts w:eastAsia="MS Gothic"/>
        </w:rPr>
        <w:t>iRT</w:t>
      </w:r>
      <w:r w:rsidRPr="00F5012A">
        <w:rPr>
          <w:rFonts w:eastAsia="MS Gothic"/>
        </w:rPr>
        <w:t>値を使用または作成するには、規定に固執するとよいでしょう。</w:t>
      </w:r>
    </w:p>
    <w:p w14:paraId="7F8EA70A" w14:textId="77777777" w:rsidR="008D269A" w:rsidRPr="00F5012A" w:rsidRDefault="009A3744" w:rsidP="00941D77">
      <w:pPr>
        <w:rPr>
          <w:rFonts w:eastAsia="MS Gothic"/>
        </w:rPr>
      </w:pPr>
      <w:r w:rsidRPr="00F5012A">
        <w:rPr>
          <w:rFonts w:eastAsia="MS Gothic"/>
        </w:rPr>
        <w:t>本チュートリアルでは、ここで規定値に切り替えます。これを行うには、以下の手順を実施します。</w:t>
      </w:r>
    </w:p>
    <w:p w14:paraId="1EAB2E0F" w14:textId="77777777" w:rsidR="00D964BB" w:rsidRPr="00F5012A" w:rsidRDefault="00C026C0" w:rsidP="00D964BB">
      <w:pPr>
        <w:pStyle w:val="ListParagraph"/>
        <w:numPr>
          <w:ilvl w:val="0"/>
          <w:numId w:val="17"/>
        </w:numPr>
        <w:rPr>
          <w:rFonts w:eastAsia="MS Gothic"/>
        </w:rPr>
      </w:pPr>
      <w:r w:rsidRPr="00F5012A">
        <w:rPr>
          <w:rFonts w:eastAsia="MS Gothic"/>
        </w:rPr>
        <w:t xml:space="preserve">[ </w:t>
      </w:r>
      <w:r w:rsidRPr="00F5012A">
        <w:rPr>
          <w:rFonts w:eastAsia="MS Gothic"/>
          <w:b/>
          <w:bCs/>
        </w:rPr>
        <w:t>iRT</w:t>
      </w:r>
      <w:r w:rsidRPr="00F5012A">
        <w:rPr>
          <w:rFonts w:eastAsia="MS Gothic"/>
          <w:b/>
          <w:bCs/>
        </w:rPr>
        <w:t>標準</w:t>
      </w:r>
      <w:r w:rsidRPr="00F5012A">
        <w:rPr>
          <w:rFonts w:eastAsia="MS Gothic"/>
        </w:rPr>
        <w:t xml:space="preserve"> ] </w:t>
      </w:r>
      <w:r w:rsidRPr="00F5012A">
        <w:rPr>
          <w:rFonts w:eastAsia="MS Gothic"/>
        </w:rPr>
        <w:t>ドロップダウンリストから、</w:t>
      </w:r>
      <w:r w:rsidRPr="00F5012A">
        <w:rPr>
          <w:rFonts w:eastAsia="MS Gothic"/>
          <w:b/>
          <w:bCs/>
        </w:rPr>
        <w:t>Biognosys-11 (iRT-C18)</w:t>
      </w:r>
      <w:r w:rsidRPr="00F5012A">
        <w:rPr>
          <w:rFonts w:eastAsia="MS Gothic"/>
        </w:rPr>
        <w:t>を選択します。</w:t>
      </w:r>
    </w:p>
    <w:p w14:paraId="2812C001" w14:textId="77777777" w:rsidR="00D964BB" w:rsidRPr="00F5012A" w:rsidRDefault="00D964BB" w:rsidP="00D964BB">
      <w:pPr>
        <w:pStyle w:val="ListParagraph"/>
        <w:numPr>
          <w:ilvl w:val="0"/>
          <w:numId w:val="18"/>
        </w:num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725CB5EF" w14:textId="77777777" w:rsidR="00D964BB" w:rsidRPr="00F5012A" w:rsidRDefault="00D964BB" w:rsidP="00D964BB">
      <w:pPr>
        <w:pStyle w:val="ListParagraph"/>
        <w:numPr>
          <w:ilvl w:val="0"/>
          <w:numId w:val="18"/>
        </w:numPr>
        <w:rPr>
          <w:rFonts w:eastAsia="MS Gothic"/>
        </w:rPr>
      </w:pPr>
      <w:r w:rsidRPr="00F5012A">
        <w:rPr>
          <w:rFonts w:eastAsia="MS Gothic"/>
        </w:rPr>
        <w:t xml:space="preserve">[ </w:t>
      </w:r>
      <w:r w:rsidRPr="00F5012A">
        <w:rPr>
          <w:rFonts w:eastAsia="MS Gothic"/>
          <w:b/>
        </w:rPr>
        <w:t>ペプチド設定</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69BC8E47" w14:textId="77777777" w:rsidR="00FA6EC7" w:rsidRPr="00F5012A" w:rsidRDefault="00FA6EC7" w:rsidP="00FA6EC7">
      <w:pPr>
        <w:rPr>
          <w:rFonts w:eastAsia="MS Gothic"/>
        </w:rPr>
      </w:pPr>
      <w:r w:rsidRPr="00F5012A">
        <w:rPr>
          <w:rFonts w:eastAsia="MS Gothic"/>
        </w:rPr>
        <w:t>規定値と測定したペプチドとの間の相関度を見るには、以下の手順を実施します。</w:t>
      </w:r>
    </w:p>
    <w:p w14:paraId="01AB2EC3" w14:textId="77777777" w:rsidR="00FA6EC7" w:rsidRPr="00F5012A" w:rsidRDefault="00FA6EC7" w:rsidP="00FA6EC7">
      <w:pPr>
        <w:pStyle w:val="ListParagraph"/>
        <w:numPr>
          <w:ilvl w:val="0"/>
          <w:numId w:val="23"/>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表示のタイトルバーをダブルクリックして、ドッキングを解除します。</w:t>
      </w:r>
    </w:p>
    <w:p w14:paraId="1F2D90B6" w14:textId="77777777" w:rsidR="00FA6EC7" w:rsidRPr="00F5012A" w:rsidRDefault="00FA6EC7" w:rsidP="00FA6EC7">
      <w:pPr>
        <w:pStyle w:val="ListParagraph"/>
        <w:numPr>
          <w:ilvl w:val="0"/>
          <w:numId w:val="23"/>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w:t>
      </w:r>
      <w:r w:rsidRPr="00F5012A">
        <w:rPr>
          <w:rFonts w:eastAsia="MS Gothic"/>
        </w:rPr>
        <w:t>、続いて</w:t>
      </w:r>
      <w:r w:rsidRPr="00F5012A">
        <w:rPr>
          <w:rFonts w:eastAsia="MS Gothic"/>
        </w:rPr>
        <w:t xml:space="preserve"> [ </w:t>
      </w:r>
      <w:r w:rsidR="00C026C0" w:rsidRPr="00F5012A">
        <w:rPr>
          <w:rFonts w:eastAsia="MS Gothic"/>
          <w:b/>
        </w:rPr>
        <w:t>回帰</w:t>
      </w:r>
      <w:r w:rsidRPr="00F5012A">
        <w:rPr>
          <w:rFonts w:eastAsia="MS Gothic"/>
        </w:rPr>
        <w:t xml:space="preserve"> ] </w:t>
      </w:r>
      <w:r w:rsidRPr="00F5012A">
        <w:rPr>
          <w:rFonts w:eastAsia="MS Gothic"/>
        </w:rPr>
        <w:t>を選択し、最後に</w:t>
      </w:r>
      <w:r w:rsidRPr="00F5012A">
        <w:rPr>
          <w:rFonts w:eastAsia="MS Gothic"/>
        </w:rPr>
        <w:t xml:space="preserve"> [ </w:t>
      </w:r>
      <w:r w:rsidR="00C026C0" w:rsidRPr="00F5012A">
        <w:rPr>
          <w:rFonts w:eastAsia="MS Gothic"/>
          <w:b/>
        </w:rPr>
        <w:t>実行するスコア</w:t>
      </w:r>
      <w:r w:rsidRPr="00F5012A">
        <w:rPr>
          <w:rFonts w:eastAsia="MS Gothic"/>
        </w:rPr>
        <w:t xml:space="preserve"> ] </w:t>
      </w:r>
      <w:r w:rsidRPr="00F5012A">
        <w:rPr>
          <w:rFonts w:eastAsia="MS Gothic"/>
        </w:rPr>
        <w:t>をクリックします</w:t>
      </w:r>
      <w:r w:rsidR="008E783E">
        <w:rPr>
          <w:rFonts w:eastAsia="MS Gothic" w:hint="eastAsia"/>
        </w:rPr>
        <w:t>（</w:t>
      </w:r>
      <w:r w:rsidRPr="00F5012A">
        <w:rPr>
          <w:rFonts w:eastAsia="MS Gothic"/>
        </w:rPr>
        <w:t>Shift+F8</w:t>
      </w:r>
      <w:r w:rsidR="008E783E">
        <w:rPr>
          <w:rFonts w:eastAsia="MS Gothic" w:hint="eastAsia"/>
        </w:rPr>
        <w:t>）</w:t>
      </w:r>
      <w:r w:rsidRPr="00F5012A">
        <w:rPr>
          <w:rFonts w:eastAsia="MS Gothic"/>
        </w:rPr>
        <w:t>。</w:t>
      </w:r>
    </w:p>
    <w:p w14:paraId="32154D7E" w14:textId="77777777" w:rsidR="00FA6EC7" w:rsidRPr="00F5012A" w:rsidRDefault="00FA6EC7" w:rsidP="00EC5D7D">
      <w:pPr>
        <w:keepNext/>
        <w:rPr>
          <w:rFonts w:eastAsia="MS Gothic"/>
        </w:rPr>
      </w:pPr>
      <w:r w:rsidRPr="00F5012A">
        <w:rPr>
          <w:rFonts w:eastAsia="MS Gothic"/>
        </w:rPr>
        <w:t>Skyline</w:t>
      </w:r>
      <w:r w:rsidRPr="00F5012A">
        <w:rPr>
          <w:rFonts w:eastAsia="MS Gothic"/>
        </w:rPr>
        <w:t>に以下のようなグラフが表示されます。</w:t>
      </w:r>
    </w:p>
    <w:p w14:paraId="764AAE2A" w14:textId="77777777" w:rsidR="00FA6EC7" w:rsidRPr="00F5012A" w:rsidRDefault="00257FC7" w:rsidP="00FA6EC7">
      <w:pPr>
        <w:rPr>
          <w:rFonts w:eastAsia="MS Gothic"/>
        </w:rPr>
      </w:pPr>
      <w:r w:rsidRPr="00F5012A">
        <w:rPr>
          <w:rFonts w:eastAsia="MS Gothic"/>
          <w:noProof/>
        </w:rPr>
        <w:drawing>
          <wp:inline distT="0" distB="0" distL="0" distR="0" wp14:anchorId="09D2A282" wp14:editId="70B11643">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A0887D5" w14:textId="77777777" w:rsidR="00582555" w:rsidRPr="00F5012A" w:rsidRDefault="00213D3A" w:rsidP="00FA6EC7">
      <w:pPr>
        <w:rPr>
          <w:rFonts w:eastAsia="MS Gothic"/>
        </w:rPr>
      </w:pPr>
      <w:r w:rsidRPr="00F5012A">
        <w:rPr>
          <w:rFonts w:eastAsia="MS Gothic"/>
        </w:rPr>
        <w:t>グラフの左上隅に、ピアソンの相関係数</w:t>
      </w:r>
      <w:r w:rsidRPr="00F5012A">
        <w:rPr>
          <w:rFonts w:eastAsia="MS Gothic"/>
        </w:rPr>
        <w:t>0.9991</w:t>
      </w:r>
      <w:r w:rsidRPr="00F5012A">
        <w:rPr>
          <w:rFonts w:eastAsia="MS Gothic"/>
        </w:rPr>
        <w:t>が表示されます。</w:t>
      </w:r>
      <w:r w:rsidRPr="00F5012A">
        <w:rPr>
          <w:rFonts w:eastAsia="MS Gothic"/>
        </w:rPr>
        <w:t>X</w:t>
      </w:r>
      <w:r w:rsidRPr="00F5012A">
        <w:rPr>
          <w:rFonts w:eastAsia="MS Gothic"/>
        </w:rPr>
        <w:t>軸の下に</w:t>
      </w:r>
      <w:r w:rsidRPr="00F5012A">
        <w:rPr>
          <w:rFonts w:eastAsia="MS Gothic"/>
        </w:rPr>
        <w:t>iRT-C18</w:t>
      </w:r>
      <w:r w:rsidRPr="00F5012A">
        <w:rPr>
          <w:rFonts w:eastAsia="MS Gothic"/>
        </w:rPr>
        <w:t>が表示されていない場合は、以下の操作を行う必要があります。</w:t>
      </w:r>
    </w:p>
    <w:p w14:paraId="244FB28C" w14:textId="77777777" w:rsidR="00213D3A" w:rsidRPr="00F5012A" w:rsidRDefault="00213D3A" w:rsidP="00213D3A">
      <w:pPr>
        <w:pStyle w:val="ListParagraph"/>
        <w:numPr>
          <w:ilvl w:val="0"/>
          <w:numId w:val="44"/>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を選択して</w:t>
      </w:r>
      <w:r w:rsidRPr="00F5012A">
        <w:rPr>
          <w:rFonts w:eastAsia="MS Gothic"/>
        </w:rPr>
        <w:t xml:space="preserve"> [ </w:t>
      </w:r>
      <w:r w:rsidRPr="00F5012A">
        <w:rPr>
          <w:rFonts w:eastAsia="MS Gothic"/>
          <w:b/>
        </w:rPr>
        <w:t>iRT-C18</w:t>
      </w:r>
      <w:r w:rsidRPr="00F5012A">
        <w:rPr>
          <w:rFonts w:eastAsia="MS Gothic"/>
        </w:rPr>
        <w:t xml:space="preserve"> ] </w:t>
      </w:r>
      <w:r w:rsidRPr="00F5012A">
        <w:rPr>
          <w:rFonts w:eastAsia="MS Gothic"/>
        </w:rPr>
        <w:t>をクリックします。</w:t>
      </w:r>
    </w:p>
    <w:p w14:paraId="2081793B" w14:textId="77777777" w:rsidR="002A07D5" w:rsidRPr="00F5012A" w:rsidRDefault="002A07D5" w:rsidP="002A07D5">
      <w:pPr>
        <w:rPr>
          <w:rFonts w:eastAsia="MS Gothic"/>
        </w:rPr>
      </w:pPr>
      <w:r w:rsidRPr="00F5012A">
        <w:rPr>
          <w:rFonts w:eastAsia="MS Gothic"/>
        </w:rPr>
        <w:t>2</w:t>
      </w:r>
      <w:r w:rsidRPr="00F5012A">
        <w:rPr>
          <w:rFonts w:eastAsia="MS Gothic"/>
        </w:rPr>
        <w:t>つのインポートされた繰り返し測定のデータをそれぞれ個別にグラフ化した線形回帰を確認するには、以下の操作を行います。</w:t>
      </w:r>
    </w:p>
    <w:p w14:paraId="22149424" w14:textId="77777777" w:rsidR="002A07D5" w:rsidRPr="00F5012A" w:rsidRDefault="002A07D5" w:rsidP="002A07D5">
      <w:pPr>
        <w:pStyle w:val="ListParagraph"/>
        <w:numPr>
          <w:ilvl w:val="0"/>
          <w:numId w:val="44"/>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グラフを右クリックして</w:t>
      </w:r>
      <w:r w:rsidRPr="00F5012A">
        <w:rPr>
          <w:rFonts w:eastAsia="MS Gothic"/>
        </w:rPr>
        <w:t xml:space="preserve"> [ </w:t>
      </w:r>
      <w:r w:rsidRPr="00F5012A">
        <w:rPr>
          <w:rFonts w:eastAsia="MS Gothic"/>
          <w:b/>
        </w:rPr>
        <w:t>繰り返し測定</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シングル</w:t>
      </w:r>
      <w:r w:rsidRPr="00F5012A">
        <w:rPr>
          <w:rFonts w:eastAsia="MS Gothic"/>
        </w:rPr>
        <w:t xml:space="preserve"> ] </w:t>
      </w:r>
      <w:r w:rsidRPr="00F5012A">
        <w:rPr>
          <w:rFonts w:eastAsia="MS Gothic"/>
        </w:rPr>
        <w:t>をクリックします。</w:t>
      </w:r>
    </w:p>
    <w:p w14:paraId="0A83FC67" w14:textId="77777777" w:rsidR="005F0433" w:rsidRPr="00F5012A" w:rsidRDefault="005F0433" w:rsidP="005F0433">
      <w:pPr>
        <w:rPr>
          <w:rFonts w:eastAsia="MS Gothic"/>
        </w:rPr>
      </w:pPr>
      <w:r w:rsidRPr="00F5012A">
        <w:rPr>
          <w:rFonts w:eastAsia="MS Gothic"/>
        </w:rPr>
        <w:t>2</w:t>
      </w:r>
      <w:r w:rsidRPr="00F5012A">
        <w:rPr>
          <w:rFonts w:eastAsia="MS Gothic"/>
        </w:rPr>
        <w:t>つの繰り返し測定のクロマトグラムグラフのタブをクリックすると、切片の値が</w:t>
      </w:r>
      <w:r w:rsidRPr="00F5012A">
        <w:rPr>
          <w:rFonts w:eastAsia="MS Gothic"/>
        </w:rPr>
        <w:t>1_30</w:t>
      </w:r>
      <w:r w:rsidRPr="00F5012A">
        <w:rPr>
          <w:rFonts w:eastAsia="MS Gothic"/>
        </w:rPr>
        <w:t>分では</w:t>
      </w:r>
      <w:r w:rsidRPr="00F5012A">
        <w:rPr>
          <w:rFonts w:eastAsia="MS Gothic"/>
        </w:rPr>
        <w:t>15.15</w:t>
      </w:r>
      <w:r w:rsidRPr="00F5012A">
        <w:rPr>
          <w:rFonts w:eastAsia="MS Gothic"/>
        </w:rPr>
        <w:t>、</w:t>
      </w:r>
      <w:r w:rsidRPr="00F5012A">
        <w:rPr>
          <w:rFonts w:eastAsia="MS Gothic"/>
        </w:rPr>
        <w:t>2_30</w:t>
      </w:r>
      <w:r w:rsidRPr="00F5012A">
        <w:rPr>
          <w:rFonts w:eastAsia="MS Gothic"/>
        </w:rPr>
        <w:t>分では</w:t>
      </w:r>
      <w:r w:rsidRPr="00F5012A">
        <w:rPr>
          <w:rFonts w:eastAsia="MS Gothic"/>
        </w:rPr>
        <w:t>15.04</w:t>
      </w:r>
      <w:r w:rsidRPr="00F5012A">
        <w:rPr>
          <w:rFonts w:eastAsia="MS Gothic"/>
        </w:rPr>
        <w:t>に変わっているのがわかります。差は非常にわずかですが、このような確認をより複雑なデータセットで行ってみたいと思われるかもしれません。</w:t>
      </w:r>
    </w:p>
    <w:p w14:paraId="0476AE4C" w14:textId="77777777" w:rsidR="00D964BB" w:rsidRPr="00F5012A" w:rsidRDefault="00933266" w:rsidP="002E0228">
      <w:pPr>
        <w:pStyle w:val="Heading1"/>
        <w:rPr>
          <w:rFonts w:eastAsia="MS Gothic"/>
        </w:rPr>
      </w:pPr>
      <w:r w:rsidRPr="00F5012A">
        <w:rPr>
          <w:rFonts w:eastAsia="MS Gothic"/>
        </w:rPr>
        <w:t>新しいターゲットペプチドへの</w:t>
      </w:r>
      <w:r w:rsidRPr="00F5012A">
        <w:rPr>
          <w:rFonts w:eastAsia="MS Gothic"/>
        </w:rPr>
        <w:t>iRT</w:t>
      </w:r>
      <w:r w:rsidRPr="00F5012A">
        <w:rPr>
          <w:rFonts w:eastAsia="MS Gothic"/>
        </w:rPr>
        <w:t>値の追加</w:t>
      </w:r>
    </w:p>
    <w:p w14:paraId="580959E6" w14:textId="77777777" w:rsidR="00933266" w:rsidRPr="00F5012A" w:rsidRDefault="00AF551C" w:rsidP="002E0228">
      <w:pPr>
        <w:keepNext/>
        <w:keepLines/>
        <w:spacing w:after="120"/>
        <w:ind w:rightChars="-62" w:right="-136"/>
        <w:rPr>
          <w:rFonts w:eastAsia="MS Gothic"/>
        </w:rPr>
      </w:pPr>
      <w:r w:rsidRPr="00F5012A">
        <w:rPr>
          <w:rFonts w:eastAsia="MS Gothic"/>
        </w:rPr>
        <w:t>これで</w:t>
      </w:r>
      <w:r w:rsidRPr="00F5012A">
        <w:rPr>
          <w:rFonts w:eastAsia="MS Gothic"/>
        </w:rPr>
        <w:t>iRT-C18</w:t>
      </w:r>
      <w:r w:rsidRPr="00F5012A">
        <w:rPr>
          <w:rFonts w:eastAsia="MS Gothic"/>
        </w:rPr>
        <w:t>カルキュレータが完全に校正されましたが、標準ペプチド以外のペプチドの</w:t>
      </w:r>
      <w:r w:rsidRPr="00F5012A">
        <w:rPr>
          <w:rFonts w:eastAsia="MS Gothic"/>
        </w:rPr>
        <w:t>iRT</w:t>
      </w:r>
      <w:r w:rsidRPr="00F5012A">
        <w:rPr>
          <w:rFonts w:eastAsia="MS Gothic"/>
        </w:rPr>
        <w:t>値がなければ、利用価値はほとんどありません。このセクションでは、</w:t>
      </w:r>
      <w:r w:rsidRPr="00F5012A">
        <w:rPr>
          <w:rFonts w:eastAsia="MS Gothic"/>
        </w:rPr>
        <w:t>SRM</w:t>
      </w:r>
      <w:r w:rsidRPr="00F5012A">
        <w:rPr>
          <w:rFonts w:eastAsia="MS Gothic"/>
        </w:rPr>
        <w:t>の実験結果に基づき、最初のターゲットペプチドをカルキュレータに追加していきます。新しいペプチドを使って作業を始める前に、まずは現在のファイルを保存し、その後、以下の手順を実施して新しいターゲットペプチドの</w:t>
      </w:r>
      <w:r w:rsidRPr="00F5012A">
        <w:rPr>
          <w:rFonts w:eastAsia="MS Gothic"/>
        </w:rPr>
        <w:t>iRT</w:t>
      </w:r>
      <w:r w:rsidRPr="00F5012A">
        <w:rPr>
          <w:rFonts w:eastAsia="MS Gothic"/>
        </w:rPr>
        <w:t>値が計算できるようなドキュメントを作成します。</w:t>
      </w:r>
    </w:p>
    <w:p w14:paraId="79CAA08C" w14:textId="77777777" w:rsidR="002B2794" w:rsidRPr="00F5012A" w:rsidRDefault="002B2794" w:rsidP="002B2794">
      <w:pPr>
        <w:pStyle w:val="ListParagraph"/>
        <w:numPr>
          <w:ilvl w:val="0"/>
          <w:numId w:val="19"/>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をクリックします。</w:t>
      </w:r>
    </w:p>
    <w:p w14:paraId="6D7E0C73" w14:textId="77777777" w:rsidR="002B2794" w:rsidRPr="00F5012A" w:rsidRDefault="002B2794" w:rsidP="002B2794">
      <w:pPr>
        <w:pStyle w:val="ListParagraph"/>
        <w:numPr>
          <w:ilvl w:val="0"/>
          <w:numId w:val="19"/>
        </w:numPr>
        <w:rPr>
          <w:rFonts w:eastAsia="MS Gothic"/>
        </w:rPr>
      </w:pPr>
      <w:r w:rsidRPr="00F5012A">
        <w:rPr>
          <w:rFonts w:eastAsia="MS Gothic"/>
        </w:rPr>
        <w:t>作成した</w:t>
      </w:r>
      <w:r w:rsidRPr="00F5012A">
        <w:rPr>
          <w:rFonts w:eastAsia="MS Gothic"/>
        </w:rPr>
        <w:t>iRT</w:t>
      </w:r>
      <w:r w:rsidRPr="00F5012A">
        <w:rPr>
          <w:rFonts w:eastAsia="MS Gothic"/>
        </w:rPr>
        <w:t>フォルダの中のファイル「</w:t>
      </w:r>
      <w:r w:rsidRPr="00F5012A">
        <w:rPr>
          <w:rFonts w:eastAsia="MS Gothic"/>
        </w:rPr>
        <w:t>iRT Human.sky</w:t>
      </w:r>
      <w:r w:rsidRPr="00F5012A">
        <w:rPr>
          <w:rFonts w:eastAsia="MS Gothic"/>
        </w:rPr>
        <w:t>」をダブルクリックします。</w:t>
      </w:r>
    </w:p>
    <w:p w14:paraId="17B07FB5" w14:textId="77777777" w:rsidR="002B2794" w:rsidRPr="00F5012A" w:rsidRDefault="002B2794" w:rsidP="002B2794">
      <w:pPr>
        <w:pStyle w:val="ListParagraph"/>
        <w:numPr>
          <w:ilvl w:val="0"/>
          <w:numId w:val="19"/>
        </w:numPr>
        <w:rPr>
          <w:rFonts w:eastAsia="MS Gothic"/>
        </w:rPr>
      </w:pPr>
      <w:r w:rsidRPr="00F5012A">
        <w:rPr>
          <w:rFonts w:eastAsia="MS Gothic"/>
        </w:rPr>
        <w:t>Home</w:t>
      </w:r>
      <w:r w:rsidRPr="00F5012A">
        <w:rPr>
          <w:rFonts w:eastAsia="MS Gothic"/>
        </w:rPr>
        <w:t>キーを押して</w:t>
      </w:r>
      <w:r w:rsidRPr="00F5012A">
        <w:rPr>
          <w:rFonts w:eastAsia="MS Gothic"/>
        </w:rPr>
        <w:t xml:space="preserve"> [ </w:t>
      </w:r>
      <w:r w:rsidR="00715883" w:rsidRPr="00F5012A">
        <w:rPr>
          <w:rFonts w:eastAsia="MS Gothic"/>
          <w:b/>
        </w:rPr>
        <w:t>ターゲット</w:t>
      </w:r>
      <w:r w:rsidRPr="00F5012A">
        <w:rPr>
          <w:rFonts w:eastAsia="MS Gothic"/>
        </w:rPr>
        <w:t xml:space="preserve"> ] </w:t>
      </w:r>
      <w:r w:rsidRPr="00F5012A">
        <w:rPr>
          <w:rFonts w:eastAsia="MS Gothic"/>
        </w:rPr>
        <w:t>表示の最初の要素を選択します。</w:t>
      </w:r>
    </w:p>
    <w:p w14:paraId="691FF3D4" w14:textId="77777777" w:rsidR="002B2794" w:rsidRPr="00F5012A" w:rsidRDefault="002B2794" w:rsidP="002B2794">
      <w:pPr>
        <w:pStyle w:val="ListParagraph"/>
        <w:numPr>
          <w:ilvl w:val="0"/>
          <w:numId w:val="19"/>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ドキュメント</w:t>
      </w:r>
      <w:r w:rsidRPr="00F5012A">
        <w:rPr>
          <w:rFonts w:eastAsia="MS Gothic"/>
        </w:rPr>
        <w:t xml:space="preserve"> ] </w:t>
      </w:r>
      <w:r w:rsidRPr="00F5012A">
        <w:rPr>
          <w:rFonts w:eastAsia="MS Gothic"/>
        </w:rPr>
        <w:t>をクリックします。</w:t>
      </w:r>
    </w:p>
    <w:p w14:paraId="09DA0B3F" w14:textId="77777777" w:rsidR="002B2794" w:rsidRPr="00F5012A" w:rsidRDefault="002B2794" w:rsidP="002B2794">
      <w:pPr>
        <w:pStyle w:val="ListParagraph"/>
        <w:numPr>
          <w:ilvl w:val="0"/>
          <w:numId w:val="19"/>
        </w:numPr>
        <w:rPr>
          <w:rFonts w:eastAsia="MS Gothic"/>
        </w:rPr>
      </w:pPr>
      <w:r w:rsidRPr="00F5012A">
        <w:rPr>
          <w:rFonts w:eastAsia="MS Gothic"/>
        </w:rPr>
        <w:t>ファイル「</w:t>
      </w:r>
      <w:r w:rsidRPr="00F5012A">
        <w:rPr>
          <w:rFonts w:eastAsia="MS Gothic"/>
        </w:rPr>
        <w:t>iRT-C18 Standard.sky</w:t>
      </w:r>
      <w:r w:rsidRPr="00F5012A">
        <w:rPr>
          <w:rFonts w:eastAsia="MS Gothic"/>
        </w:rPr>
        <w:t>」をダブルクリックします。</w:t>
      </w:r>
    </w:p>
    <w:p w14:paraId="0CEE33B3" w14:textId="77777777" w:rsidR="008C3B0D" w:rsidRPr="00F5012A" w:rsidRDefault="008C3B0D" w:rsidP="002E0228">
      <w:pPr>
        <w:pStyle w:val="ListParagraph"/>
        <w:numPr>
          <w:ilvl w:val="0"/>
          <w:numId w:val="19"/>
        </w:numPr>
        <w:spacing w:after="120"/>
        <w:rPr>
          <w:rFonts w:eastAsia="MS Gothic"/>
        </w:rPr>
      </w:pPr>
      <w:r w:rsidRPr="00F5012A">
        <w:rPr>
          <w:rFonts w:eastAsia="MS Gothic"/>
        </w:rPr>
        <w:t>上記手順を実施せずに結果をこのドキュメントに保存した場合、これらの結果をどうするか</w:t>
      </w:r>
      <w:r w:rsidRPr="00F5012A">
        <w:rPr>
          <w:rFonts w:eastAsia="MS Gothic"/>
        </w:rPr>
        <w:t>Skyline</w:t>
      </w:r>
      <w:r w:rsidRPr="00F5012A">
        <w:rPr>
          <w:rFonts w:eastAsia="MS Gothic"/>
        </w:rPr>
        <w:t>からメッセージが表示されます。この場合は、</w:t>
      </w:r>
      <w:r w:rsidRPr="00F5012A">
        <w:rPr>
          <w:rFonts w:eastAsia="MS Gothic"/>
        </w:rPr>
        <w:t xml:space="preserve">[ </w:t>
      </w:r>
      <w:r w:rsidRPr="00F5012A">
        <w:rPr>
          <w:rFonts w:eastAsia="MS Gothic"/>
          <w:b/>
        </w:rPr>
        <w:t>結果情報を削除</w:t>
      </w:r>
      <w:r w:rsidRPr="00F5012A">
        <w:rPr>
          <w:rFonts w:eastAsia="MS Gothic"/>
        </w:rPr>
        <w:t xml:space="preserve"> ] </w:t>
      </w:r>
      <w:r w:rsidRPr="00F5012A">
        <w:rPr>
          <w:rFonts w:eastAsia="MS Gothic"/>
        </w:rPr>
        <w:t>を選択して</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29421C44" w14:textId="77777777" w:rsidR="002B2794" w:rsidRPr="00F5012A" w:rsidRDefault="002B2794" w:rsidP="002E0228">
      <w:pPr>
        <w:keepNext/>
        <w:spacing w:after="120"/>
        <w:rPr>
          <w:rFonts w:eastAsia="MS Gothic"/>
        </w:rPr>
      </w:pPr>
      <w:r w:rsidRPr="00F5012A">
        <w:rPr>
          <w:rFonts w:eastAsia="MS Gothic"/>
        </w:rPr>
        <w:t xml:space="preserve">[ </w:t>
      </w:r>
      <w:r w:rsidR="00715883" w:rsidRPr="00F5012A">
        <w:rPr>
          <w:rFonts w:eastAsia="MS Gothic"/>
          <w:b/>
        </w:rPr>
        <w:t>ターゲット</w:t>
      </w:r>
      <w:r w:rsidRPr="00F5012A">
        <w:rPr>
          <w:rFonts w:eastAsia="MS Gothic"/>
        </w:rPr>
        <w:t xml:space="preserve"> ] </w:t>
      </w:r>
      <w:r w:rsidRPr="00F5012A">
        <w:rPr>
          <w:rFonts w:eastAsia="MS Gothic"/>
        </w:rPr>
        <w:t>表示は以下のようになります。</w:t>
      </w:r>
    </w:p>
    <w:p w14:paraId="6843260E" w14:textId="77777777" w:rsidR="002B2794" w:rsidRPr="00F5012A" w:rsidRDefault="00257FC7" w:rsidP="002E0228">
      <w:pPr>
        <w:spacing w:after="120"/>
        <w:rPr>
          <w:rFonts w:eastAsia="MS Gothic"/>
        </w:rPr>
      </w:pPr>
      <w:r w:rsidRPr="00F5012A">
        <w:rPr>
          <w:rFonts w:eastAsia="MS Gothic"/>
          <w:noProof/>
        </w:rPr>
        <w:drawing>
          <wp:inline distT="0" distB="0" distL="0" distR="0" wp14:anchorId="54AFFBA7" wp14:editId="7E56247C">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7317E09E" w14:textId="77777777" w:rsidR="00FD013B" w:rsidRPr="00F5012A" w:rsidRDefault="005B35C7" w:rsidP="00FD013B">
      <w:pPr>
        <w:pStyle w:val="ListParagraph"/>
        <w:numPr>
          <w:ilvl w:val="0"/>
          <w:numId w:val="50"/>
        </w:numPr>
        <w:rPr>
          <w:rFonts w:eastAsia="MS Gothic"/>
        </w:rPr>
      </w:pPr>
      <w:r w:rsidRPr="00F5012A">
        <w:rPr>
          <w:rFonts w:eastAsia="MS Gothic"/>
        </w:rPr>
        <w:t>このドキュメントを「</w:t>
      </w:r>
      <w:r w:rsidRPr="00F5012A">
        <w:rPr>
          <w:rFonts w:eastAsia="MS Gothic"/>
        </w:rPr>
        <w:t>iRT Human+Standard.sky</w:t>
      </w:r>
      <w:r w:rsidRPr="00F5012A">
        <w:rPr>
          <w:rFonts w:eastAsia="MS Gothic"/>
        </w:rPr>
        <w:t>」という名前で保存します。</w:t>
      </w:r>
    </w:p>
    <w:p w14:paraId="7610FF10" w14:textId="77777777" w:rsidR="005B35C7" w:rsidRPr="00F5012A" w:rsidRDefault="00FD013B" w:rsidP="00FD013B">
      <w:pPr>
        <w:pStyle w:val="ListParagraph"/>
        <w:numPr>
          <w:ilvl w:val="0"/>
          <w:numId w:val="50"/>
        </w:numPr>
        <w:rPr>
          <w:rFonts w:eastAsia="MS Gothic"/>
        </w:rPr>
      </w:pPr>
      <w:r w:rsidRPr="00F5012A">
        <w:rPr>
          <w:rFonts w:eastAsia="MS Gothic"/>
        </w:rPr>
        <w:t>もう一度「</w:t>
      </w:r>
      <w:r w:rsidRPr="00F5012A">
        <w:rPr>
          <w:rFonts w:eastAsia="MS Gothic"/>
        </w:rPr>
        <w:t>iRT Human+Standard Calibrate.sky</w:t>
      </w:r>
      <w:r w:rsidRPr="00F5012A">
        <w:rPr>
          <w:rFonts w:eastAsia="MS Gothic"/>
        </w:rPr>
        <w:t>」という名前で保存します。</w:t>
      </w:r>
    </w:p>
    <w:p w14:paraId="0515F7C9" w14:textId="77777777" w:rsidR="00832A27" w:rsidRPr="00F5012A" w:rsidRDefault="00832A27" w:rsidP="00832A27">
      <w:pPr>
        <w:pStyle w:val="Heading2"/>
        <w:rPr>
          <w:rFonts w:eastAsia="MS Gothic"/>
        </w:rPr>
      </w:pPr>
      <w:r w:rsidRPr="00F5012A">
        <w:rPr>
          <w:rFonts w:eastAsia="MS Gothic"/>
        </w:rPr>
        <w:t>iRT</w:t>
      </w:r>
      <w:r w:rsidRPr="00F5012A">
        <w:rPr>
          <w:rFonts w:eastAsia="MS Gothic"/>
        </w:rPr>
        <w:t>取得メソッドの作成</w:t>
      </w:r>
    </w:p>
    <w:p w14:paraId="36CF8DF2" w14:textId="77777777" w:rsidR="002B2794" w:rsidRPr="00F5012A" w:rsidRDefault="005B35C7" w:rsidP="002B2794">
      <w:pPr>
        <w:rPr>
          <w:rFonts w:eastAsia="MS Gothic"/>
        </w:rPr>
      </w:pPr>
      <w:r w:rsidRPr="00F5012A">
        <w:rPr>
          <w:rFonts w:eastAsia="MS Gothic"/>
        </w:rPr>
        <w:t>ご利用の装置でデータを収集して新しい</w:t>
      </w:r>
      <w:r w:rsidRPr="00F5012A">
        <w:rPr>
          <w:rFonts w:eastAsia="MS Gothic"/>
        </w:rPr>
        <w:t>iRT</w:t>
      </w:r>
      <w:r w:rsidRPr="00F5012A">
        <w:rPr>
          <w:rFonts w:eastAsia="MS Gothic"/>
        </w:rPr>
        <w:t>値を計算していた場合は、そのデータを取得するための装置メソッドが必要でした。</w:t>
      </w:r>
      <w:r w:rsidRPr="00F5012A">
        <w:rPr>
          <w:rFonts w:eastAsia="MS Gothic"/>
        </w:rPr>
        <w:t>Skyline</w:t>
      </w:r>
      <w:r w:rsidRPr="00F5012A">
        <w:rPr>
          <w:rFonts w:eastAsia="MS Gothic"/>
        </w:rPr>
        <w:t>ウィンドウの右下隅を見ると、このドキュメントには現在</w:t>
      </w:r>
      <w:r w:rsidRPr="00F5012A">
        <w:rPr>
          <w:rFonts w:eastAsia="MS Gothic"/>
        </w:rPr>
        <w:t>1231</w:t>
      </w:r>
      <w:r w:rsidRPr="00F5012A">
        <w:rPr>
          <w:rFonts w:eastAsia="MS Gothic"/>
        </w:rPr>
        <w:t>個のトランジションがあることがわかります。これらすべてをスケジュール化せずに測定すると、複数回のインジェクションが必要となりますが、以下の</w:t>
      </w:r>
      <w:r w:rsidRPr="00F5012A">
        <w:rPr>
          <w:rFonts w:eastAsia="MS Gothic"/>
        </w:rPr>
        <w:t>2</w:t>
      </w:r>
      <w:r w:rsidRPr="00F5012A">
        <w:rPr>
          <w:rFonts w:eastAsia="MS Gothic"/>
        </w:rPr>
        <w:t>つを活用すると管理しやすくなります。</w:t>
      </w:r>
    </w:p>
    <w:p w14:paraId="53855208" w14:textId="77777777" w:rsidR="00ED11AD" w:rsidRPr="00F5012A" w:rsidRDefault="00ED11AD" w:rsidP="00ED11AD">
      <w:pPr>
        <w:pStyle w:val="ListParagraph"/>
        <w:numPr>
          <w:ilvl w:val="0"/>
          <w:numId w:val="20"/>
        </w:numPr>
        <w:rPr>
          <w:rFonts w:eastAsia="MS Gothic"/>
        </w:rPr>
      </w:pPr>
      <w:r w:rsidRPr="00F5012A">
        <w:rPr>
          <w:rFonts w:eastAsia="MS Gothic"/>
        </w:rPr>
        <w:t>このドキュメントは、安定同位体標識参照ペプチドを測定するように作成されています。</w:t>
      </w:r>
    </w:p>
    <w:p w14:paraId="3CA8E3EF" w14:textId="77777777" w:rsidR="00ED11AD" w:rsidRPr="00F5012A" w:rsidRDefault="00ED11AD" w:rsidP="00ED11AD">
      <w:pPr>
        <w:pStyle w:val="ListParagraph"/>
        <w:numPr>
          <w:ilvl w:val="0"/>
          <w:numId w:val="20"/>
        </w:numPr>
        <w:rPr>
          <w:rFonts w:eastAsia="MS Gothic"/>
        </w:rPr>
      </w:pPr>
      <w:r w:rsidRPr="00F5012A">
        <w:rPr>
          <w:rFonts w:eastAsia="MS Gothic"/>
        </w:rPr>
        <w:t>ここでは定量的な測定ではなく、保持時間の値にのみ注目します。</w:t>
      </w:r>
    </w:p>
    <w:p w14:paraId="363D184C" w14:textId="77777777" w:rsidR="00DC6614" w:rsidRPr="00F5012A" w:rsidRDefault="00DC6614" w:rsidP="00DC6614">
      <w:pPr>
        <w:rPr>
          <w:rFonts w:eastAsia="MS Gothic"/>
        </w:rPr>
      </w:pPr>
      <w:r w:rsidRPr="00F5012A">
        <w:rPr>
          <w:rFonts w:eastAsia="MS Gothic"/>
        </w:rPr>
        <w:t>トランジションの数を半分程度に減らすには、以下の手順を実施してこのドキュメントから</w:t>
      </w:r>
      <w:r w:rsidRPr="00F5012A">
        <w:rPr>
          <w:rFonts w:eastAsia="MS Gothic"/>
        </w:rPr>
        <w:t>Heavy</w:t>
      </w:r>
      <w:r w:rsidRPr="00F5012A">
        <w:rPr>
          <w:rFonts w:eastAsia="MS Gothic"/>
        </w:rPr>
        <w:t>プリカーサーを削除します。</w:t>
      </w:r>
      <w:r w:rsidRPr="00F5012A">
        <w:rPr>
          <w:rFonts w:eastAsia="MS Gothic"/>
        </w:rPr>
        <w:t xml:space="preserve"> </w:t>
      </w:r>
    </w:p>
    <w:p w14:paraId="60D9F898"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r w:rsidR="00C026C0" w:rsidRPr="00F5012A">
        <w:rPr>
          <w:rFonts w:eastAsia="MS Gothic"/>
          <w:b/>
        </w:rPr>
        <w:t>最適化</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詳細</w:t>
      </w:r>
      <w:r w:rsidRPr="00F5012A">
        <w:rPr>
          <w:rFonts w:eastAsia="MS Gothic"/>
        </w:rPr>
        <w:t xml:space="preserve"> ] </w:t>
      </w:r>
      <w:r w:rsidRPr="00F5012A">
        <w:rPr>
          <w:rFonts w:eastAsia="MS Gothic"/>
        </w:rPr>
        <w:t>をクリックします。</w:t>
      </w:r>
    </w:p>
    <w:p w14:paraId="2522C905"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r w:rsidRPr="00F5012A">
        <w:rPr>
          <w:rFonts w:eastAsia="MS Gothic"/>
          <w:b/>
        </w:rPr>
        <w:t>標識タイプを削除</w:t>
      </w:r>
      <w:r w:rsidRPr="00F5012A">
        <w:rPr>
          <w:rFonts w:eastAsia="MS Gothic"/>
        </w:rPr>
        <w:t xml:space="preserve"> ] </w:t>
      </w:r>
      <w:r w:rsidRPr="00F5012A">
        <w:rPr>
          <w:rFonts w:eastAsia="MS Gothic"/>
        </w:rPr>
        <w:t>フィールドで「</w:t>
      </w:r>
      <w:r w:rsidRPr="00F5012A">
        <w:rPr>
          <w:rFonts w:eastAsia="MS Gothic"/>
        </w:rPr>
        <w:t>heavy</w:t>
      </w:r>
      <w:r w:rsidRPr="00F5012A">
        <w:rPr>
          <w:rFonts w:eastAsia="MS Gothic"/>
        </w:rPr>
        <w:t>」を選択します。</w:t>
      </w:r>
    </w:p>
    <w:p w14:paraId="42868A93"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3E7F075D" w14:textId="77777777" w:rsidR="00FA6EC7" w:rsidRPr="00F5012A" w:rsidRDefault="00D16150" w:rsidP="00D16150">
      <w:pPr>
        <w:rPr>
          <w:rFonts w:eastAsia="MS Gothic"/>
        </w:rPr>
      </w:pPr>
      <w:r w:rsidRPr="00F5012A">
        <w:rPr>
          <w:rFonts w:eastAsia="MS Gothic"/>
        </w:rPr>
        <w:t>トランジションが</w:t>
      </w:r>
      <w:r w:rsidRPr="00F5012A">
        <w:rPr>
          <w:rFonts w:eastAsia="MS Gothic"/>
        </w:rPr>
        <w:t>632</w:t>
      </w:r>
      <w:r w:rsidRPr="00F5012A">
        <w:rPr>
          <w:rFonts w:eastAsia="MS Gothic"/>
        </w:rPr>
        <w:t>個に減ったことがわかります。メソッドをエクスポートしてこれらの新しいペプチドの保持時間を測定する前に、新しい</w:t>
      </w:r>
      <w:r w:rsidRPr="00F5012A">
        <w:rPr>
          <w:rFonts w:eastAsia="MS Gothic"/>
        </w:rPr>
        <w:t>iRT-C18</w:t>
      </w:r>
      <w:r w:rsidRPr="00F5012A">
        <w:rPr>
          <w:rFonts w:eastAsia="MS Gothic"/>
        </w:rPr>
        <w:t>カルキュレータを使用していることを指定する必要があります。これで</w:t>
      </w:r>
      <w:r w:rsidRPr="00F5012A">
        <w:rPr>
          <w:rFonts w:eastAsia="MS Gothic"/>
        </w:rPr>
        <w:t>Skyline</w:t>
      </w:r>
      <w:r w:rsidRPr="00F5012A">
        <w:rPr>
          <w:rFonts w:eastAsia="MS Gothic"/>
        </w:rPr>
        <w:t>が生成するすべての装置メソッドで標準ペプチドのトランジションが含まれるようになります。これを行うには、以下の手順を実施します。</w:t>
      </w:r>
    </w:p>
    <w:p w14:paraId="2A4A4C16" w14:textId="77777777" w:rsidR="00E97219" w:rsidRPr="00F5012A" w:rsidRDefault="00F15D69" w:rsidP="00E97219">
      <w:pPr>
        <w:pStyle w:val="ListParagraph"/>
        <w:numPr>
          <w:ilvl w:val="0"/>
          <w:numId w:val="24"/>
        </w:numPr>
        <w:rPr>
          <w:rFonts w:eastAsia="MS Gothic"/>
        </w:rPr>
      </w:pPr>
      <w:r w:rsidRPr="00F5012A">
        <w:rPr>
          <w:rFonts w:eastAsia="MS Gothic"/>
        </w:rPr>
        <w:t xml:space="preserve">[ </w:t>
      </w:r>
      <w:r w:rsidRPr="00F5012A">
        <w:rPr>
          <w:rFonts w:eastAsia="MS Gothic"/>
          <w:b/>
        </w:rPr>
        <w:t>設定</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7F559E89" w14:textId="77777777" w:rsidR="00F15D69" w:rsidRPr="00F5012A" w:rsidRDefault="00F15D69" w:rsidP="00E97219">
      <w:pPr>
        <w:pStyle w:val="ListParagraph"/>
        <w:numPr>
          <w:ilvl w:val="0"/>
          <w:numId w:val="24"/>
        </w:numPr>
        <w:rPr>
          <w:rFonts w:eastAsia="MS Gothic"/>
        </w:rPr>
      </w:pPr>
      <w:r w:rsidRPr="00F5012A">
        <w:rPr>
          <w:rFonts w:eastAsia="MS Gothic"/>
        </w:rPr>
        <w:t xml:space="preserve">[ </w:t>
      </w:r>
      <w:r w:rsidRPr="00F5012A">
        <w:rPr>
          <w:rFonts w:eastAsia="MS Gothic"/>
          <w:b/>
        </w:rPr>
        <w:t>予測</w:t>
      </w:r>
      <w:r w:rsidRPr="00F5012A">
        <w:rPr>
          <w:rFonts w:eastAsia="MS Gothic"/>
        </w:rPr>
        <w:t xml:space="preserve"> ] </w:t>
      </w:r>
      <w:r w:rsidRPr="00F5012A">
        <w:rPr>
          <w:rFonts w:eastAsia="MS Gothic"/>
        </w:rPr>
        <w:t>タブがまだ有効になっていない場合にはタブをクリックします。</w:t>
      </w:r>
    </w:p>
    <w:p w14:paraId="12AFF6F7" w14:textId="77777777" w:rsidR="00F15D69" w:rsidRPr="00F5012A" w:rsidRDefault="00F15D69" w:rsidP="00E97219">
      <w:pPr>
        <w:pStyle w:val="ListParagraph"/>
        <w:numPr>
          <w:ilvl w:val="0"/>
          <w:numId w:val="24"/>
        </w:numPr>
        <w:rPr>
          <w:rFonts w:eastAsia="MS Gothic"/>
        </w:rPr>
      </w:pPr>
      <w:r w:rsidRPr="00F5012A">
        <w:rPr>
          <w:rFonts w:eastAsia="MS Gothic"/>
        </w:rPr>
        <w:t xml:space="preserve">[ </w:t>
      </w:r>
      <w:r w:rsidRPr="00F5012A">
        <w:rPr>
          <w:rFonts w:eastAsia="MS Gothic"/>
          <w:b/>
        </w:rPr>
        <w:t>保持時間予測</w:t>
      </w:r>
      <w:r w:rsidRPr="00F5012A">
        <w:rPr>
          <w:rFonts w:eastAsia="MS Gothic"/>
        </w:rPr>
        <w:t xml:space="preserve"> ] </w:t>
      </w:r>
      <w:r w:rsidRPr="00F5012A">
        <w:rPr>
          <w:rFonts w:eastAsia="MS Gothic"/>
        </w:rPr>
        <w:t>フィールドで「</w:t>
      </w:r>
      <w:r w:rsidRPr="00F5012A">
        <w:rPr>
          <w:rFonts w:eastAsia="MS Gothic"/>
        </w:rPr>
        <w:t>&lt;</w:t>
      </w:r>
      <w:r w:rsidRPr="00F5012A">
        <w:rPr>
          <w:rFonts w:eastAsia="MS Gothic"/>
        </w:rPr>
        <w:t>追加</w:t>
      </w:r>
      <w:r w:rsidRPr="00F5012A">
        <w:rPr>
          <w:rFonts w:eastAsia="MS Gothic"/>
        </w:rPr>
        <w:t>…&gt;</w:t>
      </w:r>
      <w:r w:rsidRPr="00F5012A">
        <w:rPr>
          <w:rFonts w:eastAsia="MS Gothic"/>
        </w:rPr>
        <w:t>」を選択します。</w:t>
      </w:r>
    </w:p>
    <w:p w14:paraId="03A22BB0" w14:textId="77777777" w:rsidR="00F15D69" w:rsidRPr="00F5012A" w:rsidRDefault="00710450" w:rsidP="00E97219">
      <w:pPr>
        <w:pStyle w:val="ListParagraph"/>
        <w:numPr>
          <w:ilvl w:val="0"/>
          <w:numId w:val="24"/>
        </w:numPr>
        <w:rPr>
          <w:rFonts w:eastAsia="MS Gothic"/>
        </w:rPr>
      </w:pPr>
      <w:r w:rsidRPr="00F5012A">
        <w:rPr>
          <w:rFonts w:eastAsia="MS Gothic"/>
        </w:rPr>
        <w:t xml:space="preserve">[ </w:t>
      </w:r>
      <w:r w:rsidRPr="00F5012A">
        <w:rPr>
          <w:rFonts w:eastAsia="MS Gothic"/>
          <w:b/>
        </w:rPr>
        <w:t>保持時間予測を編集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名前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7F72BD20" w14:textId="77777777" w:rsidR="009A0D2D" w:rsidRPr="00F5012A" w:rsidRDefault="009A0D2D" w:rsidP="00E97219">
      <w:pPr>
        <w:pStyle w:val="ListParagraph"/>
        <w:numPr>
          <w:ilvl w:val="0"/>
          <w:numId w:val="24"/>
        </w:numPr>
        <w:rPr>
          <w:rFonts w:eastAsia="MS Gothic"/>
        </w:rPr>
      </w:pP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フィールドで、新しいカルキュレータ「</w:t>
      </w:r>
      <w:r w:rsidRPr="00F5012A">
        <w:rPr>
          <w:rFonts w:eastAsia="MS Gothic"/>
        </w:rPr>
        <w:t>iRT-C18</w:t>
      </w:r>
      <w:r w:rsidRPr="00F5012A">
        <w:rPr>
          <w:rFonts w:eastAsia="MS Gothic"/>
        </w:rPr>
        <w:t>」を選択します。</w:t>
      </w:r>
    </w:p>
    <w:p w14:paraId="6FCE6BAF" w14:textId="77777777" w:rsidR="00710450" w:rsidRPr="00F5012A" w:rsidRDefault="00710450" w:rsidP="00E97219">
      <w:pPr>
        <w:pStyle w:val="ListParagraph"/>
        <w:numPr>
          <w:ilvl w:val="0"/>
          <w:numId w:val="24"/>
        </w:numPr>
        <w:rPr>
          <w:rFonts w:eastAsia="MS Gothic"/>
        </w:rPr>
      </w:pPr>
      <w:r w:rsidRPr="00F5012A">
        <w:rPr>
          <w:rFonts w:eastAsia="MS Gothic"/>
        </w:rPr>
        <w:t xml:space="preserve">[ </w:t>
      </w:r>
      <w:r w:rsidRPr="00F5012A">
        <w:rPr>
          <w:rFonts w:eastAsia="MS Gothic"/>
          <w:b/>
        </w:rPr>
        <w:t>回帰を自動計算</w:t>
      </w:r>
      <w:r w:rsidRPr="00F5012A">
        <w:rPr>
          <w:rFonts w:eastAsia="MS Gothic"/>
        </w:rPr>
        <w:t xml:space="preserve"> ] </w:t>
      </w:r>
      <w:r w:rsidRPr="00F5012A">
        <w:rPr>
          <w:rFonts w:eastAsia="MS Gothic"/>
        </w:rPr>
        <w:t>チェックボックスをオンにします。</w:t>
      </w:r>
    </w:p>
    <w:p w14:paraId="5D060A8A" w14:textId="77777777" w:rsidR="00710450" w:rsidRPr="00F5012A" w:rsidRDefault="00710450" w:rsidP="009A0D2D">
      <w:pPr>
        <w:pStyle w:val="ListParagraph"/>
        <w:numPr>
          <w:ilvl w:val="0"/>
          <w:numId w:val="24"/>
        </w:numPr>
        <w:rPr>
          <w:rFonts w:eastAsia="MS Gothic"/>
        </w:rPr>
      </w:pPr>
      <w:r w:rsidRPr="00F5012A">
        <w:rPr>
          <w:rFonts w:eastAsia="MS Gothic"/>
        </w:rPr>
        <w:t xml:space="preserve">[ </w:t>
      </w:r>
      <w:r w:rsidRPr="00F5012A">
        <w:rPr>
          <w:rFonts w:eastAsia="MS Gothic"/>
          <w:b/>
        </w:rPr>
        <w:t>時間ウィンドウ</w:t>
      </w:r>
      <w:r w:rsidRPr="00F5012A">
        <w:rPr>
          <w:rFonts w:eastAsia="MS Gothic"/>
        </w:rPr>
        <w:t xml:space="preserve"> ] </w:t>
      </w:r>
      <w:r w:rsidRPr="00F5012A">
        <w:rPr>
          <w:rFonts w:eastAsia="MS Gothic"/>
        </w:rPr>
        <w:t>フィールドに「</w:t>
      </w:r>
      <w:r w:rsidRPr="00F5012A">
        <w:rPr>
          <w:rFonts w:eastAsia="MS Gothic"/>
        </w:rPr>
        <w:t>5</w:t>
      </w:r>
      <w:r w:rsidRPr="00F5012A">
        <w:rPr>
          <w:rFonts w:eastAsia="MS Gothic"/>
        </w:rPr>
        <w:t>」を入力します。</w:t>
      </w:r>
    </w:p>
    <w:p w14:paraId="4BCF349C" w14:textId="77777777" w:rsidR="00710450" w:rsidRPr="00F5012A" w:rsidRDefault="00710450" w:rsidP="00C74E09">
      <w:pPr>
        <w:keepNext/>
        <w:rPr>
          <w:rFonts w:eastAsia="MS Gothic"/>
        </w:rPr>
      </w:pPr>
      <w:r w:rsidRPr="00F5012A">
        <w:rPr>
          <w:rFonts w:eastAsia="MS Gothic"/>
        </w:rPr>
        <w:t>フォームは以下のようになります。</w:t>
      </w:r>
    </w:p>
    <w:p w14:paraId="672234C3" w14:textId="77777777" w:rsidR="00710450" w:rsidRPr="00F5012A" w:rsidRDefault="00257FC7" w:rsidP="00710450">
      <w:pPr>
        <w:rPr>
          <w:rFonts w:eastAsia="MS Gothic"/>
        </w:rPr>
      </w:pPr>
      <w:r w:rsidRPr="00F5012A">
        <w:rPr>
          <w:rFonts w:eastAsia="MS Gothic"/>
          <w:noProof/>
        </w:rPr>
        <w:drawing>
          <wp:inline distT="0" distB="0" distL="0" distR="0" wp14:anchorId="49C29BB0" wp14:editId="49DB857B">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467100" cy="2733675"/>
                    </a:xfrm>
                    <a:prstGeom prst="rect">
                      <a:avLst/>
                    </a:prstGeom>
                  </pic:spPr>
                </pic:pic>
              </a:graphicData>
            </a:graphic>
          </wp:inline>
        </w:drawing>
      </w:r>
    </w:p>
    <w:p w14:paraId="264F12DB"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42931242"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r w:rsidRPr="00F5012A">
        <w:rPr>
          <w:rFonts w:eastAsia="MS Gothic"/>
          <w:b/>
        </w:rPr>
        <w:t>保持時間予測</w:t>
      </w:r>
      <w:r w:rsidRPr="00F5012A">
        <w:rPr>
          <w:rFonts w:eastAsia="MS Gothic"/>
        </w:rPr>
        <w:t xml:space="preserve"> ] </w:t>
      </w:r>
      <w:r w:rsidRPr="00F5012A">
        <w:rPr>
          <w:rFonts w:eastAsia="MS Gothic"/>
        </w:rPr>
        <w:t>フィールドに新しい予測「</w:t>
      </w:r>
      <w:r w:rsidRPr="00F5012A">
        <w:rPr>
          <w:rFonts w:eastAsia="MS Gothic"/>
        </w:rPr>
        <w:t>iRT-C18</w:t>
      </w:r>
      <w:r w:rsidRPr="00F5012A">
        <w:rPr>
          <w:rFonts w:eastAsia="MS Gothic"/>
        </w:rPr>
        <w:t>」が追加されていることを確認します。</w:t>
      </w:r>
    </w:p>
    <w:p w14:paraId="1F303862"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r w:rsidRPr="00F5012A">
        <w:rPr>
          <w:rFonts w:eastAsia="MS Gothic"/>
          <w:b/>
        </w:rPr>
        <w:t>ペプチド設定</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7EFC93E" w14:textId="77777777" w:rsidR="00D16150" w:rsidRPr="00F5012A" w:rsidRDefault="004200E8" w:rsidP="00D16150">
      <w:pPr>
        <w:rPr>
          <w:rFonts w:eastAsia="MS Gothic"/>
        </w:rPr>
      </w:pPr>
      <w:r w:rsidRPr="00F5012A">
        <w:rPr>
          <w:rFonts w:eastAsia="MS Gothic"/>
        </w:rPr>
        <w:t>スケジュール化されていないトランジションリストをエクスポートして新しいターゲットペプチドを測定するには、以下の手順を実施します。</w:t>
      </w:r>
    </w:p>
    <w:p w14:paraId="6508077E" w14:textId="77777777" w:rsidR="0069658F" w:rsidRPr="00F5012A" w:rsidRDefault="0069658F" w:rsidP="0069658F">
      <w:pPr>
        <w:pStyle w:val="ListParagraph"/>
        <w:numPr>
          <w:ilvl w:val="0"/>
          <w:numId w:val="22"/>
        </w:numPr>
        <w:rPr>
          <w:rFonts w:eastAsia="MS Gothic"/>
        </w:rPr>
      </w:pPr>
      <w:r w:rsidRPr="00F5012A">
        <w:rPr>
          <w:rFonts w:eastAsia="MS Gothic"/>
        </w:rPr>
        <w:t xml:space="preserve">[ </w:t>
      </w:r>
      <w:r w:rsidRPr="00F5012A">
        <w:rPr>
          <w:rFonts w:eastAsia="MS Gothic"/>
          <w:b/>
        </w:rPr>
        <w:t>ファイル</w:t>
      </w:r>
      <w:r w:rsidRPr="00164798">
        <w:rPr>
          <w:rFonts w:eastAsia="MS Gothic"/>
        </w:rPr>
        <w:t xml:space="preserve"> ] </w:t>
      </w:r>
      <w:r w:rsidRPr="00164798">
        <w:rPr>
          <w:rFonts w:eastAsia="MS Gothic" w:hint="eastAsia"/>
        </w:rPr>
        <w:t>メニューで</w:t>
      </w:r>
      <w:r w:rsidRPr="00164798">
        <w:rPr>
          <w:rFonts w:eastAsia="MS Gothic"/>
        </w:rPr>
        <w:t xml:space="preserve"> [ </w:t>
      </w:r>
      <w:r w:rsidRPr="00F5012A">
        <w:rPr>
          <w:rFonts w:eastAsia="MS Gothic"/>
          <w:b/>
        </w:rPr>
        <w:t>エクスポート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トランジションリスト</w:t>
      </w:r>
      <w:r w:rsidRPr="00F5012A">
        <w:rPr>
          <w:rFonts w:eastAsia="MS Gothic"/>
        </w:rPr>
        <w:t xml:space="preserve"> ] </w:t>
      </w:r>
      <w:r w:rsidRPr="00F5012A">
        <w:rPr>
          <w:rFonts w:eastAsia="MS Gothic"/>
        </w:rPr>
        <w:t>をクリックします。</w:t>
      </w:r>
    </w:p>
    <w:p w14:paraId="001460EB" w14:textId="77777777" w:rsidR="0069658F" w:rsidRPr="00F5012A" w:rsidRDefault="0069658F" w:rsidP="0069658F">
      <w:pPr>
        <w:pStyle w:val="ListParagraph"/>
        <w:numPr>
          <w:ilvl w:val="0"/>
          <w:numId w:val="22"/>
        </w:numPr>
        <w:rPr>
          <w:rFonts w:eastAsia="MS Gothic"/>
        </w:rPr>
      </w:pPr>
      <w:r w:rsidRPr="00F5012A">
        <w:rPr>
          <w:rFonts w:eastAsia="MS Gothic"/>
        </w:rPr>
        <w:t xml:space="preserve">[ </w:t>
      </w:r>
      <w:r w:rsidRPr="00F5012A">
        <w:rPr>
          <w:rFonts w:eastAsia="MS Gothic"/>
          <w:b/>
        </w:rPr>
        <w:t>複数メソッド</w:t>
      </w:r>
      <w:r w:rsidRPr="00F5012A">
        <w:rPr>
          <w:rFonts w:eastAsia="MS Gothic"/>
        </w:rPr>
        <w:t xml:space="preserve"> ] </w:t>
      </w:r>
      <w:r w:rsidRPr="00F5012A">
        <w:rPr>
          <w:rFonts w:eastAsia="MS Gothic"/>
        </w:rPr>
        <w:t>ラジオボタンをクリックします。</w:t>
      </w:r>
    </w:p>
    <w:p w14:paraId="28D6B951" w14:textId="77777777" w:rsidR="00BD2589" w:rsidRPr="00F5012A" w:rsidRDefault="00BD2589" w:rsidP="0069658F">
      <w:pPr>
        <w:pStyle w:val="ListParagraph"/>
        <w:numPr>
          <w:ilvl w:val="0"/>
          <w:numId w:val="22"/>
        </w:numPr>
        <w:rPr>
          <w:rFonts w:eastAsia="MS Gothic"/>
        </w:rPr>
      </w:pPr>
      <w:r w:rsidRPr="00F5012A">
        <w:rPr>
          <w:rFonts w:eastAsia="MS Gothic"/>
        </w:rPr>
        <w:t xml:space="preserve">[ </w:t>
      </w:r>
      <w:r w:rsidRPr="00F5012A">
        <w:rPr>
          <w:rFonts w:eastAsia="MS Gothic"/>
          <w:b/>
        </w:rPr>
        <w:t>タンパク質を無視</w:t>
      </w:r>
      <w:r w:rsidRPr="00F5012A">
        <w:rPr>
          <w:rFonts w:eastAsia="MS Gothic"/>
        </w:rPr>
        <w:t xml:space="preserve"> ] </w:t>
      </w:r>
      <w:r w:rsidRPr="00F5012A">
        <w:rPr>
          <w:rFonts w:eastAsia="MS Gothic"/>
        </w:rPr>
        <w:t>チェックボックスをオンにします。</w:t>
      </w:r>
    </w:p>
    <w:p w14:paraId="509016C4" w14:textId="77777777" w:rsidR="00BD2589" w:rsidRPr="00F5012A" w:rsidRDefault="00BD2589" w:rsidP="002E0228">
      <w:pPr>
        <w:pStyle w:val="ListParagraph"/>
        <w:numPr>
          <w:ilvl w:val="0"/>
          <w:numId w:val="22"/>
        </w:numPr>
        <w:ind w:rightChars="-126" w:right="-277"/>
        <w:rPr>
          <w:rFonts w:eastAsia="MS Gothic"/>
        </w:rPr>
      </w:pPr>
      <w:r w:rsidRPr="00F5012A">
        <w:rPr>
          <w:rFonts w:eastAsia="MS Gothic"/>
        </w:rPr>
        <w:t xml:space="preserve">[ </w:t>
      </w:r>
      <w:r w:rsidRPr="00F5012A">
        <w:rPr>
          <w:rFonts w:eastAsia="MS Gothic"/>
          <w:b/>
        </w:rPr>
        <w:t>試料インジェクションごとの最大トランジション数</w:t>
      </w:r>
      <w:r w:rsidRPr="00F5012A">
        <w:rPr>
          <w:rFonts w:eastAsia="MS Gothic"/>
        </w:rPr>
        <w:t xml:space="preserve"> ] </w:t>
      </w:r>
      <w:r w:rsidRPr="00F5012A">
        <w:rPr>
          <w:rFonts w:eastAsia="MS Gothic"/>
        </w:rPr>
        <w:t>フィールドに「</w:t>
      </w:r>
      <w:r w:rsidRPr="00F5012A">
        <w:rPr>
          <w:rFonts w:eastAsia="MS Gothic"/>
        </w:rPr>
        <w:t>335</w:t>
      </w:r>
      <w:r w:rsidRPr="00F5012A">
        <w:rPr>
          <w:rFonts w:eastAsia="MS Gothic"/>
        </w:rPr>
        <w:t>」と入力します。</w:t>
      </w:r>
    </w:p>
    <w:p w14:paraId="42C6497A" w14:textId="77777777" w:rsidR="00BD2589" w:rsidRPr="00F5012A" w:rsidRDefault="00BD2589" w:rsidP="00C74E09">
      <w:pPr>
        <w:keepNext/>
        <w:rPr>
          <w:rFonts w:eastAsia="MS Gothic"/>
        </w:rPr>
      </w:pPr>
      <w:r w:rsidRPr="00F5012A">
        <w:rPr>
          <w:rFonts w:eastAsia="MS Gothic"/>
        </w:rPr>
        <w:t xml:space="preserve">[ </w:t>
      </w:r>
      <w:r w:rsidRPr="00F5012A">
        <w:rPr>
          <w:rFonts w:eastAsia="MS Gothic"/>
          <w:b/>
        </w:rPr>
        <w:t>トランジションリストをエクスポート</w:t>
      </w:r>
      <w:r w:rsidRPr="00F5012A">
        <w:rPr>
          <w:rFonts w:eastAsia="MS Gothic"/>
        </w:rPr>
        <w:t xml:space="preserve"> ] </w:t>
      </w:r>
      <w:r w:rsidRPr="00F5012A">
        <w:rPr>
          <w:rFonts w:eastAsia="MS Gothic"/>
        </w:rPr>
        <w:t>フォームは以下のようになります。</w:t>
      </w:r>
    </w:p>
    <w:p w14:paraId="4BFD92DA" w14:textId="77777777" w:rsidR="00BD2589" w:rsidRPr="00F5012A" w:rsidRDefault="00257FC7" w:rsidP="00BD2589">
      <w:pPr>
        <w:rPr>
          <w:rFonts w:eastAsia="MS Gothic"/>
        </w:rPr>
      </w:pPr>
      <w:r w:rsidRPr="00F5012A">
        <w:rPr>
          <w:rFonts w:eastAsia="MS Gothic"/>
          <w:noProof/>
        </w:rPr>
        <w:drawing>
          <wp:inline distT="0" distB="0" distL="0" distR="0" wp14:anchorId="059C91A9" wp14:editId="628CA8EE">
            <wp:extent cx="336232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362325" cy="3676650"/>
                    </a:xfrm>
                    <a:prstGeom prst="rect">
                      <a:avLst/>
                    </a:prstGeom>
                  </pic:spPr>
                </pic:pic>
              </a:graphicData>
            </a:graphic>
          </wp:inline>
        </w:drawing>
      </w:r>
    </w:p>
    <w:p w14:paraId="59F7A49D"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0C72F8B3"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r w:rsidRPr="00F5012A">
        <w:rPr>
          <w:rFonts w:eastAsia="MS Gothic"/>
          <w:b/>
        </w:rPr>
        <w:t>トランジションリストをエクスポート</w:t>
      </w:r>
      <w:r w:rsidRPr="00F5012A">
        <w:rPr>
          <w:rFonts w:eastAsia="MS Gothic"/>
        </w:rPr>
        <w:t xml:space="preserve"> ] </w:t>
      </w:r>
      <w:r w:rsidRPr="00F5012A">
        <w:rPr>
          <w:rFonts w:eastAsia="MS Gothic"/>
        </w:rPr>
        <w:t>保存フォームの</w:t>
      </w:r>
      <w:r w:rsidRPr="00F5012A">
        <w:rPr>
          <w:rFonts w:eastAsia="MS Gothic"/>
        </w:rPr>
        <w:t xml:space="preserve"> [ </w:t>
      </w:r>
      <w:r w:rsidRPr="00F5012A">
        <w:rPr>
          <w:rFonts w:eastAsia="MS Gothic"/>
          <w:b/>
        </w:rPr>
        <w:t>ファイル名</w:t>
      </w:r>
      <w:r w:rsidRPr="00F5012A">
        <w:rPr>
          <w:rFonts w:eastAsia="MS Gothic"/>
        </w:rPr>
        <w:t xml:space="preserve"> ] </w:t>
      </w:r>
      <w:r w:rsidRPr="00F5012A">
        <w:rPr>
          <w:rFonts w:eastAsia="MS Gothic"/>
        </w:rPr>
        <w:t>フィールドに、「</w:t>
      </w:r>
      <w:r w:rsidRPr="00F5012A">
        <w:rPr>
          <w:rFonts w:eastAsia="MS Gothic"/>
        </w:rPr>
        <w:t>iRT Human+Standard Calibrate</w:t>
      </w:r>
      <w:r w:rsidRPr="00F5012A">
        <w:rPr>
          <w:rFonts w:eastAsia="MS Gothic"/>
        </w:rPr>
        <w:t>」と入力します。</w:t>
      </w:r>
    </w:p>
    <w:p w14:paraId="31BBA074"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r w:rsidRPr="00F5012A">
        <w:rPr>
          <w:rFonts w:eastAsia="MS Gothic"/>
          <w:b/>
        </w:rPr>
        <w:t>保存</w:t>
      </w:r>
      <w:r w:rsidRPr="00F5012A">
        <w:rPr>
          <w:rFonts w:eastAsia="MS Gothic"/>
        </w:rPr>
        <w:t xml:space="preserve"> ] </w:t>
      </w:r>
      <w:r w:rsidRPr="00F5012A">
        <w:rPr>
          <w:rFonts w:eastAsia="MS Gothic"/>
        </w:rPr>
        <w:t>ボタンをクリックします。</w:t>
      </w:r>
    </w:p>
    <w:p w14:paraId="0607492D" w14:textId="77777777" w:rsidR="00D96D2C" w:rsidRPr="00F5012A" w:rsidRDefault="00BD2589" w:rsidP="00BD2589">
      <w:pPr>
        <w:rPr>
          <w:rFonts w:eastAsia="MS Gothic"/>
        </w:rPr>
      </w:pPr>
      <w:r w:rsidRPr="00F5012A">
        <w:rPr>
          <w:rFonts w:eastAsia="MS Gothic"/>
        </w:rPr>
        <w:t>これで、ターゲットペプチドの新しい</w:t>
      </w:r>
      <w:r w:rsidRPr="00F5012A">
        <w:rPr>
          <w:rFonts w:eastAsia="MS Gothic"/>
        </w:rPr>
        <w:t>iRT</w:t>
      </w:r>
      <w:r w:rsidRPr="00F5012A">
        <w:rPr>
          <w:rFonts w:eastAsia="MS Gothic"/>
        </w:rPr>
        <w:t>値を計算するために、両者に含まれる</w:t>
      </w:r>
      <w:r w:rsidRPr="00F5012A">
        <w:rPr>
          <w:rFonts w:eastAsia="MS Gothic"/>
        </w:rPr>
        <w:t>Biognosys</w:t>
      </w:r>
      <w:r w:rsidRPr="00F5012A">
        <w:rPr>
          <w:rFonts w:eastAsia="MS Gothic"/>
        </w:rPr>
        <w:t>社標準混合品のペプチドを使用して新しいターゲットペプチドを測定する</w:t>
      </w:r>
      <w:r w:rsidRPr="00F5012A">
        <w:rPr>
          <w:rFonts w:eastAsia="MS Gothic"/>
        </w:rPr>
        <w:t>2</w:t>
      </w:r>
      <w:r w:rsidRPr="00F5012A">
        <w:rPr>
          <w:rFonts w:eastAsia="MS Gothic"/>
        </w:rPr>
        <w:t>つのトランジションリストができました。また、インジェクションごとに標準が測定されることが重要であり、</w:t>
      </w:r>
      <w:r w:rsidRPr="00F5012A">
        <w:rPr>
          <w:rFonts w:eastAsia="MS Gothic"/>
        </w:rPr>
        <w:t>Skyline</w:t>
      </w:r>
      <w:r w:rsidRPr="00F5012A">
        <w:rPr>
          <w:rFonts w:eastAsia="MS Gothic"/>
        </w:rPr>
        <w:t>ではこれを、複数回のインジェクションを含むスケジュール化されたメソッドに対しても自動的に行ってドキュメント内のターゲットすべてを測定します。</w:t>
      </w:r>
    </w:p>
    <w:p w14:paraId="608EFE51" w14:textId="77777777" w:rsidR="00BD2589" w:rsidRPr="00F5012A" w:rsidRDefault="00371927" w:rsidP="00BD2589">
      <w:pPr>
        <w:rPr>
          <w:rFonts w:eastAsia="MS Gothic"/>
        </w:rPr>
      </w:pPr>
      <w:r w:rsidRPr="00F5012A">
        <w:rPr>
          <w:rFonts w:eastAsia="MS Gothic"/>
        </w:rPr>
        <w:t>ご自身の実験においては、装置メソッドへ直接エクスポートして手動でトランジションリストを読み込まないようにしてもよいでしょう。また、最大トランジションの数を少なくしたいこともあるでしょう。実際、今求めているのは有効な保持時間測定を得るのに十分に認識可能なピークですが、</w:t>
      </w:r>
      <w:r w:rsidRPr="00F5012A">
        <w:rPr>
          <w:rFonts w:eastAsia="MS Gothic"/>
        </w:rPr>
        <w:t>335</w:t>
      </w:r>
      <w:r w:rsidRPr="00F5012A">
        <w:rPr>
          <w:rFonts w:eastAsia="MS Gothic"/>
        </w:rPr>
        <w:t>個は旧式の三連四重極質量計には多すぎるかもしれません。また本チュートリアルの最後で得られるように、</w:t>
      </w:r>
      <w:r w:rsidRPr="00F5012A">
        <w:rPr>
          <w:rFonts w:eastAsia="MS Gothic"/>
        </w:rPr>
        <w:t>DDA</w:t>
      </w:r>
      <w:r w:rsidRPr="00F5012A">
        <w:rPr>
          <w:rFonts w:eastAsia="MS Gothic"/>
        </w:rPr>
        <w:t>ライブラリまたは</w:t>
      </w:r>
      <w:r w:rsidRPr="00F5012A">
        <w:rPr>
          <w:rFonts w:eastAsia="MS Gothic"/>
        </w:rPr>
        <w:t>DIA</w:t>
      </w:r>
      <w:r w:rsidRPr="00F5012A">
        <w:rPr>
          <w:rFonts w:eastAsia="MS Gothic"/>
        </w:rPr>
        <w:t>実行ではさらに多くの</w:t>
      </w:r>
      <w:r w:rsidRPr="00F5012A">
        <w:rPr>
          <w:rFonts w:eastAsia="MS Gothic"/>
        </w:rPr>
        <w:t>iRT</w:t>
      </w:r>
      <w:r w:rsidRPr="00F5012A">
        <w:rPr>
          <w:rFonts w:eastAsia="MS Gothic"/>
        </w:rPr>
        <w:t>校正が得られる可能性があります。現代的な三連四重極装置であっても、</w:t>
      </w:r>
      <w:r w:rsidRPr="00F5012A">
        <w:rPr>
          <w:rFonts w:eastAsia="MS Gothic"/>
        </w:rPr>
        <w:t>1</w:t>
      </w:r>
      <w:r w:rsidRPr="00F5012A">
        <w:rPr>
          <w:rFonts w:eastAsia="MS Gothic"/>
        </w:rPr>
        <w:t>回の実行で検出可能なペプチドの数は比較的限られます。</w:t>
      </w:r>
    </w:p>
    <w:p w14:paraId="68BF4164" w14:textId="77777777" w:rsidR="00794108" w:rsidRPr="00F5012A" w:rsidRDefault="00794108" w:rsidP="00BD2589">
      <w:pPr>
        <w:rPr>
          <w:rFonts w:eastAsia="MS Gothic"/>
        </w:rPr>
      </w:pPr>
      <w:r w:rsidRPr="00F5012A">
        <w:rPr>
          <w:rFonts w:eastAsia="MS Gothic"/>
        </w:rPr>
        <w:t>生成された</w:t>
      </w:r>
      <w:r w:rsidRPr="00F5012A">
        <w:rPr>
          <w:rFonts w:eastAsia="MS Gothic"/>
        </w:rPr>
        <w:t>CSV</w:t>
      </w:r>
      <w:r w:rsidRPr="00F5012A">
        <w:rPr>
          <w:rFonts w:eastAsia="MS Gothic"/>
        </w:rPr>
        <w:t>ファイル「</w:t>
      </w:r>
      <w:r w:rsidRPr="00F5012A">
        <w:rPr>
          <w:rFonts w:eastAsia="MS Gothic"/>
        </w:rPr>
        <w:t>iRT Human+Standard Calibrate_0001.csv</w:t>
      </w:r>
      <w:r w:rsidRPr="00F5012A">
        <w:rPr>
          <w:rFonts w:eastAsia="MS Gothic"/>
        </w:rPr>
        <w:t>」および「</w:t>
      </w:r>
      <w:r w:rsidRPr="00F5012A">
        <w:rPr>
          <w:rFonts w:eastAsia="MS Gothic"/>
        </w:rPr>
        <w:t>iRT Human+Standard Calibrate_0002.csv</w:t>
      </w:r>
      <w:r w:rsidRPr="00F5012A">
        <w:rPr>
          <w:rFonts w:eastAsia="MS Gothic"/>
        </w:rPr>
        <w:t>」を</w:t>
      </w:r>
      <w:r w:rsidRPr="00F5012A">
        <w:rPr>
          <w:rFonts w:eastAsia="MS Gothic"/>
        </w:rPr>
        <w:t>Excel</w:t>
      </w:r>
      <w:r w:rsidRPr="00F5012A">
        <w:rPr>
          <w:rFonts w:eastAsia="MS Gothic"/>
        </w:rPr>
        <w:t>で開くと、</w:t>
      </w:r>
      <w:r w:rsidRPr="00F5012A">
        <w:rPr>
          <w:rFonts w:eastAsia="MS Gothic"/>
        </w:rPr>
        <w:t>Thermo TSQ</w:t>
      </w:r>
      <w:r w:rsidRPr="00F5012A">
        <w:rPr>
          <w:rFonts w:eastAsia="MS Gothic"/>
        </w:rPr>
        <w:t>装置の通常のトランジションリストを見ることができます。それぞれのリストの下の方には、</w:t>
      </w:r>
      <w:r w:rsidRPr="00F5012A">
        <w:rPr>
          <w:rFonts w:eastAsia="MS Gothic"/>
        </w:rPr>
        <w:t>iRT</w:t>
      </w:r>
      <w:r w:rsidRPr="00F5012A">
        <w:rPr>
          <w:rFonts w:eastAsia="MS Gothic"/>
        </w:rPr>
        <w:t>カルキュレータでリストされている標準ペプチドを測定するためのトランジションが表示されます。</w:t>
      </w:r>
    </w:p>
    <w:p w14:paraId="0C3C7C9D" w14:textId="77777777" w:rsidR="00E33276" w:rsidRPr="00F5012A" w:rsidRDefault="00590BBF" w:rsidP="00707B47">
      <w:pPr>
        <w:pStyle w:val="Heading2"/>
        <w:rPr>
          <w:rFonts w:eastAsia="MS Gothic"/>
        </w:rPr>
      </w:pPr>
      <w:r w:rsidRPr="00F5012A">
        <w:rPr>
          <w:rFonts w:eastAsia="MS Gothic"/>
        </w:rPr>
        <w:t>データのインポートと確認</w:t>
      </w:r>
    </w:p>
    <w:p w14:paraId="07853A00" w14:textId="77777777" w:rsidR="00707B47" w:rsidRPr="00F5012A" w:rsidRDefault="00707B47" w:rsidP="00707B47">
      <w:pPr>
        <w:rPr>
          <w:rFonts w:eastAsia="MS Gothic"/>
        </w:rPr>
      </w:pPr>
      <w:r w:rsidRPr="00F5012A">
        <w:rPr>
          <w:rFonts w:eastAsia="MS Gothic"/>
        </w:rPr>
        <w:t>チュートリアルフォルダには、先ほど作成したものと同様のトランジションリストの取得データが入ったファイルが含まれています。実際、本チュートリアルの</w:t>
      </w:r>
      <w:r w:rsidRPr="00F5012A">
        <w:rPr>
          <w:rFonts w:eastAsia="MS Gothic"/>
        </w:rPr>
        <w:t>iRT</w:t>
      </w:r>
      <w:r w:rsidRPr="00F5012A">
        <w:rPr>
          <w:rFonts w:eastAsia="MS Gothic"/>
        </w:rPr>
        <w:t>校正セクションではこのようなデータをインポートしています。ただ先ほどは、ヒトのペプチドのクロマトグラムを無視するよう選択しました。ファイルを現在のドキュメントにインポートするには、以下の手順を実施します。</w:t>
      </w:r>
    </w:p>
    <w:p w14:paraId="1D0ED6DD"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5D558CFD"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新しい繰り返し測定を</w:t>
      </w:r>
      <w:r w:rsidRPr="00F5012A">
        <w:rPr>
          <w:rFonts w:eastAsia="MS Gothic"/>
          <w:b/>
        </w:rPr>
        <w:t>1</w:t>
      </w:r>
      <w:r w:rsidRPr="00F5012A">
        <w:rPr>
          <w:rFonts w:eastAsia="MS Gothic"/>
          <w:b/>
        </w:rPr>
        <w:t>つ追加</w:t>
      </w:r>
      <w:r w:rsidRPr="00F5012A">
        <w:rPr>
          <w:rFonts w:eastAsia="MS Gothic"/>
        </w:rPr>
        <w:t xml:space="preserve"> ] </w:t>
      </w:r>
      <w:r w:rsidRPr="00F5012A">
        <w:rPr>
          <w:rFonts w:eastAsia="MS Gothic"/>
        </w:rPr>
        <w:t>をクリックします。</w:t>
      </w:r>
    </w:p>
    <w:p w14:paraId="360EA24C"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結果をインポート</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6A751606" w14:textId="77777777" w:rsidR="00D514DF" w:rsidRPr="00F5012A" w:rsidRDefault="00D514DF" w:rsidP="00D514DF">
      <w:pPr>
        <w:pStyle w:val="ListParagraph"/>
        <w:numPr>
          <w:ilvl w:val="0"/>
          <w:numId w:val="13"/>
        </w:numPr>
        <w:rPr>
          <w:rFonts w:eastAsia="MS Gothic"/>
        </w:rPr>
      </w:pPr>
      <w:r w:rsidRPr="00F5012A">
        <w:rPr>
          <w:rFonts w:eastAsia="MS Gothic"/>
        </w:rPr>
        <w:t>本チュートリアル用に作成した</w:t>
      </w:r>
      <w:r w:rsidRPr="00F5012A">
        <w:rPr>
          <w:rFonts w:eastAsia="MS Gothic"/>
        </w:rPr>
        <w:t>iRT</w:t>
      </w:r>
      <w:r w:rsidRPr="00F5012A">
        <w:rPr>
          <w:rFonts w:eastAsia="MS Gothic"/>
        </w:rPr>
        <w:t>フォルダにリストされている、最初の</w:t>
      </w:r>
      <w:r w:rsidRPr="00F5012A">
        <w:rPr>
          <w:rFonts w:eastAsia="MS Gothic"/>
        </w:rPr>
        <w:t>2</w:t>
      </w:r>
      <w:r w:rsidRPr="00F5012A">
        <w:rPr>
          <w:rFonts w:eastAsia="MS Gothic"/>
        </w:rPr>
        <w:t>つの</w:t>
      </w:r>
      <w:r w:rsidRPr="00F5012A">
        <w:rPr>
          <w:rFonts w:eastAsia="MS Gothic"/>
        </w:rPr>
        <w:t>.raw</w:t>
      </w:r>
      <w:r w:rsidR="00566A1B" w:rsidRPr="00F5012A">
        <w:rPr>
          <w:rFonts w:hint="eastAsia"/>
        </w:rPr>
        <w:br/>
      </w:r>
      <w:r w:rsidRPr="00F5012A">
        <w:rPr>
          <w:rFonts w:eastAsia="MS Gothic"/>
        </w:rPr>
        <w:t>ファイルを選択します。</w:t>
      </w:r>
    </w:p>
    <w:p w14:paraId="28DACAE8" w14:textId="77777777" w:rsidR="00D514DF" w:rsidRPr="00F5012A" w:rsidRDefault="00D514DF" w:rsidP="00D514DF">
      <w:pPr>
        <w:pStyle w:val="ListParagraph"/>
        <w:numPr>
          <w:ilvl w:val="1"/>
          <w:numId w:val="13"/>
        </w:numPr>
        <w:rPr>
          <w:rFonts w:eastAsia="MS Gothic"/>
        </w:rPr>
      </w:pPr>
      <w:r w:rsidRPr="00F5012A">
        <w:rPr>
          <w:rFonts w:eastAsia="MS Gothic"/>
        </w:rPr>
        <w:t>A_D110907_SiRT_HELA_11_nsMRM_150selected_1_30min-5-35.raw</w:t>
      </w:r>
    </w:p>
    <w:p w14:paraId="6CA7013E" w14:textId="77777777" w:rsidR="00D514DF" w:rsidRPr="00F5012A" w:rsidRDefault="00D514DF" w:rsidP="00D514DF">
      <w:pPr>
        <w:pStyle w:val="ListParagraph"/>
        <w:numPr>
          <w:ilvl w:val="1"/>
          <w:numId w:val="13"/>
        </w:numPr>
        <w:rPr>
          <w:rFonts w:eastAsia="MS Gothic"/>
        </w:rPr>
      </w:pPr>
      <w:r w:rsidRPr="00F5012A">
        <w:rPr>
          <w:rFonts w:eastAsia="MS Gothic"/>
        </w:rPr>
        <w:t>A_D110907_SiRT_HELA_11_nsMRM_150selected_2_30min-5-35.raw</w:t>
      </w:r>
    </w:p>
    <w:p w14:paraId="5DE794FE"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開く</w:t>
      </w:r>
      <w:r w:rsidRPr="00F5012A">
        <w:rPr>
          <w:rFonts w:eastAsia="MS Gothic"/>
        </w:rPr>
        <w:t xml:space="preserve"> ] </w:t>
      </w:r>
      <w:r w:rsidRPr="00F5012A">
        <w:rPr>
          <w:rFonts w:eastAsia="MS Gothic"/>
        </w:rPr>
        <w:t>ボタンをクリックします。</w:t>
      </w:r>
    </w:p>
    <w:p w14:paraId="184BBCA7" w14:textId="77777777" w:rsidR="00D5375D" w:rsidRPr="00F5012A" w:rsidRDefault="00D5375D" w:rsidP="00D5375D">
      <w:pPr>
        <w:rPr>
          <w:rFonts w:eastAsia="MS Gothic"/>
        </w:rPr>
      </w:pPr>
      <w:r w:rsidRPr="00F5012A">
        <w:rPr>
          <w:rFonts w:eastAsia="MS Gothic"/>
        </w:rPr>
        <w:t>iRT-C18</w:t>
      </w:r>
      <w:r w:rsidRPr="00F5012A">
        <w:rPr>
          <w:rFonts w:eastAsia="MS Gothic"/>
        </w:rPr>
        <w:t>カルキュレータが、新しいペプチドをどのようにスコアリングしているか確認するには、以下の手順を実施します。</w:t>
      </w:r>
    </w:p>
    <w:p w14:paraId="2C91071F" w14:textId="77777777" w:rsidR="00D5375D" w:rsidRPr="00F5012A" w:rsidRDefault="00D5375D" w:rsidP="00D5375D">
      <w:pPr>
        <w:pStyle w:val="ListParagraph"/>
        <w:numPr>
          <w:ilvl w:val="0"/>
          <w:numId w:val="28"/>
        </w:numPr>
        <w:rPr>
          <w:rFonts w:eastAsia="MS Gothic"/>
        </w:rPr>
      </w:pPr>
      <w:r w:rsidRPr="00F5012A">
        <w:rPr>
          <w:rFonts w:eastAsia="MS Gothic"/>
        </w:rPr>
        <w:t>前のセクションでドッキングを解除し線形回帰を表示するよう設定した</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w:t>
      </w:r>
      <w:r w:rsidRPr="00F5012A">
        <w:rPr>
          <w:rFonts w:eastAsia="MS Gothic"/>
        </w:rPr>
        <w:t>を選択して</w:t>
      </w:r>
      <w:r w:rsidRPr="00F5012A">
        <w:rPr>
          <w:rFonts w:eastAsia="MS Gothic"/>
        </w:rPr>
        <w:t xml:space="preserve"> [ </w:t>
      </w:r>
      <w:r w:rsidRPr="00F5012A">
        <w:rPr>
          <w:rFonts w:eastAsia="MS Gothic"/>
          <w:b/>
        </w:rPr>
        <w:t>iRT-C18</w:t>
      </w:r>
      <w:r w:rsidRPr="00F5012A">
        <w:rPr>
          <w:rFonts w:eastAsia="MS Gothic"/>
        </w:rPr>
        <w:t xml:space="preserve"> ] </w:t>
      </w:r>
      <w:r w:rsidRPr="00F5012A">
        <w:rPr>
          <w:rFonts w:eastAsia="MS Gothic"/>
        </w:rPr>
        <w:t>をクリックします。</w:t>
      </w:r>
    </w:p>
    <w:p w14:paraId="52CAE96E" w14:textId="77777777" w:rsidR="00D5375D" w:rsidRPr="00F5012A" w:rsidRDefault="00D5375D" w:rsidP="00C74E09">
      <w:pPr>
        <w:keepNext/>
        <w:rPr>
          <w:rFonts w:eastAsia="MS Gothic"/>
        </w:rPr>
      </w:pPr>
      <w:r w:rsidRPr="00F5012A">
        <w:rPr>
          <w:rFonts w:eastAsia="MS Gothic"/>
        </w:rPr>
        <w:t>データがインポートを終了すると、以下のようなグラフが表示されます。</w:t>
      </w:r>
    </w:p>
    <w:p w14:paraId="4D6A1181" w14:textId="77777777" w:rsidR="00D5375D" w:rsidRPr="00F5012A" w:rsidRDefault="00257FC7" w:rsidP="00D5375D">
      <w:pPr>
        <w:rPr>
          <w:rFonts w:eastAsia="MS Gothic"/>
        </w:rPr>
      </w:pPr>
      <w:r w:rsidRPr="00F5012A">
        <w:rPr>
          <w:rFonts w:eastAsia="MS Gothic"/>
          <w:noProof/>
        </w:rPr>
        <w:drawing>
          <wp:inline distT="0" distB="0" distL="0" distR="0" wp14:anchorId="49399691" wp14:editId="415205ED">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792E54F5" w14:textId="77777777" w:rsidR="000A510B" w:rsidRPr="00F5012A" w:rsidRDefault="003C4A9C" w:rsidP="00D5375D">
      <w:pPr>
        <w:rPr>
          <w:rFonts w:eastAsia="MS Gothic"/>
        </w:rPr>
      </w:pPr>
      <w:r w:rsidRPr="00F5012A">
        <w:rPr>
          <w:rFonts w:eastAsia="MS Gothic"/>
        </w:rPr>
        <w:t>グラフの左側の紫色のポイントのクラスタは、これらのペプチドにまだ校正された</w:t>
      </w:r>
      <w:r w:rsidRPr="00F5012A">
        <w:rPr>
          <w:rFonts w:eastAsia="MS Gothic"/>
        </w:rPr>
        <w:t>iRT</w:t>
      </w:r>
      <w:r w:rsidRPr="00F5012A">
        <w:rPr>
          <w:rFonts w:eastAsia="MS Gothic"/>
        </w:rPr>
        <w:t>値がないことを示しています。</w:t>
      </w:r>
      <w:r w:rsidRPr="00F5012A">
        <w:rPr>
          <w:rFonts w:eastAsia="MS Gothic"/>
        </w:rPr>
        <w:t>iRT</w:t>
      </w:r>
      <w:r w:rsidRPr="00F5012A">
        <w:rPr>
          <w:rFonts w:eastAsia="MS Gothic"/>
        </w:rPr>
        <w:t>値を計算する前に、ピーク積分を確認しておくとよいでしょう。</w:t>
      </w:r>
      <w:r w:rsidR="00566A1B" w:rsidRPr="00F5012A">
        <w:rPr>
          <w:rFonts w:hint="eastAsia"/>
        </w:rPr>
        <w:br/>
      </w:r>
      <w:r w:rsidRPr="00F5012A">
        <w:rPr>
          <w:rFonts w:eastAsia="MS Gothic"/>
        </w:rPr>
        <w:t>実際に自分で</w:t>
      </w:r>
      <w:r w:rsidRPr="00F5012A">
        <w:rPr>
          <w:rFonts w:eastAsia="MS Gothic"/>
        </w:rPr>
        <w:t>iRT</w:t>
      </w:r>
      <w:r w:rsidRPr="00F5012A">
        <w:rPr>
          <w:rFonts w:eastAsia="MS Gothic"/>
        </w:rPr>
        <w:t>値を校正している場合には、すべてのペプチドに対して十分に慎重に校正してください。</w:t>
      </w:r>
    </w:p>
    <w:p w14:paraId="017E25B5" w14:textId="77777777" w:rsidR="003C4A9C" w:rsidRPr="00F5012A" w:rsidRDefault="000A510B" w:rsidP="00D5375D">
      <w:pPr>
        <w:rPr>
          <w:rFonts w:eastAsia="MS Gothic"/>
        </w:rPr>
      </w:pPr>
      <w:r w:rsidRPr="00F5012A">
        <w:rPr>
          <w:rFonts w:eastAsia="MS Gothic"/>
        </w:rPr>
        <w:t>また、このようなスケジュール化されていないインジェクションを最初に利用してスケジュール化されたメソッドを作成すると、</w:t>
      </w:r>
      <w:r w:rsidRPr="00F5012A">
        <w:rPr>
          <w:rFonts w:eastAsia="MS Gothic"/>
        </w:rPr>
        <w:t>iRT</w:t>
      </w:r>
      <w:r w:rsidRPr="00F5012A">
        <w:rPr>
          <w:rFonts w:eastAsia="MS Gothic"/>
        </w:rPr>
        <w:t>値への変換前に平均保持時間の推定を向上させるようにそのメソッドに複数の繰り返し測定が行えます。</w:t>
      </w:r>
      <w:r w:rsidRPr="00F5012A">
        <w:rPr>
          <w:rFonts w:eastAsia="MS Gothic"/>
        </w:rPr>
        <w:t>1</w:t>
      </w:r>
      <w:r w:rsidRPr="00F5012A">
        <w:rPr>
          <w:rFonts w:eastAsia="MS Gothic"/>
        </w:rPr>
        <w:t>回の測定だけの場合、基本統計により、</w:t>
      </w:r>
      <w:r w:rsidR="00566A1B" w:rsidRPr="00F5012A">
        <w:rPr>
          <w:rFonts w:hint="eastAsia"/>
        </w:rPr>
        <w:br/>
      </w:r>
      <w:r w:rsidRPr="00F5012A">
        <w:rPr>
          <w:rFonts w:eastAsia="MS Gothic"/>
        </w:rPr>
        <w:t>平均で</w:t>
      </w:r>
      <w:r w:rsidRPr="00F5012A">
        <w:rPr>
          <w:rFonts w:eastAsia="MS Gothic"/>
        </w:rPr>
        <w:t>5%</w:t>
      </w:r>
      <w:r w:rsidRPr="00F5012A">
        <w:rPr>
          <w:rFonts w:eastAsia="MS Gothic"/>
        </w:rPr>
        <w:t>のペプチドが平均値の</w:t>
      </w:r>
      <w:r w:rsidRPr="00F5012A">
        <w:rPr>
          <w:rFonts w:eastAsia="MS Gothic"/>
        </w:rPr>
        <w:t>2</w:t>
      </w:r>
      <w:r w:rsidRPr="00F5012A">
        <w:rPr>
          <w:rFonts w:eastAsia="MS Gothic"/>
        </w:rPr>
        <w:t>倍の標準偏差を持つようになることが示されています。また、これは予測しようとしているものでもあります。</w:t>
      </w:r>
    </w:p>
    <w:p w14:paraId="5F79370A" w14:textId="77777777" w:rsidR="000A510B" w:rsidRPr="00F5012A" w:rsidRDefault="000A510B" w:rsidP="00D5375D">
      <w:pPr>
        <w:rPr>
          <w:rFonts w:eastAsia="MS Gothic"/>
        </w:rPr>
      </w:pPr>
      <w:r w:rsidRPr="00F5012A">
        <w:rPr>
          <w:rFonts w:eastAsia="MS Gothic"/>
        </w:rPr>
        <w:t>ただし本チュートリアルでは、</w:t>
      </w:r>
      <w:r w:rsidRPr="00F5012A">
        <w:rPr>
          <w:rFonts w:eastAsia="MS Gothic"/>
        </w:rPr>
        <w:t>1</w:t>
      </w:r>
      <w:r w:rsidRPr="00F5012A">
        <w:rPr>
          <w:rFonts w:eastAsia="MS Gothic"/>
        </w:rPr>
        <w:t>回の測定結果のみを使用して積分の大まかなチェックのみを行います。</w:t>
      </w:r>
      <w:r w:rsidRPr="00F5012A">
        <w:rPr>
          <w:rFonts w:eastAsia="MS Gothic"/>
        </w:rPr>
        <w:t>Skyline</w:t>
      </w:r>
      <w:r w:rsidRPr="00F5012A">
        <w:rPr>
          <w:rFonts w:eastAsia="MS Gothic"/>
        </w:rPr>
        <w:t>により積分に問題が見つかったペプチドを確認するには、以下の手順を実施します。</w:t>
      </w:r>
    </w:p>
    <w:p w14:paraId="484173DE" w14:textId="77777777" w:rsidR="000A510B" w:rsidRPr="00F5012A" w:rsidRDefault="003C3BF4" w:rsidP="003C3BF4">
      <w:pPr>
        <w:pStyle w:val="ListParagraph"/>
        <w:numPr>
          <w:ilvl w:val="0"/>
          <w:numId w:val="28"/>
        </w:numPr>
        <w:rPr>
          <w:rFonts w:eastAsia="MS Gothic"/>
        </w:rPr>
      </w:pPr>
      <w:r w:rsidRPr="00F5012A">
        <w:rPr>
          <w:rFonts w:eastAsia="MS Gothic"/>
        </w:rPr>
        <w:t xml:space="preserve">[ </w:t>
      </w:r>
      <w:r w:rsidRPr="00F5012A">
        <w:rPr>
          <w:rFonts w:eastAsia="MS Gothic"/>
          <w:b/>
        </w:rPr>
        <w:t>編集</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検索</w:t>
      </w:r>
      <w:r w:rsidRPr="00F5012A">
        <w:rPr>
          <w:rFonts w:eastAsia="MS Gothic"/>
        </w:rPr>
        <w:t xml:space="preserve"> ]</w:t>
      </w:r>
      <w:r w:rsidR="002E0228" w:rsidRPr="00F5012A">
        <w:rPr>
          <w:rFonts w:eastAsia="MS Gothic"/>
        </w:rPr>
        <w:t>(</w:t>
      </w:r>
      <w:r w:rsidRPr="00F5012A">
        <w:rPr>
          <w:rFonts w:eastAsia="MS Gothic"/>
        </w:rPr>
        <w:t>Ctrl+F</w:t>
      </w:r>
      <w:r w:rsidR="002E0228" w:rsidRPr="00F5012A">
        <w:rPr>
          <w:rFonts w:eastAsia="MS Gothic"/>
        </w:rPr>
        <w:t>)</w:t>
      </w:r>
      <w:r w:rsidRPr="00F5012A">
        <w:rPr>
          <w:rFonts w:eastAsia="MS Gothic"/>
        </w:rPr>
        <w:t>をクリックします。</w:t>
      </w:r>
    </w:p>
    <w:p w14:paraId="1206ECE9"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r w:rsidRPr="00F5012A">
        <w:rPr>
          <w:rFonts w:eastAsia="MS Gothic"/>
          <w:b/>
        </w:rPr>
        <w:t>検索項目</w:t>
      </w:r>
      <w:r w:rsidRPr="00F5012A">
        <w:rPr>
          <w:rFonts w:eastAsia="MS Gothic"/>
        </w:rPr>
        <w:t xml:space="preserve"> ] </w:t>
      </w:r>
      <w:r w:rsidRPr="00F5012A">
        <w:rPr>
          <w:rFonts w:eastAsia="MS Gothic"/>
        </w:rPr>
        <w:t>フィールドがクリアされていることを確認します。</w:t>
      </w:r>
    </w:p>
    <w:p w14:paraId="2EBB5148"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r w:rsidRPr="00F5012A">
        <w:rPr>
          <w:rFonts w:eastAsia="MS Gothic"/>
          <w:b/>
        </w:rPr>
        <w:t>詳細を表示</w:t>
      </w:r>
      <w:r w:rsidRPr="00F5012A">
        <w:rPr>
          <w:rFonts w:eastAsia="MS Gothic"/>
        </w:rPr>
        <w:t xml:space="preserve"> ] </w:t>
      </w:r>
      <w:r w:rsidRPr="00F5012A">
        <w:rPr>
          <w:rFonts w:eastAsia="MS Gothic"/>
        </w:rPr>
        <w:t>ボタンをクリックします。</w:t>
      </w:r>
    </w:p>
    <w:p w14:paraId="6329F831"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r w:rsidRPr="00F5012A">
        <w:rPr>
          <w:rFonts w:eastAsia="MS Gothic"/>
          <w:b/>
        </w:rPr>
        <w:t>次も検索</w:t>
      </w:r>
      <w:r w:rsidRPr="00F5012A">
        <w:rPr>
          <w:rFonts w:eastAsia="MS Gothic"/>
        </w:rPr>
        <w:t xml:space="preserve"> ] </w:t>
      </w:r>
      <w:r w:rsidRPr="00F5012A">
        <w:rPr>
          <w:rFonts w:eastAsia="MS Gothic"/>
        </w:rPr>
        <w:t>リストで、</w:t>
      </w:r>
      <w:r w:rsidRPr="00F5012A">
        <w:rPr>
          <w:rFonts w:eastAsia="MS Gothic"/>
        </w:rPr>
        <w:t xml:space="preserve">[ </w:t>
      </w:r>
      <w:r w:rsidRPr="00F5012A">
        <w:rPr>
          <w:rFonts w:eastAsia="MS Gothic"/>
          <w:b/>
        </w:rPr>
        <w:t>積分されていないトランジション</w:t>
      </w:r>
      <w:r w:rsidRPr="00F5012A">
        <w:rPr>
          <w:rFonts w:eastAsia="MS Gothic"/>
        </w:rPr>
        <w:t xml:space="preserve"> ] </w:t>
      </w:r>
      <w:r w:rsidRPr="00F5012A">
        <w:rPr>
          <w:rFonts w:eastAsia="MS Gothic"/>
        </w:rPr>
        <w:t>チェックボックスをオンにします。</w:t>
      </w:r>
    </w:p>
    <w:p w14:paraId="5C23631D" w14:textId="77777777" w:rsidR="003C3BF4" w:rsidRPr="00F5012A" w:rsidRDefault="003C3BF4" w:rsidP="00C74E09">
      <w:pPr>
        <w:keepNext/>
        <w:rPr>
          <w:rFonts w:eastAsia="MS Gothic"/>
        </w:rPr>
      </w:pPr>
      <w:r w:rsidRPr="00F5012A">
        <w:rPr>
          <w:rFonts w:eastAsia="MS Gothic"/>
        </w:rPr>
        <w:t xml:space="preserve">[ </w:t>
      </w:r>
      <w:r w:rsidRPr="00F5012A">
        <w:rPr>
          <w:rFonts w:eastAsia="MS Gothic"/>
          <w:b/>
        </w:rPr>
        <w:t>検索</w:t>
      </w:r>
      <w:r w:rsidRPr="00F5012A">
        <w:rPr>
          <w:rFonts w:eastAsia="MS Gothic"/>
        </w:rPr>
        <w:t xml:space="preserve"> ] </w:t>
      </w:r>
      <w:r w:rsidRPr="00F5012A">
        <w:rPr>
          <w:rFonts w:eastAsia="MS Gothic"/>
        </w:rPr>
        <w:t>フォームは以下のようになります。</w:t>
      </w:r>
    </w:p>
    <w:p w14:paraId="549E3E47" w14:textId="77777777" w:rsidR="003C3BF4" w:rsidRPr="00F5012A" w:rsidRDefault="00257FC7" w:rsidP="003C3BF4">
      <w:pPr>
        <w:rPr>
          <w:rFonts w:eastAsia="MS Gothic"/>
        </w:rPr>
      </w:pPr>
      <w:r w:rsidRPr="00F5012A">
        <w:rPr>
          <w:rFonts w:eastAsia="MS Gothic"/>
          <w:noProof/>
        </w:rPr>
        <w:drawing>
          <wp:inline distT="0" distB="0" distL="0" distR="0" wp14:anchorId="02BA395B" wp14:editId="3D370CE2">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638550" cy="2971800"/>
                    </a:xfrm>
                    <a:prstGeom prst="rect">
                      <a:avLst/>
                    </a:prstGeom>
                  </pic:spPr>
                </pic:pic>
              </a:graphicData>
            </a:graphic>
          </wp:inline>
        </w:drawing>
      </w:r>
    </w:p>
    <w:p w14:paraId="55C81577" w14:textId="77777777" w:rsidR="003C3BF4" w:rsidRPr="00F5012A" w:rsidRDefault="003C3BF4" w:rsidP="003C3BF4">
      <w:pPr>
        <w:pStyle w:val="ListParagraph"/>
        <w:numPr>
          <w:ilvl w:val="0"/>
          <w:numId w:val="29"/>
        </w:numPr>
        <w:rPr>
          <w:rFonts w:eastAsia="MS Gothic"/>
        </w:rPr>
      </w:pPr>
      <w:r w:rsidRPr="00F5012A">
        <w:rPr>
          <w:rFonts w:eastAsia="MS Gothic"/>
        </w:rPr>
        <w:t xml:space="preserve">[ </w:t>
      </w:r>
      <w:r w:rsidRPr="00F5012A">
        <w:rPr>
          <w:rFonts w:eastAsia="MS Gothic"/>
          <w:b/>
        </w:rPr>
        <w:t>すべて検索</w:t>
      </w:r>
      <w:r w:rsidRPr="00F5012A">
        <w:rPr>
          <w:rFonts w:eastAsia="MS Gothic"/>
        </w:rPr>
        <w:t xml:space="preserve"> ] </w:t>
      </w:r>
      <w:r w:rsidRPr="00F5012A">
        <w:rPr>
          <w:rFonts w:eastAsia="MS Gothic"/>
        </w:rPr>
        <w:t>ボタンをクリックします。</w:t>
      </w:r>
    </w:p>
    <w:p w14:paraId="77EC50BE" w14:textId="77777777" w:rsidR="003C3BF4" w:rsidRPr="00F5012A" w:rsidRDefault="003C3BF4" w:rsidP="003C3BF4">
      <w:pPr>
        <w:pStyle w:val="ListParagraph"/>
        <w:numPr>
          <w:ilvl w:val="0"/>
          <w:numId w:val="29"/>
        </w:numPr>
        <w:rPr>
          <w:rFonts w:eastAsia="MS Gothic"/>
        </w:rPr>
      </w:pPr>
      <w:r w:rsidRPr="00F5012A">
        <w:rPr>
          <w:rFonts w:eastAsia="MS Gothic"/>
        </w:rPr>
        <w:t xml:space="preserve">[ </w:t>
      </w:r>
      <w:r w:rsidRPr="00F5012A">
        <w:rPr>
          <w:rFonts w:eastAsia="MS Gothic"/>
          <w:b/>
        </w:rPr>
        <w:t>閉じる</w:t>
      </w:r>
      <w:r w:rsidRPr="00F5012A">
        <w:rPr>
          <w:rFonts w:eastAsia="MS Gothic"/>
        </w:rPr>
        <w:t xml:space="preserve"> ] </w:t>
      </w:r>
      <w:r w:rsidRPr="00F5012A">
        <w:rPr>
          <w:rFonts w:eastAsia="MS Gothic"/>
        </w:rPr>
        <w:t>ボタンをクリックします。</w:t>
      </w:r>
    </w:p>
    <w:p w14:paraId="3FE2730C" w14:textId="77777777" w:rsidR="003C3BF4" w:rsidRPr="00F5012A" w:rsidRDefault="003C3BF4" w:rsidP="00C74E09">
      <w:pPr>
        <w:keepNext/>
        <w:rPr>
          <w:rFonts w:eastAsia="MS Gothic"/>
        </w:rPr>
      </w:pPr>
      <w:r w:rsidRPr="00F5012A">
        <w:rPr>
          <w:rFonts w:eastAsia="MS Gothic"/>
        </w:rPr>
        <w:t>Skyline</w:t>
      </w:r>
      <w:r w:rsidRPr="00F5012A">
        <w:rPr>
          <w:rFonts w:eastAsia="MS Gothic"/>
        </w:rPr>
        <w:t>ウィンドウの下には、</w:t>
      </w:r>
      <w:r w:rsidRPr="00F5012A">
        <w:rPr>
          <w:rFonts w:eastAsia="MS Gothic"/>
        </w:rPr>
        <w:t>6</w:t>
      </w:r>
      <w:r w:rsidRPr="00F5012A">
        <w:rPr>
          <w:rFonts w:eastAsia="MS Gothic"/>
        </w:rPr>
        <w:t>つの積分されていないトランジションを示す</w:t>
      </w:r>
      <w:r w:rsidRPr="00F5012A">
        <w:rPr>
          <w:rFonts w:eastAsia="MS Gothic"/>
        </w:rPr>
        <w:t xml:space="preserve"> [ </w:t>
      </w:r>
      <w:r w:rsidRPr="00F5012A">
        <w:rPr>
          <w:rFonts w:eastAsia="MS Gothic"/>
          <w:b/>
        </w:rPr>
        <w:t>結果を検索</w:t>
      </w:r>
      <w:r w:rsidRPr="00F5012A">
        <w:rPr>
          <w:rFonts w:eastAsia="MS Gothic"/>
        </w:rPr>
        <w:t xml:space="preserve"> ] </w:t>
      </w:r>
      <w:r w:rsidRPr="00F5012A">
        <w:rPr>
          <w:rFonts w:eastAsia="MS Gothic"/>
        </w:rPr>
        <w:t>が表示されます。</w:t>
      </w:r>
    </w:p>
    <w:p w14:paraId="6D646E18" w14:textId="77777777" w:rsidR="003C3BF4" w:rsidRPr="00F5012A" w:rsidRDefault="00257FC7" w:rsidP="003C3BF4">
      <w:pPr>
        <w:rPr>
          <w:rFonts w:eastAsia="MS Gothic"/>
        </w:rPr>
      </w:pPr>
      <w:r w:rsidRPr="00F5012A">
        <w:rPr>
          <w:rFonts w:eastAsia="MS Gothic"/>
          <w:noProof/>
        </w:rPr>
        <w:drawing>
          <wp:inline distT="0" distB="0" distL="0" distR="0" wp14:anchorId="03F6161F" wp14:editId="12BB497A">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40E08DA6" w14:textId="77777777" w:rsidR="00470F19" w:rsidRPr="00F5012A" w:rsidRDefault="00470F19" w:rsidP="003C3BF4">
      <w:pPr>
        <w:rPr>
          <w:rFonts w:eastAsia="MS Gothic"/>
        </w:rPr>
      </w:pPr>
      <w:r w:rsidRPr="00F5012A">
        <w:rPr>
          <w:rFonts w:eastAsia="MS Gothic"/>
        </w:rPr>
        <w:t>これらのピークを含むペプチドを確認するには、以下の操作を行います。</w:t>
      </w:r>
    </w:p>
    <w:p w14:paraId="01A6E7C2" w14:textId="77777777" w:rsidR="00470F19" w:rsidRPr="00F5012A" w:rsidRDefault="00470F19" w:rsidP="00566A1B">
      <w:pPr>
        <w:pStyle w:val="ListParagraph"/>
        <w:numPr>
          <w:ilvl w:val="0"/>
          <w:numId w:val="30"/>
        </w:numPr>
        <w:ind w:rightChars="-126" w:right="-277"/>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トランジション</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すべて</w:t>
      </w:r>
      <w:r w:rsidRPr="00F5012A">
        <w:rPr>
          <w:rFonts w:eastAsia="MS Gothic"/>
        </w:rPr>
        <w:t xml:space="preserve"> ]</w:t>
      </w:r>
      <w:r w:rsidR="00BE627E">
        <w:rPr>
          <w:rFonts w:eastAsia="MS Gothic" w:hint="eastAsia"/>
        </w:rPr>
        <w:t>（</w:t>
      </w:r>
      <w:r w:rsidRPr="00F5012A">
        <w:rPr>
          <w:rFonts w:eastAsia="MS Gothic"/>
        </w:rPr>
        <w:t>Shift+F10</w:t>
      </w:r>
      <w:r w:rsidR="00BE627E">
        <w:rPr>
          <w:rFonts w:eastAsia="MS Gothic" w:hint="eastAsia"/>
        </w:rPr>
        <w:t>）</w:t>
      </w:r>
      <w:r w:rsidRPr="00F5012A">
        <w:rPr>
          <w:rFonts w:eastAsia="MS Gothic"/>
        </w:rPr>
        <w:t>をクリックします。</w:t>
      </w:r>
    </w:p>
    <w:p w14:paraId="7B15B7C4" w14:textId="77777777" w:rsidR="00470F19" w:rsidRPr="00F5012A" w:rsidRDefault="00470F19" w:rsidP="00470F19">
      <w:pPr>
        <w:pStyle w:val="ListParagraph"/>
        <w:numPr>
          <w:ilvl w:val="0"/>
          <w:numId w:val="30"/>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最適ピーク</w:t>
      </w:r>
      <w:r w:rsidRPr="00F5012A">
        <w:rPr>
          <w:rFonts w:eastAsia="MS Gothic"/>
        </w:rPr>
        <w:t xml:space="preserve"> ]</w:t>
      </w:r>
      <w:r w:rsidR="00BE627E">
        <w:rPr>
          <w:rFonts w:eastAsia="MS Gothic" w:hint="eastAsia"/>
        </w:rPr>
        <w:t>（</w:t>
      </w:r>
      <w:r w:rsidRPr="00F5012A">
        <w:rPr>
          <w:rFonts w:eastAsia="MS Gothic"/>
        </w:rPr>
        <w:t>F11</w:t>
      </w:r>
      <w:r w:rsidR="00BE627E">
        <w:rPr>
          <w:rFonts w:eastAsia="MS Gothic" w:hint="eastAsia"/>
        </w:rPr>
        <w:t>）</w:t>
      </w:r>
      <w:r w:rsidRPr="00F5012A">
        <w:rPr>
          <w:rFonts w:eastAsia="MS Gothic"/>
        </w:rPr>
        <w:t>をクリックします。</w:t>
      </w:r>
    </w:p>
    <w:p w14:paraId="0B37E68C" w14:textId="77777777" w:rsidR="00470F19" w:rsidRPr="00F5012A" w:rsidRDefault="00470F19" w:rsidP="00470F19">
      <w:pPr>
        <w:pStyle w:val="ListParagraph"/>
        <w:numPr>
          <w:ilvl w:val="0"/>
          <w:numId w:val="30"/>
        </w:numPr>
        <w:rPr>
          <w:rFonts w:eastAsia="MS Gothic"/>
        </w:rPr>
      </w:pPr>
      <w:r w:rsidRPr="00F5012A">
        <w:rPr>
          <w:rFonts w:eastAsia="MS Gothic"/>
        </w:rPr>
        <w:t xml:space="preserve">[ </w:t>
      </w:r>
      <w:r w:rsidRPr="00F5012A">
        <w:rPr>
          <w:rFonts w:eastAsia="MS Gothic"/>
          <w:b/>
        </w:rPr>
        <w:t>結果を検索</w:t>
      </w:r>
      <w:r w:rsidRPr="00F5012A">
        <w:rPr>
          <w:rFonts w:eastAsia="MS Gothic"/>
        </w:rPr>
        <w:t xml:space="preserve"> ] </w:t>
      </w:r>
      <w:r w:rsidRPr="00F5012A">
        <w:rPr>
          <w:rFonts w:eastAsia="MS Gothic"/>
        </w:rPr>
        <w:t>表示の各行をダブルクリックします。</w:t>
      </w:r>
    </w:p>
    <w:p w14:paraId="7A94501D" w14:textId="77777777" w:rsidR="00590BBF" w:rsidRPr="00F5012A" w:rsidRDefault="00590BBF" w:rsidP="00C74E09">
      <w:pPr>
        <w:keepNext/>
        <w:rPr>
          <w:rFonts w:eastAsia="MS Gothic"/>
        </w:rPr>
      </w:pPr>
      <w:r w:rsidRPr="00F5012A">
        <w:rPr>
          <w:rFonts w:eastAsia="MS Gothic"/>
        </w:rPr>
        <w:t>複数のトランジションが干渉を受けており、シグナルは最も強度の強いトランジションの</w:t>
      </w:r>
      <w:r w:rsidRPr="00F5012A">
        <w:rPr>
          <w:rFonts w:eastAsia="MS Gothic"/>
        </w:rPr>
        <w:t>1%</w:t>
      </w:r>
      <w:r w:rsidRPr="00F5012A">
        <w:rPr>
          <w:rFonts w:eastAsia="MS Gothic"/>
        </w:rPr>
        <w:t>未満（面積あたり）しかありません。</w:t>
      </w:r>
    </w:p>
    <w:p w14:paraId="26D25EC6" w14:textId="77777777" w:rsidR="00C43B1F" w:rsidRPr="00F5012A" w:rsidRDefault="00257FC7" w:rsidP="00590BBF">
      <w:pPr>
        <w:rPr>
          <w:rFonts w:eastAsia="MS Gothic"/>
        </w:rPr>
      </w:pPr>
      <w:r w:rsidRPr="00F5012A">
        <w:rPr>
          <w:rFonts w:eastAsia="MS Gothic"/>
          <w:noProof/>
        </w:rPr>
        <w:drawing>
          <wp:inline distT="0" distB="0" distL="0" distR="0" wp14:anchorId="35FE9939" wp14:editId="0348F9A0">
            <wp:extent cx="2891539" cy="245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5012A">
        <w:rPr>
          <w:rFonts w:eastAsia="MS Gothic"/>
        </w:rPr>
        <w:t xml:space="preserve"> </w:t>
      </w:r>
      <w:r w:rsidRPr="00F5012A">
        <w:rPr>
          <w:rFonts w:eastAsia="MS Gothic"/>
          <w:noProof/>
        </w:rPr>
        <w:drawing>
          <wp:inline distT="0" distB="0" distL="0" distR="0" wp14:anchorId="219D2167" wp14:editId="241741B1">
            <wp:extent cx="2891539" cy="2459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5012A">
        <w:rPr>
          <w:rFonts w:eastAsia="MS Gothic"/>
        </w:rPr>
        <w:t xml:space="preserve"> </w:t>
      </w:r>
    </w:p>
    <w:p w14:paraId="6F8A9DAE" w14:textId="77777777" w:rsidR="00670C18" w:rsidRPr="00F5012A" w:rsidRDefault="001C5EF2" w:rsidP="00C43B1F">
      <w:pPr>
        <w:rPr>
          <w:rFonts w:eastAsia="MS Gothic"/>
        </w:rPr>
      </w:pPr>
      <w:r w:rsidRPr="00F5012A">
        <w:rPr>
          <w:rFonts w:eastAsia="MS Gothic"/>
        </w:rPr>
        <w:t>Skyline</w:t>
      </w:r>
      <w:r w:rsidRPr="00F5012A">
        <w:rPr>
          <w:rFonts w:eastAsia="MS Gothic"/>
        </w:rPr>
        <w:t>はこれらのようなトランジションを排除しますので、最終的な定量メソッドにどのトランジションを残しておくかの決定も容易になります。ただし、すでにどれを残すかを決定している場合は、以下の操作を行ってこの情報を非表示にします。</w:t>
      </w:r>
    </w:p>
    <w:p w14:paraId="33D00E8D" w14:textId="77777777" w:rsidR="005D20D7" w:rsidRPr="00F5012A" w:rsidRDefault="005D20D7" w:rsidP="005D20D7">
      <w:pPr>
        <w:pStyle w:val="ListParagraph"/>
        <w:numPr>
          <w:ilvl w:val="0"/>
          <w:numId w:val="46"/>
        </w:numPr>
        <w:rPr>
          <w:rFonts w:eastAsia="MS Gothic"/>
        </w:rPr>
      </w:pPr>
      <w:r w:rsidRPr="00F5012A">
        <w:rPr>
          <w:rFonts w:eastAsia="MS Gothic"/>
        </w:rPr>
        <w:t xml:space="preserve">[ </w:t>
      </w:r>
      <w:r w:rsidRPr="00F5012A">
        <w:rPr>
          <w:rFonts w:eastAsia="MS Gothic"/>
          <w:b/>
          <w:bCs/>
        </w:rPr>
        <w:t>設定</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bCs/>
        </w:rPr>
        <w:t>すべて積分</w:t>
      </w:r>
      <w:r w:rsidRPr="00F5012A">
        <w:rPr>
          <w:rFonts w:eastAsia="MS Gothic"/>
        </w:rPr>
        <w:t xml:space="preserve"> ] </w:t>
      </w:r>
      <w:r w:rsidRPr="00F5012A">
        <w:rPr>
          <w:rFonts w:eastAsia="MS Gothic"/>
        </w:rPr>
        <w:t>をクリックします。</w:t>
      </w:r>
    </w:p>
    <w:tbl>
      <w:tblPr>
        <w:tblStyle w:val="TableGrid"/>
        <w:tblW w:w="0" w:type="auto"/>
        <w:tblLook w:val="04A0" w:firstRow="1" w:lastRow="0" w:firstColumn="1" w:lastColumn="0" w:noHBand="0" w:noVBand="1"/>
      </w:tblPr>
      <w:tblGrid>
        <w:gridCol w:w="9350"/>
      </w:tblGrid>
      <w:tr w:rsidR="00FB274D" w:rsidRPr="00F5012A" w14:paraId="3D6E5812" w14:textId="77777777" w:rsidTr="00FB274D">
        <w:tc>
          <w:tcPr>
            <w:tcW w:w="9576" w:type="dxa"/>
          </w:tcPr>
          <w:p w14:paraId="4FCB1841" w14:textId="77777777" w:rsidR="00FB274D" w:rsidRPr="00F5012A" w:rsidRDefault="00FB274D" w:rsidP="00AB3B6F">
            <w:pPr>
              <w:rPr>
                <w:rFonts w:eastAsia="MS Gothic"/>
              </w:rPr>
            </w:pPr>
            <w:r w:rsidRPr="00F5012A">
              <w:rPr>
                <w:rFonts w:eastAsia="MS Gothic"/>
              </w:rPr>
              <w:t>注：</w:t>
            </w:r>
            <w:r w:rsidRPr="00F5012A">
              <w:rPr>
                <w:rFonts w:eastAsia="MS Gothic"/>
              </w:rPr>
              <w:t>Skyline</w:t>
            </w:r>
            <w:r w:rsidRPr="00F5012A">
              <w:rPr>
                <w:rFonts w:eastAsia="MS Gothic"/>
              </w:rPr>
              <w:t>では、これによる定量的な影響は一切ありません。定量トランジションはすべて必ず総面積計算に含まれます。トランジションを非定量にするには、</w:t>
            </w:r>
            <w:r w:rsidRPr="00F5012A">
              <w:rPr>
                <w:rFonts w:eastAsia="MS Gothic"/>
              </w:rPr>
              <w:t xml:space="preserve">[ </w:t>
            </w:r>
            <w:r w:rsidRPr="00F5012A">
              <w:rPr>
                <w:rFonts w:eastAsia="MS Gothic"/>
                <w:b/>
              </w:rPr>
              <w:t>ターゲット</w:t>
            </w:r>
            <w:r w:rsidRPr="00F5012A">
              <w:rPr>
                <w:rFonts w:eastAsia="MS Gothic"/>
              </w:rPr>
              <w:t xml:space="preserve"> ] </w:t>
            </w:r>
            <w:r w:rsidRPr="00F5012A">
              <w:rPr>
                <w:rFonts w:eastAsia="MS Gothic"/>
              </w:rPr>
              <w:t>表示内を右クリックするか、</w:t>
            </w:r>
            <w:r w:rsidRPr="00F5012A">
              <w:rPr>
                <w:rFonts w:eastAsia="MS Gothic"/>
              </w:rPr>
              <w:t xml:space="preserve">[ </w:t>
            </w:r>
            <w:r w:rsidRPr="00F5012A">
              <w:rPr>
                <w:rFonts w:eastAsia="MS Gothic"/>
                <w:b/>
              </w:rPr>
              <w:t>ドキュメント</w:t>
            </w:r>
            <w:r w:rsidRPr="00F5012A">
              <w:rPr>
                <w:rFonts w:eastAsia="MS Gothic"/>
              </w:rPr>
              <w:t xml:space="preserve"> ] </w:t>
            </w:r>
            <w:r w:rsidRPr="00F5012A">
              <w:rPr>
                <w:rFonts w:eastAsia="MS Gothic"/>
              </w:rPr>
              <w:t>グリッドで</w:t>
            </w:r>
            <w:r w:rsidRPr="00F5012A">
              <w:rPr>
                <w:rFonts w:eastAsia="MS Gothic"/>
              </w:rPr>
              <w:t xml:space="preserve"> [ </w:t>
            </w:r>
            <w:r w:rsidRPr="00F5012A">
              <w:rPr>
                <w:rFonts w:eastAsia="MS Gothic"/>
                <w:b/>
              </w:rPr>
              <w:t>定量</w:t>
            </w:r>
            <w:r w:rsidRPr="00F5012A">
              <w:rPr>
                <w:rFonts w:eastAsia="MS Gothic"/>
              </w:rPr>
              <w:t xml:space="preserve"> ] </w:t>
            </w:r>
            <w:r w:rsidRPr="00F5012A">
              <w:rPr>
                <w:rFonts w:eastAsia="MS Gothic"/>
              </w:rPr>
              <w:t>プロパティを使用します。</w:t>
            </w:r>
          </w:p>
        </w:tc>
      </w:tr>
    </w:tbl>
    <w:p w14:paraId="4D3577F1" w14:textId="77777777" w:rsidR="00DF4B54" w:rsidRPr="00F5012A" w:rsidRDefault="00DF4B54" w:rsidP="00DF4B54">
      <w:pPr>
        <w:pStyle w:val="Heading2"/>
        <w:rPr>
          <w:rFonts w:eastAsia="MS Gothic"/>
        </w:rPr>
      </w:pPr>
      <w:r w:rsidRPr="00F5012A">
        <w:rPr>
          <w:rFonts w:eastAsia="MS Gothic"/>
        </w:rPr>
        <w:t>iRT</w:t>
      </w:r>
      <w:r w:rsidRPr="00F5012A">
        <w:rPr>
          <w:rFonts w:eastAsia="MS Gothic"/>
        </w:rPr>
        <w:t>値の計算</w:t>
      </w:r>
    </w:p>
    <w:p w14:paraId="17472462" w14:textId="77777777" w:rsidR="00DF4B54" w:rsidRPr="00F5012A" w:rsidRDefault="00DF4B54" w:rsidP="00DF4B54">
      <w:pPr>
        <w:rPr>
          <w:rFonts w:eastAsia="MS Gothic"/>
        </w:rPr>
      </w:pPr>
      <w:r w:rsidRPr="00F5012A">
        <w:rPr>
          <w:rFonts w:eastAsia="MS Gothic"/>
        </w:rPr>
        <w:t>ここでこのドキュメント内のターゲットペプチドの</w:t>
      </w:r>
      <w:r w:rsidRPr="00F5012A">
        <w:rPr>
          <w:rFonts w:eastAsia="MS Gothic"/>
        </w:rPr>
        <w:t>iRT</w:t>
      </w:r>
      <w:r w:rsidRPr="00F5012A">
        <w:rPr>
          <w:rFonts w:eastAsia="MS Gothic"/>
        </w:rPr>
        <w:t>値を計算するには、以下の手順を実施します。</w:t>
      </w:r>
    </w:p>
    <w:p w14:paraId="1F4B7030" w14:textId="77777777" w:rsidR="00DF4B54" w:rsidRPr="00F5012A" w:rsidRDefault="00DF4B54" w:rsidP="00DF4B54">
      <w:pPr>
        <w:pStyle w:val="ListParagraph"/>
        <w:numPr>
          <w:ilvl w:val="0"/>
          <w:numId w:val="31"/>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表示の線形回帰グラフを右クリックし、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を選択して</w:t>
      </w:r>
      <w:r w:rsidRPr="00F5012A">
        <w:rPr>
          <w:rFonts w:eastAsia="MS Gothic"/>
        </w:rPr>
        <w:t xml:space="preserve"> </w:t>
      </w:r>
      <w:r w:rsidR="00566A1B" w:rsidRPr="00F5012A">
        <w:rPr>
          <w:rFonts w:hint="eastAsia"/>
        </w:rPr>
        <w:br/>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2C1B97D6" w14:textId="77777777" w:rsidR="00DF4B54" w:rsidRPr="00F5012A" w:rsidRDefault="00DF4B54" w:rsidP="00DF4B54">
      <w:pPr>
        <w:pStyle w:val="ListParagraph"/>
        <w:numPr>
          <w:ilvl w:val="0"/>
          <w:numId w:val="31"/>
        </w:num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フォームに</w:t>
      </w:r>
      <w:r w:rsidRPr="00F5012A">
        <w:rPr>
          <w:rFonts w:eastAsia="MS Gothic"/>
        </w:rPr>
        <w:t>iRT-C18</w:t>
      </w:r>
      <w:r w:rsidRPr="00F5012A">
        <w:rPr>
          <w:rFonts w:eastAsia="MS Gothic"/>
        </w:rPr>
        <w:t>カルキュレータが表示され</w:t>
      </w:r>
      <w:r w:rsidR="00BE627E">
        <w:rPr>
          <w:rFonts w:eastAsia="MS Gothic" w:hint="eastAsia"/>
        </w:rPr>
        <w:t>ます</w:t>
      </w:r>
      <w:r w:rsidRPr="00F5012A">
        <w:rPr>
          <w:rFonts w:eastAsia="MS Gothic"/>
        </w:rPr>
        <w:t>ので、</w:t>
      </w:r>
      <w:r w:rsidR="00566A1B" w:rsidRPr="00F5012A">
        <w:rPr>
          <w:rFonts w:hint="eastAsia"/>
        </w:rPr>
        <w:br/>
      </w:r>
      <w:r w:rsidRPr="00F5012A">
        <w:rPr>
          <w:rFonts w:eastAsia="MS Gothic"/>
        </w:rPr>
        <w:t xml:space="preserve">[ </w:t>
      </w:r>
      <w:r w:rsidRPr="00F5012A">
        <w:rPr>
          <w:rFonts w:eastAsia="MS Gothic"/>
          <w:b/>
        </w:rPr>
        <w:t>追加</w:t>
      </w:r>
      <w:r w:rsidRPr="00F5012A">
        <w:rPr>
          <w:rFonts w:eastAsia="MS Gothic"/>
        </w:rPr>
        <w:t xml:space="preserve"> ] </w:t>
      </w:r>
      <w:r w:rsidRPr="00F5012A">
        <w:rPr>
          <w:rFonts w:eastAsia="MS Gothic"/>
        </w:rPr>
        <w:t>ボタンをクリックしてボタンの下に表示されるメニューで</w:t>
      </w:r>
      <w:r w:rsidRPr="00F5012A">
        <w:rPr>
          <w:rFonts w:eastAsia="MS Gothic"/>
        </w:rPr>
        <w:t xml:space="preserve"> [ </w:t>
      </w:r>
      <w:r w:rsidRPr="00F5012A">
        <w:rPr>
          <w:rFonts w:eastAsia="MS Gothic"/>
          <w:b/>
        </w:rPr>
        <w:t>結果を追加</w:t>
      </w:r>
      <w:r w:rsidRPr="00F5012A">
        <w:rPr>
          <w:rFonts w:eastAsia="MS Gothic"/>
        </w:rPr>
        <w:t xml:space="preserve"> ] </w:t>
      </w:r>
      <w:r w:rsidRPr="00F5012A">
        <w:rPr>
          <w:rFonts w:eastAsia="MS Gothic"/>
        </w:rPr>
        <w:t>をク</w:t>
      </w:r>
      <w:r w:rsidR="00566A1B" w:rsidRPr="00F5012A">
        <w:rPr>
          <w:rFonts w:hint="eastAsia"/>
        </w:rPr>
        <w:br/>
      </w:r>
      <w:r w:rsidRPr="00F5012A">
        <w:rPr>
          <w:rFonts w:eastAsia="MS Gothic"/>
        </w:rPr>
        <w:t>リックします。</w:t>
      </w:r>
    </w:p>
    <w:p w14:paraId="399CC1A3" w14:textId="77777777" w:rsidR="00DF4B54" w:rsidRPr="00F5012A" w:rsidRDefault="00DF4B54" w:rsidP="00C74E09">
      <w:pPr>
        <w:keepNext/>
        <w:rPr>
          <w:rFonts w:eastAsia="MS Gothic"/>
        </w:rPr>
      </w:pPr>
      <w:r w:rsidRPr="00F5012A">
        <w:rPr>
          <w:rFonts w:eastAsia="MS Gothic"/>
        </w:rPr>
        <w:t>Skyline</w:t>
      </w:r>
      <w:r w:rsidRPr="00F5012A">
        <w:rPr>
          <w:rFonts w:eastAsia="MS Gothic"/>
        </w:rPr>
        <w:t>に以下の情報メッセージが表示されます。</w:t>
      </w:r>
    </w:p>
    <w:p w14:paraId="4DBD5C56" w14:textId="77777777" w:rsidR="00DF4B54" w:rsidRPr="00F5012A" w:rsidRDefault="00257FC7" w:rsidP="00DF4B54">
      <w:pPr>
        <w:rPr>
          <w:rFonts w:eastAsia="MS Gothic"/>
        </w:rPr>
      </w:pPr>
      <w:r w:rsidRPr="00F5012A">
        <w:rPr>
          <w:rFonts w:eastAsia="MS Gothic"/>
          <w:noProof/>
        </w:rPr>
        <w:drawing>
          <wp:inline distT="0" distB="0" distL="0" distR="0" wp14:anchorId="2B3FE28B" wp14:editId="4CE2ADA9">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581650" cy="2124075"/>
                    </a:xfrm>
                    <a:prstGeom prst="rect">
                      <a:avLst/>
                    </a:prstGeom>
                  </pic:spPr>
                </pic:pic>
              </a:graphicData>
            </a:graphic>
          </wp:inline>
        </w:drawing>
      </w:r>
    </w:p>
    <w:p w14:paraId="748C2C13" w14:textId="77777777" w:rsidR="0010421A" w:rsidRPr="00F5012A" w:rsidRDefault="0010421A" w:rsidP="00566A1B">
      <w:pPr>
        <w:ind w:rightChars="-62" w:right="-136"/>
        <w:rPr>
          <w:rFonts w:eastAsia="MS Gothic"/>
        </w:rPr>
      </w:pPr>
      <w:r w:rsidRPr="00F5012A">
        <w:rPr>
          <w:rFonts w:eastAsia="MS Gothic"/>
        </w:rPr>
        <w:t>注：</w:t>
      </w:r>
      <w:r w:rsidRPr="00F5012A">
        <w:rPr>
          <w:rFonts w:eastAsia="MS Gothic"/>
        </w:rPr>
        <w:t>2</w:t>
      </w:r>
      <w:r w:rsidRPr="00F5012A">
        <w:rPr>
          <w:rFonts w:eastAsia="MS Gothic"/>
        </w:rPr>
        <w:t>回の実行に対する</w:t>
      </w:r>
      <w:r w:rsidRPr="00F5012A">
        <w:rPr>
          <w:rFonts w:eastAsia="MS Gothic"/>
        </w:rPr>
        <w:t>iRT</w:t>
      </w:r>
      <w:r w:rsidRPr="00F5012A">
        <w:rPr>
          <w:rFonts w:eastAsia="MS Gothic"/>
        </w:rPr>
        <w:t>値を求めるにあたり、</w:t>
      </w:r>
      <w:r w:rsidRPr="00F5012A">
        <w:rPr>
          <w:rFonts w:eastAsia="MS Gothic"/>
        </w:rPr>
        <w:t>Skyline</w:t>
      </w:r>
      <w:r w:rsidRPr="00F5012A">
        <w:rPr>
          <w:rFonts w:eastAsia="MS Gothic"/>
        </w:rPr>
        <w:t>はそれぞれに個別の線形回帰を行いました。その実行におけるペプチドの</w:t>
      </w:r>
      <w:r w:rsidRPr="00F5012A">
        <w:rPr>
          <w:rFonts w:eastAsia="MS Gothic"/>
        </w:rPr>
        <w:t>iRT</w:t>
      </w:r>
      <w:r w:rsidRPr="00F5012A">
        <w:rPr>
          <w:rFonts w:eastAsia="MS Gothic"/>
        </w:rPr>
        <w:t>値は、それぞれの線形回帰の結果を元に計算されます。複数の測定に同一のペプチドが含まれている場合、</w:t>
      </w:r>
      <w:r w:rsidRPr="00F5012A">
        <w:rPr>
          <w:rFonts w:eastAsia="MS Gothic"/>
        </w:rPr>
        <w:t>Skyline</w:t>
      </w:r>
      <w:r w:rsidRPr="00F5012A">
        <w:rPr>
          <w:rFonts w:eastAsia="MS Gothic"/>
        </w:rPr>
        <w:t>はこれらの最終的に計算された</w:t>
      </w:r>
      <w:r w:rsidRPr="00F5012A">
        <w:rPr>
          <w:rFonts w:eastAsia="MS Gothic"/>
        </w:rPr>
        <w:t>iRT</w:t>
      </w:r>
      <w:r w:rsidRPr="00F5012A">
        <w:rPr>
          <w:rFonts w:eastAsia="MS Gothic"/>
        </w:rPr>
        <w:t>値の平均値を使用します。これは物理的に保持時間を平均する場合とは非常に異なり、測定全体でのグラジエントの変動も含んだものになります。両実行における回帰グラフは、グリッドの</w:t>
      </w:r>
      <w:r w:rsidRPr="00F5012A">
        <w:rPr>
          <w:rFonts w:eastAsia="MS Gothic"/>
        </w:rPr>
        <w:t xml:space="preserve"> </w:t>
      </w:r>
      <w:r w:rsidR="00566A1B" w:rsidRPr="00F5012A">
        <w:rPr>
          <w:rFonts w:hint="eastAsia"/>
        </w:rPr>
        <w:br/>
      </w:r>
      <w:r w:rsidRPr="00F5012A">
        <w:rPr>
          <w:rFonts w:eastAsia="MS Gothic"/>
        </w:rPr>
        <w:t xml:space="preserve">[ </w:t>
      </w:r>
      <w:r w:rsidR="001E521C" w:rsidRPr="00F5012A">
        <w:rPr>
          <w:rFonts w:eastAsia="MS Gothic"/>
          <w:b/>
        </w:rPr>
        <w:t>結果</w:t>
      </w:r>
      <w:r w:rsidRPr="00F5012A">
        <w:rPr>
          <w:rFonts w:eastAsia="MS Gothic"/>
        </w:rPr>
        <w:t xml:space="preserve"> ] </w:t>
      </w:r>
      <w:r w:rsidR="00503655">
        <w:rPr>
          <w:rFonts w:eastAsia="MS Gothic" w:hint="eastAsia"/>
        </w:rPr>
        <w:t>列</w:t>
      </w:r>
      <w:r w:rsidRPr="00F5012A">
        <w:rPr>
          <w:rFonts w:eastAsia="MS Gothic"/>
        </w:rPr>
        <w:t>の「成功」ハイパーリンクテキストをクリックすると確認できます。</w:t>
      </w:r>
    </w:p>
    <w:p w14:paraId="4083D721" w14:textId="77777777" w:rsidR="00DF4B54" w:rsidRPr="00F5012A" w:rsidRDefault="00DF4B54" w:rsidP="00DF4B54">
      <w:pPr>
        <w:pStyle w:val="ListParagraph"/>
        <w:numPr>
          <w:ilvl w:val="0"/>
          <w:numId w:val="32"/>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1CE0DB24" w14:textId="77777777" w:rsidR="003E5E55" w:rsidRPr="00F5012A" w:rsidRDefault="003E5E55" w:rsidP="003E5E55">
      <w:pPr>
        <w:rPr>
          <w:rFonts w:eastAsia="MS Gothic"/>
        </w:rPr>
      </w:pPr>
      <w:r w:rsidRPr="00F5012A">
        <w:rPr>
          <w:rFonts w:eastAsia="MS Gothic"/>
        </w:rPr>
        <w:t>Skyline</w:t>
      </w:r>
      <w:r w:rsidRPr="00F5012A">
        <w:rPr>
          <w:rFonts w:eastAsia="MS Gothic"/>
        </w:rPr>
        <w:t>は、追加されているペプチドに対して</w:t>
      </w:r>
      <w:r w:rsidRPr="00F5012A">
        <w:rPr>
          <w:rFonts w:eastAsia="MS Gothic"/>
        </w:rPr>
        <w:t>iRT</w:t>
      </w:r>
      <w:r w:rsidRPr="00F5012A">
        <w:rPr>
          <w:rFonts w:eastAsia="MS Gothic"/>
        </w:rPr>
        <w:t>標準値を再校正しますか？というメッセージを表示します。</w:t>
      </w:r>
    </w:p>
    <w:p w14:paraId="7943B8DC" w14:textId="77777777" w:rsidR="003E5E55" w:rsidRPr="00F5012A" w:rsidRDefault="003E5E55">
      <w:pPr>
        <w:pStyle w:val="ListParagraph"/>
        <w:numPr>
          <w:ilvl w:val="0"/>
          <w:numId w:val="32"/>
        </w:numPr>
        <w:rPr>
          <w:rFonts w:eastAsia="MS Gothic"/>
        </w:rPr>
      </w:pPr>
      <w:r w:rsidRPr="00F5012A">
        <w:rPr>
          <w:rFonts w:eastAsia="MS Gothic"/>
        </w:rPr>
        <w:t xml:space="preserve">[ </w:t>
      </w:r>
      <w:r w:rsidRPr="00F5012A">
        <w:rPr>
          <w:rFonts w:eastAsia="MS Gothic"/>
          <w:b/>
          <w:bCs/>
        </w:rPr>
        <w:t>いいえ</w:t>
      </w:r>
      <w:r w:rsidRPr="00F5012A">
        <w:rPr>
          <w:rFonts w:eastAsia="MS Gothic"/>
        </w:rPr>
        <w:t xml:space="preserve"> ] </w:t>
      </w:r>
      <w:r w:rsidRPr="00F5012A">
        <w:rPr>
          <w:rFonts w:eastAsia="MS Gothic"/>
        </w:rPr>
        <w:t>ボタンをクリックします。</w:t>
      </w:r>
    </w:p>
    <w:p w14:paraId="3617C662" w14:textId="77777777" w:rsidR="00DF4B54" w:rsidRPr="00F5012A" w:rsidRDefault="004C7B5C" w:rsidP="00380F71">
      <w:pPr>
        <w:keepNext/>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フォームは以下のようになります。</w:t>
      </w:r>
    </w:p>
    <w:p w14:paraId="49227E2F" w14:textId="77777777" w:rsidR="004C7B5C" w:rsidRPr="00F5012A" w:rsidRDefault="00257FC7" w:rsidP="00DF4B54">
      <w:pPr>
        <w:rPr>
          <w:rFonts w:eastAsia="MS Gothic"/>
        </w:rPr>
      </w:pPr>
      <w:r w:rsidRPr="00F5012A">
        <w:rPr>
          <w:rFonts w:eastAsia="MS Gothic"/>
          <w:noProof/>
        </w:rPr>
        <w:drawing>
          <wp:inline distT="0" distB="0" distL="0" distR="0" wp14:anchorId="2F2D0AF5" wp14:editId="6E0A1552">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676650" cy="6029325"/>
                    </a:xfrm>
                    <a:prstGeom prst="rect">
                      <a:avLst/>
                    </a:prstGeom>
                  </pic:spPr>
                </pic:pic>
              </a:graphicData>
            </a:graphic>
          </wp:inline>
        </w:drawing>
      </w:r>
    </w:p>
    <w:p w14:paraId="4B4FB015" w14:textId="77777777" w:rsidR="00F26859" w:rsidRPr="00F5012A" w:rsidRDefault="00F26859" w:rsidP="00F26859">
      <w:pPr>
        <w:pStyle w:val="ListParagraph"/>
        <w:numPr>
          <w:ilvl w:val="0"/>
          <w:numId w:val="32"/>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4B22FBC1" w14:textId="77777777" w:rsidR="0058596E" w:rsidRPr="00F5012A" w:rsidRDefault="0058596E" w:rsidP="00380F71">
      <w:pPr>
        <w:keepNext/>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表示は以下のように変わります。</w:t>
      </w:r>
    </w:p>
    <w:p w14:paraId="18210B0F" w14:textId="77777777" w:rsidR="0058596E" w:rsidRPr="00F5012A" w:rsidRDefault="00257FC7" w:rsidP="0058596E">
      <w:pPr>
        <w:rPr>
          <w:rFonts w:eastAsia="MS Gothic"/>
        </w:rPr>
      </w:pPr>
      <w:r w:rsidRPr="00F5012A">
        <w:rPr>
          <w:rFonts w:eastAsia="MS Gothic"/>
          <w:noProof/>
        </w:rPr>
        <w:drawing>
          <wp:inline distT="0" distB="0" distL="0" distR="0" wp14:anchorId="13E0CD19" wp14:editId="3228F78C">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6B20029" w14:textId="77777777" w:rsidR="0058596E" w:rsidRPr="00F5012A" w:rsidRDefault="00477A14" w:rsidP="0058596E">
      <w:pPr>
        <w:rPr>
          <w:rFonts w:eastAsia="MS Gothic"/>
        </w:rPr>
      </w:pPr>
      <w:r w:rsidRPr="00F5012A">
        <w:rPr>
          <w:rFonts w:eastAsia="MS Gothic"/>
        </w:rPr>
        <w:t>以上で、</w:t>
      </w:r>
      <w:r w:rsidRPr="00F5012A">
        <w:rPr>
          <w:rFonts w:eastAsia="MS Gothic"/>
        </w:rPr>
        <w:t>30</w:t>
      </w:r>
      <w:r w:rsidRPr="00F5012A">
        <w:rPr>
          <w:rFonts w:eastAsia="MS Gothic"/>
        </w:rPr>
        <w:t>分のグラジエント条件で取得されたデータを使用して、</w:t>
      </w:r>
      <w:r w:rsidRPr="00F5012A">
        <w:rPr>
          <w:rFonts w:eastAsia="MS Gothic"/>
        </w:rPr>
        <w:t>148</w:t>
      </w:r>
      <w:r w:rsidRPr="00F5012A">
        <w:rPr>
          <w:rFonts w:eastAsia="MS Gothic"/>
        </w:rPr>
        <w:t>個の新しいヒトのペプチドの</w:t>
      </w:r>
      <w:r w:rsidRPr="00F5012A">
        <w:rPr>
          <w:rFonts w:eastAsia="MS Gothic"/>
        </w:rPr>
        <w:t>iRT-C18</w:t>
      </w:r>
      <w:r w:rsidRPr="00F5012A">
        <w:rPr>
          <w:rFonts w:eastAsia="MS Gothic"/>
        </w:rPr>
        <w:t>値の校正が完了しました。</w:t>
      </w:r>
    </w:p>
    <w:p w14:paraId="35BD0A33" w14:textId="77777777" w:rsidR="00670C18" w:rsidRPr="00F5012A" w:rsidRDefault="00670C18" w:rsidP="00670C18">
      <w:pPr>
        <w:pStyle w:val="Heading1"/>
        <w:rPr>
          <w:rFonts w:eastAsia="MS Gothic"/>
        </w:rPr>
      </w:pPr>
      <w:r w:rsidRPr="00F5012A">
        <w:rPr>
          <w:rFonts w:eastAsia="MS Gothic"/>
        </w:rPr>
        <w:t>iRT</w:t>
      </w:r>
      <w:r w:rsidRPr="00F5012A">
        <w:rPr>
          <w:rFonts w:eastAsia="MS Gothic"/>
        </w:rPr>
        <w:t>値を使用した新規取得のスケジュール化</w:t>
      </w:r>
    </w:p>
    <w:p w14:paraId="303D102F" w14:textId="77777777" w:rsidR="00670C18" w:rsidRPr="00F5012A" w:rsidRDefault="00E5085B" w:rsidP="00670C18">
      <w:pPr>
        <w:rPr>
          <w:rFonts w:eastAsia="MS Gothic"/>
        </w:rPr>
      </w:pPr>
      <w:r w:rsidRPr="00F5012A">
        <w:rPr>
          <w:rFonts w:eastAsia="MS Gothic"/>
        </w:rPr>
        <w:t>次に、新しいクロマトグラフィーの設定や変化するグラジエント条件に対し、</w:t>
      </w:r>
      <w:r w:rsidRPr="00F5012A">
        <w:rPr>
          <w:rFonts w:eastAsia="MS Gothic"/>
        </w:rPr>
        <w:t>iRT</w:t>
      </w:r>
      <w:r w:rsidRPr="00F5012A">
        <w:rPr>
          <w:rFonts w:eastAsia="MS Gothic"/>
        </w:rPr>
        <w:t>値が既存のメソッドをどのように利用できるか、また、たった一度の校正で比較的小さな時間ウィンドウを使ってどのようにスケジュール化された取得を開始できるかを見ていきましょう。</w:t>
      </w:r>
    </w:p>
    <w:tbl>
      <w:tblPr>
        <w:tblStyle w:val="TableGrid"/>
        <w:tblW w:w="0" w:type="auto"/>
        <w:tblLook w:val="04A0" w:firstRow="1" w:lastRow="0" w:firstColumn="1" w:lastColumn="0" w:noHBand="0" w:noVBand="1"/>
      </w:tblPr>
      <w:tblGrid>
        <w:gridCol w:w="9350"/>
      </w:tblGrid>
      <w:tr w:rsidR="005158AA" w:rsidRPr="00F5012A" w14:paraId="4771044C" w14:textId="77777777" w:rsidTr="005158AA">
        <w:tc>
          <w:tcPr>
            <w:tcW w:w="9576" w:type="dxa"/>
          </w:tcPr>
          <w:p w14:paraId="31A2A3C2" w14:textId="77777777" w:rsidR="005158AA" w:rsidRPr="00F5012A" w:rsidRDefault="005158AA" w:rsidP="00670C18">
            <w:pPr>
              <w:rPr>
                <w:rFonts w:eastAsia="MS Gothic"/>
              </w:rPr>
            </w:pPr>
            <w:r w:rsidRPr="00F5012A">
              <w:rPr>
                <w:rFonts w:eastAsia="MS Gothic"/>
              </w:rPr>
              <w:t>注：本チュートリアルが記述されて以来、</w:t>
            </w:r>
            <w:r w:rsidRPr="00F5012A">
              <w:rPr>
                <w:rFonts w:eastAsia="MS Gothic"/>
              </w:rPr>
              <w:t>iRT</w:t>
            </w:r>
            <w:r w:rsidRPr="00F5012A">
              <w:rPr>
                <w:rFonts w:eastAsia="MS Gothic"/>
              </w:rPr>
              <w:t>ライブラリ値は、これだけ柔軟性があ</w:t>
            </w:r>
            <w:r w:rsidR="00D05651">
              <w:rPr>
                <w:rFonts w:eastAsia="MS Gothic" w:hint="eastAsia"/>
              </w:rPr>
              <w:t>りますが</w:t>
            </w:r>
            <w:r w:rsidRPr="00F5012A">
              <w:rPr>
                <w:rFonts w:eastAsia="MS Gothic"/>
              </w:rPr>
              <w:t>収集状態にできる限り</w:t>
            </w:r>
            <w:r w:rsidR="00D05651">
              <w:rPr>
                <w:rFonts w:eastAsia="MS Gothic" w:hint="eastAsia"/>
              </w:rPr>
              <w:t>近い</w:t>
            </w:r>
            <w:r w:rsidRPr="00F5012A">
              <w:rPr>
                <w:rFonts w:eastAsia="MS Gothic"/>
              </w:rPr>
              <w:t>クロマトグラフィーで最もよく機能することが明らかになっています。同一のクロマトグラフィーのライブラリは、カラムの変更後のものや何年も前の異なるクロマトグラフィーで行われたものよりもよく機能します。</w:t>
            </w:r>
          </w:p>
        </w:tc>
      </w:tr>
    </w:tbl>
    <w:p w14:paraId="55BEA1A3" w14:textId="77777777" w:rsidR="0027119F" w:rsidRPr="00F5012A" w:rsidRDefault="0027119F" w:rsidP="005158AA">
      <w:pPr>
        <w:spacing w:before="240"/>
        <w:rPr>
          <w:rFonts w:eastAsia="MS Gothic"/>
        </w:rPr>
      </w:pPr>
      <w:r w:rsidRPr="00F5012A">
        <w:rPr>
          <w:rFonts w:eastAsia="MS Gothic"/>
        </w:rPr>
        <w:t>自身の研究室で行う場合には、元の「</w:t>
      </w:r>
      <w:r w:rsidRPr="00F5012A">
        <w:rPr>
          <w:rFonts w:eastAsia="MS Gothic"/>
        </w:rPr>
        <w:t>iRT Standard.sky</w:t>
      </w:r>
      <w:r w:rsidRPr="00F5012A">
        <w:rPr>
          <w:rFonts w:eastAsia="MS Gothic"/>
        </w:rPr>
        <w:t>」ファイルを開いてそのメソッドをエクスポートし、注入した標準混合品を含む十分に準備された試料でそのメソッドを取得します。チュートリアルフォルダには、この方法により作成した生データのファイルがあります。上記で測定されたものと同じ試料を、新しい別の分析カラムを使用する質量分析計に</w:t>
      </w:r>
      <w:r w:rsidRPr="00F5012A">
        <w:rPr>
          <w:rFonts w:eastAsia="MS Gothic"/>
        </w:rPr>
        <w:t>90</w:t>
      </w:r>
      <w:r w:rsidRPr="00F5012A">
        <w:rPr>
          <w:rFonts w:eastAsia="MS Gothic"/>
        </w:rPr>
        <w:t>分のグラジエントで注入し、標準ペプチドのみを測定しました。</w:t>
      </w:r>
    </w:p>
    <w:p w14:paraId="0D4BD5BE" w14:textId="77777777" w:rsidR="0077575E" w:rsidRPr="00F5012A" w:rsidRDefault="0077575E" w:rsidP="00670C18">
      <w:pPr>
        <w:rPr>
          <w:rFonts w:eastAsia="MS Gothic"/>
        </w:rPr>
      </w:pPr>
      <w:r w:rsidRPr="00F5012A">
        <w:rPr>
          <w:rFonts w:eastAsia="MS Gothic"/>
        </w:rPr>
        <w:t>この作業を続ける前に以下の操作を行ってください。</w:t>
      </w:r>
    </w:p>
    <w:p w14:paraId="3153803D" w14:textId="77777777" w:rsidR="0077575E" w:rsidRPr="00F5012A" w:rsidRDefault="0077575E" w:rsidP="0077575E">
      <w:pPr>
        <w:pStyle w:val="ListParagraph"/>
        <w:numPr>
          <w:ilvl w:val="0"/>
          <w:numId w:val="32"/>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保存</w:t>
      </w:r>
      <w:r w:rsidRPr="00F5012A">
        <w:rPr>
          <w:rFonts w:eastAsia="MS Gothic"/>
        </w:rPr>
        <w:t xml:space="preserve"> ] </w:t>
      </w:r>
      <w:r w:rsidRPr="00F5012A">
        <w:rPr>
          <w:rFonts w:eastAsia="MS Gothic"/>
        </w:rPr>
        <w:t>をクリックします</w:t>
      </w:r>
      <w:r w:rsidR="00503655">
        <w:rPr>
          <w:rFonts w:eastAsia="MS Gothic" w:hint="eastAsia"/>
        </w:rPr>
        <w:t>（</w:t>
      </w:r>
      <w:r w:rsidRPr="00F5012A">
        <w:rPr>
          <w:rFonts w:eastAsia="MS Gothic"/>
        </w:rPr>
        <w:t>Ctrl+S</w:t>
      </w:r>
      <w:r w:rsidR="00503655">
        <w:rPr>
          <w:rFonts w:eastAsia="MS Gothic" w:hint="eastAsia"/>
        </w:rPr>
        <w:t>）</w:t>
      </w:r>
      <w:r w:rsidRPr="00F5012A">
        <w:rPr>
          <w:rFonts w:eastAsia="MS Gothic"/>
        </w:rPr>
        <w:t>。</w:t>
      </w:r>
    </w:p>
    <w:p w14:paraId="6B6B700F" w14:textId="77777777" w:rsidR="0077575E" w:rsidRPr="00F5012A" w:rsidRDefault="0077575E" w:rsidP="0077575E">
      <w:pPr>
        <w:pStyle w:val="ListParagraph"/>
        <w:numPr>
          <w:ilvl w:val="0"/>
          <w:numId w:val="32"/>
        </w:numPr>
        <w:rPr>
          <w:rFonts w:eastAsia="MS Gothic"/>
        </w:rPr>
      </w:pPr>
      <w:r w:rsidRPr="00F5012A">
        <w:rPr>
          <w:rFonts w:eastAsia="MS Gothic"/>
        </w:rPr>
        <w:t xml:space="preserve">[ </w:t>
      </w:r>
      <w:r w:rsidRPr="00F5012A">
        <w:rPr>
          <w:rFonts w:eastAsia="MS Gothic"/>
          <w:b/>
        </w:rPr>
        <w:t>結果を検索</w:t>
      </w:r>
      <w:r w:rsidRPr="00F5012A">
        <w:rPr>
          <w:rFonts w:eastAsia="MS Gothic"/>
        </w:rPr>
        <w:t xml:space="preserve"> ] </w:t>
      </w:r>
      <w:r w:rsidRPr="00F5012A">
        <w:rPr>
          <w:rFonts w:eastAsia="MS Gothic"/>
        </w:rPr>
        <w:t>表示を閉じます。</w:t>
      </w:r>
    </w:p>
    <w:p w14:paraId="13B6EFBB" w14:textId="77777777" w:rsidR="00062DB5" w:rsidRPr="00F5012A" w:rsidRDefault="00062DB5" w:rsidP="00670C18">
      <w:pPr>
        <w:rPr>
          <w:rFonts w:eastAsia="MS Gothic"/>
        </w:rPr>
      </w:pPr>
      <w:r w:rsidRPr="00F5012A">
        <w:rPr>
          <w:rFonts w:eastAsia="MS Gothic"/>
        </w:rPr>
        <w:t>作成したメソッドを新しいカラムに対して</w:t>
      </w:r>
      <w:r w:rsidRPr="00F5012A">
        <w:rPr>
          <w:rFonts w:eastAsia="MS Gothic"/>
        </w:rPr>
        <w:t>90</w:t>
      </w:r>
      <w:r w:rsidRPr="00F5012A">
        <w:rPr>
          <w:rFonts w:eastAsia="MS Gothic"/>
        </w:rPr>
        <w:t>分のグラジエント条件で再校正するには、以下の手順を実施します。</w:t>
      </w:r>
    </w:p>
    <w:p w14:paraId="6C178B35" w14:textId="77777777" w:rsidR="00062DB5" w:rsidRPr="00F5012A" w:rsidRDefault="00B215A0" w:rsidP="009B43F2">
      <w:pPr>
        <w:pStyle w:val="ListParagraph"/>
        <w:numPr>
          <w:ilvl w:val="0"/>
          <w:numId w:val="32"/>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メニューで、先ほど保存した「</w:t>
      </w:r>
      <w:r w:rsidRPr="00F5012A">
        <w:rPr>
          <w:rFonts w:eastAsia="MS Gothic"/>
        </w:rPr>
        <w:t>iRT Human+Standard.sky</w:t>
      </w:r>
      <w:r w:rsidRPr="00F5012A">
        <w:rPr>
          <w:rFonts w:eastAsia="MS Gothic"/>
        </w:rPr>
        <w:t>」ファイルをクリックします</w:t>
      </w:r>
      <w:r w:rsidR="002E0228" w:rsidRPr="00F5012A">
        <w:rPr>
          <w:rFonts w:eastAsia="MS Gothic"/>
        </w:rPr>
        <w:t>(</w:t>
      </w:r>
      <w:r w:rsidRPr="00F5012A">
        <w:rPr>
          <w:rFonts w:eastAsia="MS Gothic"/>
        </w:rPr>
        <w:t>Alt+F2</w:t>
      </w:r>
      <w:r w:rsidR="002E0228" w:rsidRPr="00F5012A">
        <w:rPr>
          <w:rFonts w:eastAsia="MS Gothic"/>
        </w:rPr>
        <w:t>)</w:t>
      </w:r>
      <w:r w:rsidRPr="00F5012A">
        <w:rPr>
          <w:rFonts w:eastAsia="MS Gothic"/>
        </w:rPr>
        <w:t>。</w:t>
      </w:r>
    </w:p>
    <w:p w14:paraId="5E446BE2"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編集</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検索</w:t>
      </w:r>
      <w:r w:rsidRPr="00F5012A">
        <w:rPr>
          <w:rFonts w:eastAsia="MS Gothic"/>
        </w:rPr>
        <w:t xml:space="preserve"> ]</w:t>
      </w:r>
      <w:r w:rsidR="00503655">
        <w:rPr>
          <w:rFonts w:eastAsia="MS Gothic" w:hint="eastAsia"/>
        </w:rPr>
        <w:t>（</w:t>
      </w:r>
      <w:r w:rsidRPr="00F5012A">
        <w:rPr>
          <w:rFonts w:eastAsia="MS Gothic"/>
        </w:rPr>
        <w:t>Ctrl+F</w:t>
      </w:r>
      <w:r w:rsidR="00503655">
        <w:rPr>
          <w:rFonts w:eastAsia="MS Gothic" w:hint="eastAsia"/>
        </w:rPr>
        <w:t>）</w:t>
      </w:r>
      <w:r w:rsidRPr="00F5012A">
        <w:rPr>
          <w:rFonts w:eastAsia="MS Gothic"/>
        </w:rPr>
        <w:t>をクリックします。</w:t>
      </w:r>
    </w:p>
    <w:p w14:paraId="01EBB238"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詳細を隠す</w:t>
      </w:r>
      <w:r w:rsidRPr="00F5012A">
        <w:rPr>
          <w:rFonts w:eastAsia="MS Gothic"/>
        </w:rPr>
        <w:t xml:space="preserve"> ] </w:t>
      </w:r>
      <w:r w:rsidRPr="00F5012A">
        <w:rPr>
          <w:rFonts w:eastAsia="MS Gothic"/>
        </w:rPr>
        <w:t>ボタンをクリックします。</w:t>
      </w:r>
    </w:p>
    <w:p w14:paraId="4A20BE26"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検索項目</w:t>
      </w:r>
      <w:r w:rsidRPr="00F5012A">
        <w:rPr>
          <w:rFonts w:eastAsia="MS Gothic"/>
        </w:rPr>
        <w:t xml:space="preserve"> ] </w:t>
      </w:r>
      <w:r w:rsidRPr="00F5012A">
        <w:rPr>
          <w:rFonts w:eastAsia="MS Gothic"/>
        </w:rPr>
        <w:t>フィールドに「</w:t>
      </w:r>
      <w:r w:rsidRPr="00F5012A">
        <w:rPr>
          <w:rFonts w:eastAsia="MS Gothic"/>
        </w:rPr>
        <w:t>NSAQ</w:t>
      </w:r>
      <w:r w:rsidRPr="00F5012A">
        <w:rPr>
          <w:rFonts w:eastAsia="MS Gothic"/>
        </w:rPr>
        <w:t>」と入力します。</w:t>
      </w:r>
    </w:p>
    <w:p w14:paraId="652B8D4C"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次を検索</w:t>
      </w:r>
      <w:r w:rsidRPr="00F5012A">
        <w:rPr>
          <w:rFonts w:eastAsia="MS Gothic"/>
        </w:rPr>
        <w:t xml:space="preserve"> ] </w:t>
      </w:r>
      <w:r w:rsidRPr="00F5012A">
        <w:rPr>
          <w:rFonts w:eastAsia="MS Gothic"/>
        </w:rPr>
        <w:t>ボタンをクリックします。</w:t>
      </w:r>
    </w:p>
    <w:p w14:paraId="52D8971E"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閉じる</w:t>
      </w:r>
      <w:r w:rsidRPr="00F5012A">
        <w:rPr>
          <w:rFonts w:eastAsia="MS Gothic"/>
        </w:rPr>
        <w:t xml:space="preserve"> ] </w:t>
      </w:r>
      <w:r w:rsidRPr="00F5012A">
        <w:rPr>
          <w:rFonts w:eastAsia="MS Gothic"/>
        </w:rPr>
        <w:t>ボタンをクリックします。</w:t>
      </w:r>
    </w:p>
    <w:p w14:paraId="5A2A3310" w14:textId="77777777" w:rsidR="009133E8" w:rsidRPr="00F5012A" w:rsidRDefault="009133E8" w:rsidP="009B43F2">
      <w:pPr>
        <w:pStyle w:val="ListParagraph"/>
        <w:numPr>
          <w:ilvl w:val="0"/>
          <w:numId w:val="32"/>
        </w:numPr>
        <w:rPr>
          <w:rFonts w:eastAsia="MS Gothic"/>
        </w:rPr>
      </w:pPr>
      <w:r w:rsidRPr="00F5012A">
        <w:rPr>
          <w:rFonts w:eastAsia="MS Gothic"/>
        </w:rPr>
        <w:t>Delete</w:t>
      </w:r>
      <w:r w:rsidRPr="00F5012A">
        <w:rPr>
          <w:rFonts w:eastAsia="MS Gothic"/>
        </w:rPr>
        <w:t>キーを押して、他のドキュメントで消去したペプチドを消去します。</w:t>
      </w:r>
    </w:p>
    <w:p w14:paraId="1FF5CC80"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設定</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33B2FC41"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予測</w:t>
      </w:r>
      <w:r w:rsidRPr="00F5012A">
        <w:rPr>
          <w:rFonts w:eastAsia="MS Gothic"/>
        </w:rPr>
        <w:t xml:space="preserve"> ] </w:t>
      </w:r>
      <w:r w:rsidRPr="00F5012A">
        <w:rPr>
          <w:rFonts w:eastAsia="MS Gothic"/>
        </w:rPr>
        <w:t>タブをクリックします。</w:t>
      </w:r>
    </w:p>
    <w:p w14:paraId="74841477"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保持時間予測</w:t>
      </w:r>
      <w:r w:rsidRPr="00F5012A">
        <w:rPr>
          <w:rFonts w:eastAsia="MS Gothic"/>
        </w:rPr>
        <w:t xml:space="preserve"> ] </w:t>
      </w:r>
      <w:r w:rsidRPr="00F5012A">
        <w:rPr>
          <w:rFonts w:eastAsia="MS Gothic"/>
        </w:rPr>
        <w:t>ドロップダウンリストで、作成した「</w:t>
      </w:r>
      <w:r w:rsidRPr="00F5012A">
        <w:rPr>
          <w:rFonts w:eastAsia="MS Gothic"/>
        </w:rPr>
        <w:t>iRT-C18</w:t>
      </w:r>
      <w:r w:rsidRPr="00F5012A">
        <w:rPr>
          <w:rFonts w:eastAsia="MS Gothic"/>
        </w:rPr>
        <w:t>」予測を選択します。</w:t>
      </w:r>
    </w:p>
    <w:p w14:paraId="0A1204AE"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保持時間の実測値があれば使用します</w:t>
      </w:r>
      <w:r w:rsidRPr="00F5012A">
        <w:rPr>
          <w:rFonts w:eastAsia="MS Gothic"/>
        </w:rPr>
        <w:t xml:space="preserve"> ] </w:t>
      </w:r>
      <w:r w:rsidRPr="00F5012A">
        <w:rPr>
          <w:rFonts w:eastAsia="MS Gothic"/>
        </w:rPr>
        <w:t>チェックボックスをオンにします。</w:t>
      </w:r>
    </w:p>
    <w:p w14:paraId="704A4CF7"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時間ウィンドウ</w:t>
      </w:r>
      <w:r w:rsidRPr="00F5012A">
        <w:rPr>
          <w:rFonts w:eastAsia="MS Gothic"/>
        </w:rPr>
        <w:t xml:space="preserve"> ] </w:t>
      </w:r>
      <w:r w:rsidRPr="00F5012A">
        <w:rPr>
          <w:rFonts w:eastAsia="MS Gothic"/>
        </w:rPr>
        <w:t>フィールドに「</w:t>
      </w:r>
      <w:r w:rsidRPr="00F5012A">
        <w:rPr>
          <w:rFonts w:eastAsia="MS Gothic"/>
        </w:rPr>
        <w:t>5</w:t>
      </w:r>
      <w:r w:rsidRPr="00F5012A">
        <w:rPr>
          <w:rFonts w:eastAsia="MS Gothic"/>
        </w:rPr>
        <w:t>」を入力します。</w:t>
      </w:r>
    </w:p>
    <w:p w14:paraId="6D77A40D" w14:textId="77777777" w:rsidR="00CF016F" w:rsidRPr="00F5012A" w:rsidRDefault="00CF016F" w:rsidP="00380F71">
      <w:pPr>
        <w:keepNext/>
        <w:rPr>
          <w:rFonts w:eastAsia="MS Gothic"/>
        </w:rPr>
      </w:pPr>
      <w:r w:rsidRPr="00F5012A">
        <w:rPr>
          <w:rFonts w:eastAsia="MS Gothic"/>
        </w:rPr>
        <w:t xml:space="preserve">[ </w:t>
      </w:r>
      <w:r w:rsidRPr="00F5012A">
        <w:rPr>
          <w:rFonts w:eastAsia="MS Gothic"/>
          <w:b/>
        </w:rPr>
        <w:t>ペプチド設定</w:t>
      </w:r>
      <w:r w:rsidRPr="00F5012A">
        <w:rPr>
          <w:rFonts w:eastAsia="MS Gothic"/>
        </w:rPr>
        <w:t xml:space="preserve"> ] </w:t>
      </w:r>
      <w:r w:rsidRPr="00F5012A">
        <w:rPr>
          <w:rFonts w:eastAsia="MS Gothic"/>
        </w:rPr>
        <w:t>フォームは以下のようになります。</w:t>
      </w:r>
    </w:p>
    <w:p w14:paraId="21DD7E89" w14:textId="77777777" w:rsidR="00B249A2" w:rsidRPr="00F5012A" w:rsidRDefault="00257FC7" w:rsidP="00CF016F">
      <w:pPr>
        <w:rPr>
          <w:rFonts w:eastAsia="MS Gothic"/>
        </w:rPr>
      </w:pPr>
      <w:r w:rsidRPr="00F5012A">
        <w:rPr>
          <w:rFonts w:eastAsia="MS Gothic"/>
          <w:noProof/>
        </w:rPr>
        <w:drawing>
          <wp:inline distT="0" distB="0" distL="0" distR="0" wp14:anchorId="68AD89ED" wp14:editId="649141A8">
            <wp:extent cx="4114800" cy="519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114800" cy="5191125"/>
                    </a:xfrm>
                    <a:prstGeom prst="rect">
                      <a:avLst/>
                    </a:prstGeom>
                  </pic:spPr>
                </pic:pic>
              </a:graphicData>
            </a:graphic>
          </wp:inline>
        </w:drawing>
      </w:r>
    </w:p>
    <w:p w14:paraId="494C1254" w14:textId="77777777" w:rsidR="00B249A2" w:rsidRPr="00F5012A" w:rsidRDefault="00B249A2" w:rsidP="00B249A2">
      <w:pPr>
        <w:pStyle w:val="ListParagraph"/>
        <w:numPr>
          <w:ilvl w:val="0"/>
          <w:numId w:val="33"/>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06680213" w14:textId="77777777" w:rsidR="0027119F" w:rsidRPr="00F5012A" w:rsidRDefault="0027119F" w:rsidP="00B249A2">
      <w:pPr>
        <w:pStyle w:val="ListParagraph"/>
        <w:numPr>
          <w:ilvl w:val="0"/>
          <w:numId w:val="33"/>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5F245969" w14:textId="77777777" w:rsidR="005F228F" w:rsidRPr="00F5012A" w:rsidRDefault="005F228F" w:rsidP="00B249A2">
      <w:pPr>
        <w:pStyle w:val="ListParagraph"/>
        <w:numPr>
          <w:ilvl w:val="0"/>
          <w:numId w:val="33"/>
        </w:numPr>
        <w:rPr>
          <w:rFonts w:eastAsia="MS Gothic"/>
        </w:rPr>
      </w:pPr>
      <w:r w:rsidRPr="00F5012A">
        <w:rPr>
          <w:rFonts w:eastAsia="MS Gothic"/>
        </w:rPr>
        <w:t xml:space="preserve">[ </w:t>
      </w:r>
      <w:r w:rsidRPr="00F5012A">
        <w:rPr>
          <w:rFonts w:eastAsia="MS Gothic"/>
          <w:b/>
        </w:rPr>
        <w:t>結果をインポート</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086E811" w14:textId="77777777" w:rsidR="005F228F" w:rsidRPr="00F5012A" w:rsidRDefault="005F228F" w:rsidP="005F228F">
      <w:pPr>
        <w:pStyle w:val="ListParagraph"/>
        <w:numPr>
          <w:ilvl w:val="0"/>
          <w:numId w:val="33"/>
        </w:numPr>
        <w:rPr>
          <w:rFonts w:eastAsia="MS Gothic"/>
        </w:rPr>
      </w:pPr>
      <w:r w:rsidRPr="00F5012A">
        <w:rPr>
          <w:rFonts w:eastAsia="MS Gothic"/>
        </w:rPr>
        <w:t>本チュートリアル用に作成した</w:t>
      </w:r>
      <w:r w:rsidRPr="00F5012A">
        <w:rPr>
          <w:rFonts w:eastAsia="MS Gothic"/>
        </w:rPr>
        <w:t>iRT</w:t>
      </w:r>
      <w:r w:rsidRPr="00F5012A">
        <w:rPr>
          <w:rFonts w:eastAsia="MS Gothic"/>
        </w:rPr>
        <w:t>フォルダにある</w:t>
      </w:r>
      <w:r w:rsidRPr="00F5012A">
        <w:rPr>
          <w:rFonts w:eastAsia="MS Gothic"/>
        </w:rPr>
        <w:br/>
      </w:r>
      <w:r w:rsidRPr="00F5012A">
        <w:rPr>
          <w:rFonts w:eastAsia="MS Gothic"/>
        </w:rPr>
        <w:t>「</w:t>
      </w:r>
      <w:r w:rsidRPr="00F5012A">
        <w:rPr>
          <w:rFonts w:eastAsia="MS Gothic"/>
        </w:rPr>
        <w:t>A_D110913_SiRT_HELA_11_nsMRM_150selected_90min-5-40_TRID2215_01.raw</w:t>
      </w:r>
      <w:r w:rsidRPr="00F5012A">
        <w:rPr>
          <w:rFonts w:eastAsia="MS Gothic"/>
        </w:rPr>
        <w:t>」</w:t>
      </w:r>
      <w:r w:rsidR="006E0D90" w:rsidRPr="00F5012A">
        <w:rPr>
          <w:rFonts w:eastAsia="MS Gothic"/>
        </w:rPr>
        <w:br/>
      </w:r>
      <w:r w:rsidRPr="00F5012A">
        <w:rPr>
          <w:rFonts w:eastAsia="MS Gothic"/>
        </w:rPr>
        <w:t>ファイルをダブルクリックします。</w:t>
      </w:r>
    </w:p>
    <w:p w14:paraId="22817C44" w14:textId="77777777" w:rsidR="00892A14" w:rsidRPr="00F5012A" w:rsidRDefault="00892A14" w:rsidP="00380F71">
      <w:pPr>
        <w:keepNext/>
        <w:rPr>
          <w:rFonts w:eastAsia="MS Gothic"/>
        </w:rPr>
      </w:pPr>
      <w:r w:rsidRPr="00F5012A">
        <w:rPr>
          <w:rFonts w:eastAsia="MS Gothic"/>
        </w:rPr>
        <w:t>データがインポートを終了すると、</w:t>
      </w: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回帰グラフが以下のように表示されます。</w:t>
      </w:r>
    </w:p>
    <w:p w14:paraId="5C88F6FF" w14:textId="77777777" w:rsidR="00892A14" w:rsidRPr="00F5012A" w:rsidRDefault="00257FC7" w:rsidP="00892A14">
      <w:pPr>
        <w:rPr>
          <w:rFonts w:eastAsia="MS Gothic"/>
        </w:rPr>
      </w:pPr>
      <w:r w:rsidRPr="00F5012A">
        <w:rPr>
          <w:rFonts w:eastAsia="MS Gothic"/>
          <w:noProof/>
        </w:rPr>
        <w:drawing>
          <wp:inline distT="0" distB="0" distL="0" distR="0" wp14:anchorId="3390ADD6" wp14:editId="5069C27C">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0D787A9E" w14:textId="77777777" w:rsidR="00892A14" w:rsidRPr="00F5012A" w:rsidRDefault="00892A14" w:rsidP="00892A14">
      <w:pPr>
        <w:rPr>
          <w:rFonts w:eastAsia="MS Gothic"/>
        </w:rPr>
      </w:pPr>
      <w:r w:rsidRPr="00F5012A">
        <w:rPr>
          <w:rFonts w:eastAsia="MS Gothic"/>
        </w:rPr>
        <w:t>標準ペプチドの保持時間が約</w:t>
      </w:r>
      <w:r w:rsidRPr="00F5012A">
        <w:rPr>
          <w:rFonts w:eastAsia="MS Gothic"/>
        </w:rPr>
        <w:t>15</w:t>
      </w:r>
      <w:r w:rsidRPr="00F5012A">
        <w:rPr>
          <w:rFonts w:eastAsia="MS Gothic"/>
        </w:rPr>
        <w:t>分</w:t>
      </w:r>
      <w:r w:rsidR="00503655">
        <w:rPr>
          <w:rFonts w:eastAsia="MS Gothic" w:hint="eastAsia"/>
        </w:rPr>
        <w:t>～</w:t>
      </w:r>
      <w:r w:rsidRPr="00F5012A">
        <w:rPr>
          <w:rFonts w:eastAsia="MS Gothic"/>
        </w:rPr>
        <w:t>65</w:t>
      </w:r>
      <w:r w:rsidRPr="00F5012A">
        <w:rPr>
          <w:rFonts w:eastAsia="MS Gothic"/>
        </w:rPr>
        <w:t>分の範囲となり、この実行においてはターゲットペプチドが一切測定されていません。ただし、これでこの新しいグラジエント条件で測定が可能になりました。</w:t>
      </w:r>
    </w:p>
    <w:p w14:paraId="6204BB0A" w14:textId="77777777" w:rsidR="00A16014" w:rsidRPr="00F5012A" w:rsidRDefault="00A16014" w:rsidP="00A16014">
      <w:pPr>
        <w:pStyle w:val="Heading1"/>
        <w:rPr>
          <w:rFonts w:eastAsia="MS Gothic"/>
        </w:rPr>
      </w:pPr>
      <w:r w:rsidRPr="00F5012A">
        <w:rPr>
          <w:rFonts w:eastAsia="MS Gothic"/>
        </w:rPr>
        <w:t>iRT Predictor</w:t>
      </w:r>
      <w:r w:rsidRPr="00F5012A">
        <w:rPr>
          <w:rFonts w:eastAsia="MS Gothic"/>
        </w:rPr>
        <w:t>によるスケジュール化されたメソッドのエクスポート</w:t>
      </w:r>
    </w:p>
    <w:p w14:paraId="6A885EF3" w14:textId="77777777" w:rsidR="00264713" w:rsidRPr="00F5012A" w:rsidRDefault="00264713" w:rsidP="00264713">
      <w:pPr>
        <w:rPr>
          <w:rFonts w:eastAsia="MS Gothic"/>
        </w:rPr>
      </w:pPr>
      <w:r w:rsidRPr="00F5012A">
        <w:rPr>
          <w:rFonts w:eastAsia="MS Gothic"/>
        </w:rPr>
        <w:t>スケジュール化されたメソッドを作成する前に、以下の操作を行って、スケジュール化のパラメータがある場合にトランジションがどのように測定されるかをもう少し理解します。</w:t>
      </w:r>
    </w:p>
    <w:p w14:paraId="0CAF74D6" w14:textId="77777777" w:rsidR="00264713" w:rsidRPr="00F5012A" w:rsidRDefault="00264713" w:rsidP="00264713">
      <w:pPr>
        <w:pStyle w:val="ListParagraph"/>
        <w:numPr>
          <w:ilvl w:val="0"/>
          <w:numId w:val="35"/>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スケジュール</w:t>
      </w:r>
      <w:r w:rsidRPr="00F5012A">
        <w:rPr>
          <w:rFonts w:eastAsia="MS Gothic"/>
        </w:rPr>
        <w:t xml:space="preserve"> ] </w:t>
      </w:r>
      <w:r w:rsidRPr="00F5012A">
        <w:rPr>
          <w:rFonts w:eastAsia="MS Gothic"/>
        </w:rPr>
        <w:t>をクリックします。</w:t>
      </w:r>
    </w:p>
    <w:p w14:paraId="4221E014" w14:textId="77777777" w:rsidR="00264713" w:rsidRPr="00F5012A" w:rsidRDefault="00264713" w:rsidP="00380F71">
      <w:pPr>
        <w:keepNext/>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表示に新たな</w:t>
      </w:r>
      <w:r w:rsidR="00503655">
        <w:rPr>
          <w:rFonts w:eastAsia="MS Gothic" w:hint="eastAsia"/>
        </w:rPr>
        <w:t xml:space="preserve"> </w:t>
      </w:r>
      <w:r w:rsidRPr="00F5012A">
        <w:rPr>
          <w:rFonts w:eastAsia="MS Gothic"/>
        </w:rPr>
        <w:t xml:space="preserve">[ </w:t>
      </w:r>
      <w:r w:rsidR="00814DAA" w:rsidRPr="00F5012A">
        <w:rPr>
          <w:rFonts w:eastAsia="MS Gothic"/>
          <w:b/>
        </w:rPr>
        <w:t>スケジュール</w:t>
      </w:r>
      <w:r w:rsidRPr="00F5012A">
        <w:rPr>
          <w:rFonts w:eastAsia="MS Gothic"/>
        </w:rPr>
        <w:t xml:space="preserve"> ] </w:t>
      </w:r>
      <w:r w:rsidRPr="00F5012A">
        <w:rPr>
          <w:rFonts w:eastAsia="MS Gothic"/>
        </w:rPr>
        <w:t>タブが含まれ、以下のようなグラフが表示されます。</w:t>
      </w:r>
    </w:p>
    <w:p w14:paraId="289E2ACC" w14:textId="77777777" w:rsidR="00264713" w:rsidRPr="00F5012A" w:rsidRDefault="004264D3" w:rsidP="00264713">
      <w:pPr>
        <w:rPr>
          <w:rFonts w:eastAsia="MS Gothic"/>
        </w:rPr>
      </w:pPr>
      <w:r w:rsidRPr="00F5012A">
        <w:rPr>
          <w:rFonts w:eastAsia="MS Gothic"/>
          <w:noProof/>
        </w:rPr>
        <w:drawing>
          <wp:inline distT="0" distB="0" distL="0" distR="0" wp14:anchorId="0456DD6D" wp14:editId="137951ED">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6DC8B2E" w14:textId="77777777" w:rsidR="00264713" w:rsidRPr="00F5012A" w:rsidRDefault="00264713" w:rsidP="00264713">
      <w:pPr>
        <w:rPr>
          <w:rFonts w:eastAsia="MS Gothic"/>
        </w:rPr>
      </w:pPr>
      <w:r w:rsidRPr="00F5012A">
        <w:rPr>
          <w:rFonts w:eastAsia="MS Gothic"/>
        </w:rPr>
        <w:t>上記グラフ内に</w:t>
      </w:r>
      <w:r w:rsidRPr="00F5012A">
        <w:rPr>
          <w:rFonts w:eastAsia="MS Gothic"/>
        </w:rPr>
        <w:t>3</w:t>
      </w:r>
      <w:r w:rsidRPr="00F5012A">
        <w:rPr>
          <w:rFonts w:eastAsia="MS Gothic"/>
        </w:rPr>
        <w:t>本の線すべてが表示されない場合は、以下の操作を行います。</w:t>
      </w:r>
    </w:p>
    <w:p w14:paraId="65D450F4" w14:textId="77777777" w:rsidR="00264713" w:rsidRPr="00F5012A" w:rsidRDefault="0073360B" w:rsidP="0073360B">
      <w:pPr>
        <w:pStyle w:val="ListParagraph"/>
        <w:numPr>
          <w:ilvl w:val="0"/>
          <w:numId w:val="35"/>
        </w:numPr>
        <w:rPr>
          <w:rFonts w:eastAsia="MS Gothic"/>
        </w:rPr>
      </w:pPr>
      <w:r w:rsidRPr="00F5012A">
        <w:rPr>
          <w:rFonts w:eastAsia="MS Gothic"/>
        </w:rPr>
        <w:t>グラフを右クリックして</w:t>
      </w:r>
      <w:r w:rsidRPr="00F5012A">
        <w:rPr>
          <w:rFonts w:eastAsia="MS Gothic"/>
        </w:rPr>
        <w:t xml:space="preserve"> [ </w:t>
      </w:r>
      <w:r w:rsidRPr="00F5012A">
        <w:rPr>
          <w:rFonts w:eastAsia="MS Gothic"/>
          <w:b/>
        </w:rPr>
        <w:t>プロパティ</w:t>
      </w:r>
      <w:r w:rsidRPr="00F5012A">
        <w:rPr>
          <w:rFonts w:eastAsia="MS Gothic"/>
        </w:rPr>
        <w:t xml:space="preserve"> ] </w:t>
      </w:r>
      <w:r w:rsidRPr="00F5012A">
        <w:rPr>
          <w:rFonts w:eastAsia="MS Gothic"/>
        </w:rPr>
        <w:t>をクリックします。</w:t>
      </w:r>
    </w:p>
    <w:p w14:paraId="1D329A67" w14:textId="77777777" w:rsidR="0073360B" w:rsidRPr="00F5012A" w:rsidRDefault="0073360B" w:rsidP="0073360B">
      <w:pPr>
        <w:pStyle w:val="ListParagraph"/>
        <w:numPr>
          <w:ilvl w:val="0"/>
          <w:numId w:val="35"/>
        </w:numPr>
        <w:rPr>
          <w:rFonts w:eastAsia="MS Gothic"/>
        </w:rPr>
      </w:pPr>
      <w:r w:rsidRPr="00F5012A">
        <w:rPr>
          <w:rFonts w:eastAsia="MS Gothic"/>
        </w:rPr>
        <w:t xml:space="preserve">[ </w:t>
      </w:r>
      <w:r w:rsidRPr="00F5012A">
        <w:rPr>
          <w:rFonts w:eastAsia="MS Gothic"/>
          <w:b/>
        </w:rPr>
        <w:t>スケジューリンググラフのプロパティ</w:t>
      </w:r>
      <w:r w:rsidRPr="00F5012A">
        <w:rPr>
          <w:rFonts w:eastAsia="MS Gothic"/>
        </w:rPr>
        <w:t xml:space="preserve"> ] </w:t>
      </w:r>
      <w:r w:rsidRPr="00F5012A">
        <w:rPr>
          <w:rFonts w:eastAsia="MS Gothic"/>
        </w:rPr>
        <w:t>の</w:t>
      </w:r>
      <w:r w:rsidRPr="00F5012A">
        <w:rPr>
          <w:rFonts w:eastAsia="MS Gothic"/>
        </w:rPr>
        <w:t xml:space="preserve"> [ </w:t>
      </w:r>
      <w:r w:rsidRPr="00F5012A">
        <w:rPr>
          <w:rFonts w:eastAsia="MS Gothic"/>
          <w:b/>
        </w:rPr>
        <w:t>時間ウィンドウ</w:t>
      </w:r>
      <w:r w:rsidRPr="00F5012A">
        <w:rPr>
          <w:rFonts w:eastAsia="MS Gothic"/>
        </w:rPr>
        <w:t xml:space="preserve"> ] </w:t>
      </w:r>
      <w:r w:rsidRPr="00F5012A">
        <w:rPr>
          <w:rFonts w:eastAsia="MS Gothic"/>
        </w:rPr>
        <w:t>フィールドに、「</w:t>
      </w:r>
      <w:r w:rsidRPr="00F5012A">
        <w:rPr>
          <w:rFonts w:eastAsia="MS Gothic"/>
        </w:rPr>
        <w:t>2, 5, 10</w:t>
      </w:r>
      <w:r w:rsidRPr="00F5012A">
        <w:rPr>
          <w:rFonts w:eastAsia="MS Gothic"/>
        </w:rPr>
        <w:t>」と入力します。</w:t>
      </w:r>
    </w:p>
    <w:p w14:paraId="395A1B43" w14:textId="77777777" w:rsidR="0073360B" w:rsidRPr="00F5012A" w:rsidRDefault="0073360B" w:rsidP="0073360B">
      <w:pPr>
        <w:pStyle w:val="ListParagraph"/>
        <w:numPr>
          <w:ilvl w:val="0"/>
          <w:numId w:val="35"/>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50D4BBDF" w14:textId="77777777" w:rsidR="00A0717E" w:rsidRPr="00F5012A" w:rsidRDefault="00A0717E" w:rsidP="00E331C4">
      <w:pPr>
        <w:ind w:rightChars="-62" w:right="-136"/>
        <w:rPr>
          <w:rFonts w:eastAsia="MS Gothic"/>
        </w:rPr>
      </w:pPr>
      <w:r w:rsidRPr="00F5012A">
        <w:rPr>
          <w:rFonts w:eastAsia="MS Gothic"/>
        </w:rPr>
        <w:t>このグラフから、スケジュールに対する時間ウィンドウサイズの影響が確認できます。時間ウィンドウが小さいほど、任意の時間内で同時に測定されるトランジションの数は少なくなります。これにより、特定のドウェル時間での</w:t>
      </w:r>
      <w:r w:rsidRPr="00F5012A">
        <w:rPr>
          <w:rFonts w:eastAsia="MS Gothic"/>
        </w:rPr>
        <w:t>1</w:t>
      </w:r>
      <w:r w:rsidRPr="00F5012A">
        <w:rPr>
          <w:rFonts w:eastAsia="MS Gothic"/>
        </w:rPr>
        <w:t>回のインジェクションでより多くのトランジションが測定可能となります。ターゲットペプチドのピーク全体を割合で捉えるために必要なウィンドウサイズは、以下の関数によって概算されます。</w:t>
      </w:r>
    </w:p>
    <w:p w14:paraId="3E830700" w14:textId="7E7D63ED" w:rsidR="00AC5CA4" w:rsidRPr="00AC5CA4" w:rsidRDefault="00AC5CA4" w:rsidP="00AC5CA4">
      <w:pPr>
        <w:jc w:val="center"/>
        <w:rPr>
          <w:rFonts w:eastAsia="MS Gothic"/>
        </w:rPr>
      </w:pPr>
      <w:r w:rsidRPr="00AC5CA4">
        <w:rPr>
          <w:rFonts w:eastAsia="MS Gothic"/>
          <w:noProof/>
        </w:rPr>
        <w:drawing>
          <wp:inline distT="0" distB="0" distL="0" distR="0" wp14:anchorId="2B6F87E4" wp14:editId="15F35980">
            <wp:extent cx="5229955" cy="733527"/>
            <wp:effectExtent l="0" t="0" r="8890" b="9525"/>
            <wp:docPr id="173715752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7528" name="Picture 1" descr="A close up of text&#10;&#10;Description automatically generated"/>
                    <pic:cNvPicPr/>
                  </pic:nvPicPr>
                  <pic:blipFill>
                    <a:blip r:embed="rId34"/>
                    <a:stretch>
                      <a:fillRect/>
                    </a:stretch>
                  </pic:blipFill>
                  <pic:spPr>
                    <a:xfrm>
                      <a:off x="0" y="0"/>
                      <a:ext cx="5229955" cy="733527"/>
                    </a:xfrm>
                    <a:prstGeom prst="rect">
                      <a:avLst/>
                    </a:prstGeom>
                  </pic:spPr>
                </pic:pic>
              </a:graphicData>
            </a:graphic>
          </wp:inline>
        </w:drawing>
      </w:r>
    </w:p>
    <w:p w14:paraId="62582D4E" w14:textId="08CD13F3" w:rsidR="00024CA4" w:rsidRPr="00AC5CA4" w:rsidRDefault="00024CA4" w:rsidP="00A0717E">
      <w:pPr>
        <w:rPr>
          <w:rFonts w:eastAsia="MS Gothic"/>
        </w:rPr>
      </w:pPr>
      <w:r w:rsidRPr="00F5012A">
        <w:rPr>
          <w:rFonts w:eastAsia="MS Gothic"/>
        </w:rPr>
        <w:t>ここで「</w:t>
      </w:r>
      <w:r w:rsidRPr="00F5012A">
        <w:rPr>
          <w:rFonts w:eastAsia="MS Gothic"/>
        </w:rPr>
        <w:t>z</w:t>
      </w:r>
      <w:r w:rsidRPr="00F5012A">
        <w:rPr>
          <w:rFonts w:eastAsia="MS Gothic"/>
        </w:rPr>
        <w:t>」は正規分布において希望するパーセント内に収まる標準偏差数の重要な値であり、例えば</w:t>
      </w:r>
      <w:r w:rsidRPr="00F5012A">
        <w:rPr>
          <w:rFonts w:eastAsia="MS Gothic"/>
        </w:rPr>
        <w:t>95%</w:t>
      </w:r>
      <w:r w:rsidRPr="00F5012A">
        <w:rPr>
          <w:rFonts w:eastAsia="MS Gothic"/>
        </w:rPr>
        <w:t>であれば</w:t>
      </w:r>
      <w:r w:rsidRPr="00F5012A">
        <w:rPr>
          <w:rFonts w:eastAsia="MS Gothic"/>
        </w:rPr>
        <w:t>1.96</w:t>
      </w:r>
      <w:r w:rsidRPr="00F5012A">
        <w:rPr>
          <w:rFonts w:eastAsia="MS Gothic"/>
        </w:rPr>
        <w:t>となります。保持時間の予測値が完全でありピーク幅または保持時間に分散がない場合、必要とされるウィンドウサイズはピーク幅と同じになります。一方、保持時間の予測値が完全でも、ピーク幅または保持時間の分散があった場合には、必要なウィンドウサイズが広がります。最後に、予測誤差によってサイズはさらに広がります。保持時間を</w:t>
      </w:r>
      <w:r w:rsidR="00E331C4">
        <w:rPr>
          <w:rFonts w:hint="eastAsia"/>
        </w:rPr>
        <w:br/>
      </w:r>
      <w:r w:rsidRPr="00F5012A">
        <w:rPr>
          <w:rFonts w:eastAsia="MS Gothic"/>
        </w:rPr>
        <w:t>予測する最新の手法を用いても、ターゲットシステムにおいてスケジュール化された取得前にスケジュール化されていない測定を</w:t>
      </w:r>
      <w:r w:rsidRPr="00F5012A">
        <w:rPr>
          <w:rFonts w:eastAsia="MS Gothic"/>
        </w:rPr>
        <w:t>1</w:t>
      </w:r>
      <w:r w:rsidRPr="00F5012A">
        <w:rPr>
          <w:rFonts w:eastAsia="MS Gothic"/>
        </w:rPr>
        <w:t>回行うだけでは完璧ではないということは、注目すべきです。ここでは平均保持時間を予測しようとしています。この</w:t>
      </w:r>
      <w:r w:rsidRPr="00F5012A">
        <w:rPr>
          <w:rFonts w:eastAsia="MS Gothic"/>
        </w:rPr>
        <w:t>1</w:t>
      </w:r>
      <w:r w:rsidRPr="00F5012A">
        <w:rPr>
          <w:rFonts w:eastAsia="MS Gothic"/>
        </w:rPr>
        <w:t>回の測定では、すべてのペプチドのうち約</w:t>
      </w:r>
      <w:r w:rsidRPr="00F5012A">
        <w:rPr>
          <w:rFonts w:eastAsia="MS Gothic"/>
        </w:rPr>
        <w:t>5%</w:t>
      </w:r>
      <w:r w:rsidRPr="00F5012A">
        <w:rPr>
          <w:rFonts w:eastAsia="MS Gothic"/>
        </w:rPr>
        <w:t>は、平均値から標準偏差の</w:t>
      </w:r>
      <w:r w:rsidRPr="00F5012A">
        <w:rPr>
          <w:rFonts w:eastAsia="MS Gothic"/>
        </w:rPr>
        <w:t>2</w:t>
      </w:r>
      <w:r w:rsidRPr="00F5012A">
        <w:rPr>
          <w:rFonts w:eastAsia="MS Gothic"/>
        </w:rPr>
        <w:t>倍以上となることになります。</w:t>
      </w:r>
    </w:p>
    <w:p w14:paraId="6BCF0304" w14:textId="77777777" w:rsidR="00A16014" w:rsidRPr="00F5012A" w:rsidRDefault="00D90840" w:rsidP="00A16014">
      <w:pPr>
        <w:rPr>
          <w:rFonts w:eastAsia="MS Gothic"/>
        </w:rPr>
      </w:pPr>
      <w:r w:rsidRPr="00F5012A">
        <w:rPr>
          <w:rFonts w:eastAsia="MS Gothic"/>
        </w:rPr>
        <w:t>iRT</w:t>
      </w:r>
      <w:r w:rsidRPr="00F5012A">
        <w:rPr>
          <w:rFonts w:eastAsia="MS Gothic"/>
        </w:rPr>
        <w:t>メソッドにより、本チュートリアルのターゲットペプチドは、</w:t>
      </w:r>
      <w:r w:rsidRPr="00F5012A">
        <w:rPr>
          <w:rFonts w:eastAsia="MS Gothic"/>
        </w:rPr>
        <w:t>5</w:t>
      </w:r>
      <w:r w:rsidRPr="00F5012A">
        <w:rPr>
          <w:rFonts w:eastAsia="MS Gothic"/>
        </w:rPr>
        <w:t>分のウィンドウ内で</w:t>
      </w:r>
      <w:r w:rsidRPr="00F5012A">
        <w:rPr>
          <w:rFonts w:eastAsia="MS Gothic"/>
        </w:rPr>
        <w:t>90</w:t>
      </w:r>
      <w:r w:rsidRPr="00F5012A">
        <w:rPr>
          <w:rFonts w:eastAsia="MS Gothic"/>
        </w:rPr>
        <w:t>分のグラジエントで測定できます。上記グラフは、これがシングルサイクルにてトランジション約</w:t>
      </w:r>
      <w:r w:rsidRPr="00F5012A">
        <w:rPr>
          <w:rFonts w:eastAsia="MS Gothic"/>
        </w:rPr>
        <w:t>265</w:t>
      </w:r>
      <w:r w:rsidRPr="00F5012A">
        <w:rPr>
          <w:rFonts w:eastAsia="MS Gothic"/>
        </w:rPr>
        <w:t>個以下の測定で行えることを示しています。ドウェル時間が</w:t>
      </w:r>
      <w:r w:rsidRPr="00F5012A">
        <w:rPr>
          <w:rFonts w:eastAsia="MS Gothic"/>
        </w:rPr>
        <w:t>10 ms</w:t>
      </w:r>
      <w:r w:rsidRPr="00F5012A">
        <w:rPr>
          <w:rFonts w:eastAsia="MS Gothic"/>
        </w:rPr>
        <w:t>であれば、サイクル時間は最大</w:t>
      </w:r>
      <w:r w:rsidRPr="00F5012A">
        <w:rPr>
          <w:rFonts w:eastAsia="MS Gothic"/>
        </w:rPr>
        <w:t>2.6</w:t>
      </w:r>
      <w:r w:rsidRPr="00F5012A">
        <w:rPr>
          <w:rFonts w:eastAsia="MS Gothic"/>
        </w:rPr>
        <w:t>秒となります。スケジュール化された取得を使用して、この新しいグラジエント条件で本ドキュメント内の</w:t>
      </w:r>
      <w:r w:rsidRPr="00F5012A">
        <w:rPr>
          <w:rFonts w:eastAsia="MS Gothic"/>
        </w:rPr>
        <w:t>1223</w:t>
      </w:r>
      <w:r w:rsidRPr="00F5012A">
        <w:rPr>
          <w:rFonts w:eastAsia="MS Gothic"/>
        </w:rPr>
        <w:t>個のトランジションを測定するシングルメソッドを作成するには、以下の手順を実施します。</w:t>
      </w:r>
    </w:p>
    <w:p w14:paraId="7FB3B00D" w14:textId="77777777" w:rsidR="00DD4F72" w:rsidRPr="00F5012A" w:rsidRDefault="001E733A" w:rsidP="001E733A">
      <w:pPr>
        <w:pStyle w:val="ListParagraph"/>
        <w:numPr>
          <w:ilvl w:val="0"/>
          <w:numId w:val="34"/>
        </w:numPr>
        <w:rPr>
          <w:rFonts w:eastAsia="MS Gothic"/>
        </w:rPr>
      </w:pPr>
      <w:r w:rsidRPr="00F5012A">
        <w:rPr>
          <w:rFonts w:eastAsia="MS Gothic"/>
        </w:rPr>
        <w:t xml:space="preserve">[ </w:t>
      </w:r>
      <w:r w:rsidRPr="00F5012A">
        <w:rPr>
          <w:rFonts w:eastAsia="MS Gothic"/>
          <w:b/>
        </w:rPr>
        <w:t>ファイル</w:t>
      </w:r>
      <w:r w:rsidRPr="00164798">
        <w:rPr>
          <w:rFonts w:eastAsia="MS Gothic"/>
        </w:rPr>
        <w:t xml:space="preserve"> ] </w:t>
      </w:r>
      <w:r w:rsidRPr="00164798">
        <w:rPr>
          <w:rFonts w:eastAsia="MS Gothic" w:hint="eastAsia"/>
        </w:rPr>
        <w:t>メニューで</w:t>
      </w:r>
      <w:r w:rsidRPr="00164798">
        <w:rPr>
          <w:rFonts w:eastAsia="MS Gothic"/>
        </w:rPr>
        <w:t xml:space="preserve"> [ </w:t>
      </w:r>
      <w:r w:rsidRPr="00F5012A">
        <w:rPr>
          <w:rFonts w:eastAsia="MS Gothic"/>
          <w:b/>
        </w:rPr>
        <w:t>エクスポート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トランジションリスト</w:t>
      </w:r>
      <w:r w:rsidRPr="00F5012A">
        <w:rPr>
          <w:rFonts w:eastAsia="MS Gothic"/>
        </w:rPr>
        <w:t xml:space="preserve"> ] </w:t>
      </w:r>
      <w:r w:rsidRPr="00F5012A">
        <w:rPr>
          <w:rFonts w:eastAsia="MS Gothic"/>
        </w:rPr>
        <w:t>をクリックします。</w:t>
      </w:r>
    </w:p>
    <w:p w14:paraId="2B75EFD0" w14:textId="77777777" w:rsidR="001E733A" w:rsidRPr="00F5012A" w:rsidRDefault="001E733A" w:rsidP="001E733A">
      <w:pPr>
        <w:pStyle w:val="ListParagraph"/>
        <w:numPr>
          <w:ilvl w:val="0"/>
          <w:numId w:val="34"/>
        </w:numPr>
        <w:rPr>
          <w:rFonts w:eastAsia="MS Gothic"/>
        </w:rPr>
      </w:pPr>
      <w:r w:rsidRPr="00F5012A">
        <w:rPr>
          <w:rFonts w:eastAsia="MS Gothic"/>
        </w:rPr>
        <w:t xml:space="preserve">[ </w:t>
      </w:r>
      <w:r w:rsidRPr="00F5012A">
        <w:rPr>
          <w:rFonts w:eastAsia="MS Gothic"/>
          <w:b/>
        </w:rPr>
        <w:t>メソッドタイプ</w:t>
      </w:r>
      <w:r w:rsidRPr="00F5012A">
        <w:rPr>
          <w:rFonts w:eastAsia="MS Gothic"/>
        </w:rPr>
        <w:t xml:space="preserve"> ]</w:t>
      </w:r>
      <w:r w:rsidRPr="00F5012A">
        <w:rPr>
          <w:rFonts w:eastAsia="MS Gothic"/>
        </w:rPr>
        <w:t>フィールドで、ドロップダウンリストから「スケジュール」を選択します。</w:t>
      </w:r>
    </w:p>
    <w:p w14:paraId="667DD999" w14:textId="77777777" w:rsidR="001E733A" w:rsidRPr="00F5012A" w:rsidRDefault="001E733A" w:rsidP="001E733A">
      <w:pPr>
        <w:pStyle w:val="ListParagraph"/>
        <w:numPr>
          <w:ilvl w:val="0"/>
          <w:numId w:val="34"/>
        </w:numPr>
        <w:rPr>
          <w:rFonts w:eastAsia="MS Gothic"/>
        </w:rPr>
      </w:pPr>
      <w:r w:rsidRPr="00F5012A">
        <w:rPr>
          <w:rFonts w:eastAsia="MS Gothic"/>
        </w:rPr>
        <w:t xml:space="preserve">[ </w:t>
      </w:r>
      <w:r w:rsidRPr="00F5012A">
        <w:rPr>
          <w:rFonts w:eastAsia="MS Gothic"/>
          <w:b/>
        </w:rPr>
        <w:t>最大同時トランジション数</w:t>
      </w:r>
      <w:r w:rsidRPr="00F5012A">
        <w:rPr>
          <w:rFonts w:eastAsia="MS Gothic"/>
        </w:rPr>
        <w:t xml:space="preserve"> ] </w:t>
      </w:r>
      <w:r w:rsidRPr="00F5012A">
        <w:rPr>
          <w:rFonts w:eastAsia="MS Gothic"/>
        </w:rPr>
        <w:t>フィールドに「</w:t>
      </w:r>
      <w:r w:rsidRPr="00F5012A">
        <w:rPr>
          <w:rFonts w:eastAsia="MS Gothic"/>
        </w:rPr>
        <w:t>265</w:t>
      </w:r>
      <w:r w:rsidRPr="00F5012A">
        <w:rPr>
          <w:rFonts w:eastAsia="MS Gothic"/>
        </w:rPr>
        <w:t>」と入力します。</w:t>
      </w:r>
    </w:p>
    <w:p w14:paraId="0511B706" w14:textId="77777777" w:rsidR="00D90840" w:rsidRPr="00F5012A" w:rsidRDefault="00D90840" w:rsidP="00380F71">
      <w:pPr>
        <w:keepNext/>
        <w:rPr>
          <w:rFonts w:eastAsia="MS Gothic"/>
        </w:rPr>
      </w:pPr>
      <w:r w:rsidRPr="00F5012A">
        <w:rPr>
          <w:rFonts w:eastAsia="MS Gothic"/>
        </w:rPr>
        <w:t xml:space="preserve">[ </w:t>
      </w:r>
      <w:r w:rsidRPr="00F5012A">
        <w:rPr>
          <w:rFonts w:eastAsia="MS Gothic"/>
          <w:b/>
        </w:rPr>
        <w:t>トランジションリストをエクスポート</w:t>
      </w:r>
      <w:r w:rsidRPr="00F5012A">
        <w:rPr>
          <w:rFonts w:eastAsia="MS Gothic"/>
        </w:rPr>
        <w:t xml:space="preserve"> ] </w:t>
      </w:r>
      <w:r w:rsidRPr="00F5012A">
        <w:rPr>
          <w:rFonts w:eastAsia="MS Gothic"/>
        </w:rPr>
        <w:t>フォームは以下のようになります。</w:t>
      </w:r>
    </w:p>
    <w:p w14:paraId="13A71F00" w14:textId="77777777" w:rsidR="00D90840" w:rsidRPr="00F5012A" w:rsidRDefault="004264D3" w:rsidP="00D90840">
      <w:pPr>
        <w:rPr>
          <w:rFonts w:eastAsia="MS Gothic"/>
        </w:rPr>
      </w:pPr>
      <w:r w:rsidRPr="00F5012A">
        <w:rPr>
          <w:rFonts w:eastAsia="MS Gothic"/>
          <w:noProof/>
        </w:rPr>
        <w:drawing>
          <wp:inline distT="0" distB="0" distL="0" distR="0" wp14:anchorId="3048B4D6" wp14:editId="704E3102">
            <wp:extent cx="3362325" cy="3676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362325" cy="3676650"/>
                    </a:xfrm>
                    <a:prstGeom prst="rect">
                      <a:avLst/>
                    </a:prstGeom>
                  </pic:spPr>
                </pic:pic>
              </a:graphicData>
            </a:graphic>
          </wp:inline>
        </w:drawing>
      </w:r>
    </w:p>
    <w:p w14:paraId="0D5CF0DC" w14:textId="77777777" w:rsidR="00D90840" w:rsidRPr="00F5012A" w:rsidRDefault="00D90840" w:rsidP="00D90840">
      <w:pPr>
        <w:rPr>
          <w:rFonts w:eastAsia="MS Gothic"/>
        </w:rPr>
      </w:pPr>
      <w:r w:rsidRPr="00F5012A">
        <w:rPr>
          <w:rFonts w:eastAsia="MS Gothic"/>
        </w:rPr>
        <w:t>または単に</w:t>
      </w:r>
      <w:r w:rsidRPr="00F5012A">
        <w:rPr>
          <w:rFonts w:eastAsia="MS Gothic"/>
        </w:rPr>
        <w:t xml:space="preserve"> [ </w:t>
      </w:r>
      <w:r w:rsidR="00814DAA" w:rsidRPr="00F5012A">
        <w:rPr>
          <w:rFonts w:eastAsia="MS Gothic"/>
          <w:b/>
        </w:rPr>
        <w:t>シングルメソッド</w:t>
      </w:r>
      <w:r w:rsidRPr="00F5012A">
        <w:rPr>
          <w:rFonts w:eastAsia="MS Gothic"/>
        </w:rPr>
        <w:t xml:space="preserve"> ] </w:t>
      </w:r>
      <w:r w:rsidRPr="00F5012A">
        <w:rPr>
          <w:rFonts w:eastAsia="MS Gothic"/>
        </w:rPr>
        <w:t>オプションを選択することも可能ですが、このフォームが</w:t>
      </w:r>
      <w:r w:rsidRPr="00F5012A">
        <w:rPr>
          <w:rFonts w:eastAsia="MS Gothic"/>
        </w:rPr>
        <w:t xml:space="preserve"> [ </w:t>
      </w:r>
      <w:r w:rsidR="00BF7C7D" w:rsidRPr="00F5012A">
        <w:rPr>
          <w:rFonts w:eastAsia="MS Gothic"/>
          <w:b/>
        </w:rPr>
        <w:t>メソッド：</w:t>
      </w:r>
      <w:r w:rsidRPr="00F5012A">
        <w:rPr>
          <w:rFonts w:eastAsia="MS Gothic"/>
        </w:rPr>
        <w:t xml:space="preserve"> 1 ] </w:t>
      </w:r>
      <w:r w:rsidRPr="00F5012A">
        <w:rPr>
          <w:rFonts w:eastAsia="MS Gothic"/>
        </w:rPr>
        <w:t>を表示するということは、</w:t>
      </w:r>
      <w:r w:rsidRPr="00F5012A">
        <w:rPr>
          <w:rFonts w:eastAsia="MS Gothic"/>
        </w:rPr>
        <w:t>5</w:t>
      </w:r>
      <w:r w:rsidRPr="00F5012A">
        <w:rPr>
          <w:rFonts w:eastAsia="MS Gothic"/>
        </w:rPr>
        <w:t>分ウィンドウで、常時測定される同時トランジション数が</w:t>
      </w:r>
      <w:r w:rsidRPr="00F5012A">
        <w:rPr>
          <w:rFonts w:eastAsia="MS Gothic"/>
        </w:rPr>
        <w:t>265</w:t>
      </w:r>
      <w:r w:rsidRPr="00F5012A">
        <w:rPr>
          <w:rFonts w:eastAsia="MS Gothic"/>
        </w:rPr>
        <w:t>未満であれば、</w:t>
      </w:r>
      <w:r w:rsidRPr="00F5012A">
        <w:rPr>
          <w:rFonts w:eastAsia="MS Gothic"/>
        </w:rPr>
        <w:t>1</w:t>
      </w:r>
      <w:r w:rsidRPr="00F5012A">
        <w:rPr>
          <w:rFonts w:eastAsia="MS Gothic"/>
        </w:rPr>
        <w:t>回のインジェクションで測定が可能であることが確認されます。</w:t>
      </w:r>
      <w:r w:rsidR="00566A1B" w:rsidRPr="00F5012A">
        <w:rPr>
          <w:rFonts w:hint="eastAsia"/>
        </w:rPr>
        <w:br/>
      </w:r>
      <w:r w:rsidRPr="00F5012A">
        <w:rPr>
          <w:rFonts w:eastAsia="MS Gothic"/>
        </w:rPr>
        <w:t>このトランジションの数は、定量的な測定としてはそれでも少し多いものの、</w:t>
      </w:r>
      <w:r w:rsidRPr="00F5012A">
        <w:rPr>
          <w:rFonts w:eastAsia="MS Gothic"/>
        </w:rPr>
        <w:t>2</w:t>
      </w:r>
      <w:r w:rsidRPr="00F5012A">
        <w:rPr>
          <w:rFonts w:eastAsia="MS Gothic"/>
        </w:rPr>
        <w:t>回のインジェクションで</w:t>
      </w:r>
      <w:r w:rsidRPr="00F5012A">
        <w:rPr>
          <w:rFonts w:eastAsia="MS Gothic"/>
        </w:rPr>
        <w:t>335</w:t>
      </w:r>
      <w:r w:rsidRPr="00F5012A">
        <w:rPr>
          <w:rFonts w:eastAsia="MS Gothic"/>
        </w:rPr>
        <w:t>個のトランジションの最大半分を測定しなければならないよりもよいでしょう。また、トランジションの数を</w:t>
      </w:r>
      <w:r w:rsidRPr="00F5012A">
        <w:rPr>
          <w:rFonts w:eastAsia="MS Gothic"/>
        </w:rPr>
        <w:t>135</w:t>
      </w:r>
      <w:r w:rsidRPr="00F5012A">
        <w:rPr>
          <w:rFonts w:eastAsia="MS Gothic"/>
        </w:rPr>
        <w:t>に下げることもできます。この場合は</w:t>
      </w:r>
      <w:r w:rsidRPr="00F5012A">
        <w:rPr>
          <w:rFonts w:eastAsia="MS Gothic"/>
        </w:rPr>
        <w:t>2</w:t>
      </w:r>
      <w:r w:rsidRPr="00F5012A">
        <w:rPr>
          <w:rFonts w:eastAsia="MS Gothic"/>
        </w:rPr>
        <w:t>回のインジェクションとなり、</w:t>
      </w:r>
      <w:r w:rsidRPr="00F5012A">
        <w:rPr>
          <w:rFonts w:eastAsia="MS Gothic"/>
        </w:rPr>
        <w:t>3</w:t>
      </w:r>
      <w:r w:rsidRPr="00F5012A">
        <w:rPr>
          <w:rFonts w:eastAsia="MS Gothic"/>
        </w:rPr>
        <w:t>回のインジェクションであれば</w:t>
      </w:r>
      <w:r w:rsidRPr="00F5012A">
        <w:rPr>
          <w:rFonts w:eastAsia="MS Gothic"/>
        </w:rPr>
        <w:t>90</w:t>
      </w:r>
      <w:r w:rsidRPr="00F5012A">
        <w:rPr>
          <w:rFonts w:eastAsia="MS Gothic"/>
        </w:rPr>
        <w:t>個のトランジションにすることもできます。</w:t>
      </w:r>
      <w:r w:rsidR="00566A1B" w:rsidRPr="00F5012A">
        <w:rPr>
          <w:rFonts w:hint="eastAsia"/>
        </w:rPr>
        <w:br/>
      </w:r>
      <w:r w:rsidRPr="00F5012A">
        <w:rPr>
          <w:rFonts w:eastAsia="MS Gothic"/>
        </w:rPr>
        <w:t>ただし、ここではこの値を</w:t>
      </w:r>
      <w:r w:rsidRPr="00F5012A">
        <w:rPr>
          <w:rFonts w:eastAsia="MS Gothic"/>
        </w:rPr>
        <w:t>265</w:t>
      </w:r>
      <w:r w:rsidRPr="00F5012A">
        <w:rPr>
          <w:rFonts w:eastAsia="MS Gothic"/>
        </w:rPr>
        <w:t>に設定し直してください。</w:t>
      </w:r>
    </w:p>
    <w:p w14:paraId="4190E1B1"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6E2F1EDC"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r w:rsidRPr="00F5012A">
        <w:rPr>
          <w:rFonts w:eastAsia="MS Gothic"/>
          <w:b/>
        </w:rPr>
        <w:t>ファイル名</w:t>
      </w:r>
      <w:r w:rsidRPr="00F5012A">
        <w:rPr>
          <w:rFonts w:eastAsia="MS Gothic"/>
        </w:rPr>
        <w:t xml:space="preserve"> ] </w:t>
      </w:r>
      <w:r w:rsidRPr="00F5012A">
        <w:rPr>
          <w:rFonts w:eastAsia="MS Gothic"/>
        </w:rPr>
        <w:t>フィールドに「</w:t>
      </w:r>
      <w:r w:rsidRPr="00F5012A">
        <w:rPr>
          <w:rFonts w:eastAsia="MS Gothic"/>
        </w:rPr>
        <w:t>iRT Human+Standard</w:t>
      </w:r>
      <w:r w:rsidRPr="00F5012A">
        <w:rPr>
          <w:rFonts w:eastAsia="MS Gothic"/>
        </w:rPr>
        <w:t>」と入力します。</w:t>
      </w:r>
    </w:p>
    <w:p w14:paraId="20BFDCC7"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r w:rsidRPr="00F5012A">
        <w:rPr>
          <w:rFonts w:eastAsia="MS Gothic"/>
          <w:b/>
        </w:rPr>
        <w:t>保存</w:t>
      </w:r>
      <w:r w:rsidRPr="00F5012A">
        <w:rPr>
          <w:rFonts w:eastAsia="MS Gothic"/>
        </w:rPr>
        <w:t xml:space="preserve"> ] </w:t>
      </w:r>
      <w:r w:rsidRPr="00F5012A">
        <w:rPr>
          <w:rFonts w:eastAsia="MS Gothic"/>
        </w:rPr>
        <w:t>ボタンをクリックします。</w:t>
      </w:r>
    </w:p>
    <w:p w14:paraId="7B8585B2" w14:textId="77777777" w:rsidR="007F4461" w:rsidRPr="00F5012A" w:rsidRDefault="00BA3B61" w:rsidP="007F4461">
      <w:pPr>
        <w:rPr>
          <w:rFonts w:eastAsia="MS Gothic"/>
        </w:rPr>
      </w:pPr>
      <w:r w:rsidRPr="00F5012A">
        <w:rPr>
          <w:rFonts w:eastAsia="MS Gothic"/>
        </w:rPr>
        <w:t>Windows File Explorer</w:t>
      </w:r>
      <w:r w:rsidRPr="00F5012A">
        <w:rPr>
          <w:rFonts w:eastAsia="MS Gothic"/>
        </w:rPr>
        <w:t>で、この作業により、本チュートリアル用の</w:t>
      </w:r>
      <w:r w:rsidRPr="00F5012A">
        <w:rPr>
          <w:rFonts w:eastAsia="MS Gothic"/>
        </w:rPr>
        <w:t>iRT</w:t>
      </w:r>
      <w:r w:rsidRPr="00F5012A">
        <w:rPr>
          <w:rFonts w:eastAsia="MS Gothic"/>
        </w:rPr>
        <w:t>フォルダの中に「</w:t>
      </w:r>
      <w:r w:rsidRPr="00F5012A">
        <w:rPr>
          <w:rFonts w:eastAsia="MS Gothic"/>
        </w:rPr>
        <w:t>iRT Human+Standard_0001.csv</w:t>
      </w:r>
      <w:r w:rsidRPr="00F5012A">
        <w:rPr>
          <w:rFonts w:eastAsia="MS Gothic"/>
        </w:rPr>
        <w:t>」ファイルが作成されていることを確認しましょう。</w:t>
      </w:r>
      <w:r w:rsidRPr="00F5012A">
        <w:rPr>
          <w:rFonts w:eastAsia="MS Gothic"/>
        </w:rPr>
        <w:t>Excel</w:t>
      </w:r>
      <w:r w:rsidRPr="00F5012A">
        <w:rPr>
          <w:rFonts w:eastAsia="MS Gothic"/>
        </w:rPr>
        <w:t>では、</w:t>
      </w:r>
      <w:r w:rsidR="00566A1B" w:rsidRPr="00F5012A">
        <w:rPr>
          <w:rFonts w:hint="eastAsia"/>
        </w:rPr>
        <w:br/>
      </w:r>
      <w:r w:rsidRPr="00F5012A">
        <w:rPr>
          <w:rFonts w:eastAsia="MS Gothic"/>
        </w:rPr>
        <w:t>このファイルに</w:t>
      </w:r>
      <w:r w:rsidRPr="00F5012A">
        <w:rPr>
          <w:rFonts w:eastAsia="MS Gothic"/>
        </w:rPr>
        <w:t>1223</w:t>
      </w:r>
      <w:r w:rsidRPr="00F5012A">
        <w:rPr>
          <w:rFonts w:eastAsia="MS Gothic"/>
        </w:rPr>
        <w:t>個のトランジションすべてが含まれており、スケジュール化の開始時間と終了時間の間には</w:t>
      </w:r>
      <w:r w:rsidRPr="00F5012A">
        <w:rPr>
          <w:rFonts w:eastAsia="MS Gothic"/>
        </w:rPr>
        <w:t>5</w:t>
      </w:r>
      <w:r w:rsidRPr="00F5012A">
        <w:rPr>
          <w:rFonts w:eastAsia="MS Gothic"/>
        </w:rPr>
        <w:t>分の間隔があります。</w:t>
      </w:r>
    </w:p>
    <w:p w14:paraId="4C6701D6" w14:textId="77777777" w:rsidR="00BA3B61" w:rsidRPr="00F5012A" w:rsidRDefault="00250E6F" w:rsidP="00250E6F">
      <w:pPr>
        <w:pStyle w:val="Heading1"/>
        <w:rPr>
          <w:rFonts w:eastAsia="MS Gothic"/>
        </w:rPr>
      </w:pPr>
      <w:r w:rsidRPr="00F5012A">
        <w:rPr>
          <w:rFonts w:eastAsia="MS Gothic"/>
        </w:rPr>
        <w:t>スケジュール化されたデータの確認</w:t>
      </w:r>
    </w:p>
    <w:p w14:paraId="26BE5878" w14:textId="77777777" w:rsidR="00250E6F" w:rsidRPr="00F5012A" w:rsidRDefault="00121428" w:rsidP="00250E6F">
      <w:pPr>
        <w:rPr>
          <w:rFonts w:eastAsia="MS Gothic"/>
        </w:rPr>
      </w:pPr>
      <w:r w:rsidRPr="00F5012A">
        <w:rPr>
          <w:rFonts w:eastAsia="MS Gothic"/>
        </w:rPr>
        <w:t>先ほど作成したメソッドにより取得したデータを確認するには、まず以下の操作を行って</w:t>
      </w:r>
      <w:r w:rsidRPr="00F5012A">
        <w:rPr>
          <w:rFonts w:eastAsia="MS Gothic"/>
        </w:rPr>
        <w:t>90</w:t>
      </w:r>
      <w:r w:rsidRPr="00F5012A">
        <w:rPr>
          <w:rFonts w:eastAsia="MS Gothic"/>
        </w:rPr>
        <w:t>分のグラジエント条件の設定の際に使用した校正データを削除します。</w:t>
      </w:r>
    </w:p>
    <w:p w14:paraId="6F54B262"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r w:rsidRPr="00F5012A">
        <w:rPr>
          <w:rFonts w:eastAsia="MS Gothic"/>
          <w:b/>
        </w:rPr>
        <w:t>編集</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結果を管理</w:t>
      </w:r>
      <w:r w:rsidRPr="00F5012A">
        <w:rPr>
          <w:rFonts w:eastAsia="MS Gothic"/>
        </w:rPr>
        <w:t xml:space="preserve"> ] </w:t>
      </w:r>
      <w:r w:rsidRPr="00F5012A">
        <w:rPr>
          <w:rFonts w:eastAsia="MS Gothic"/>
        </w:rPr>
        <w:t>を選択します</w:t>
      </w:r>
      <w:r w:rsidR="00503655">
        <w:rPr>
          <w:rFonts w:eastAsia="MS Gothic" w:hint="eastAsia"/>
        </w:rPr>
        <w:t>（</w:t>
      </w:r>
      <w:r w:rsidRPr="00F5012A">
        <w:rPr>
          <w:rFonts w:eastAsia="MS Gothic"/>
        </w:rPr>
        <w:t>Ctrl+R</w:t>
      </w:r>
      <w:r w:rsidR="00503655">
        <w:rPr>
          <w:rFonts w:eastAsia="MS Gothic" w:hint="eastAsia"/>
        </w:rPr>
        <w:t>）</w:t>
      </w:r>
      <w:r w:rsidRPr="00F5012A">
        <w:rPr>
          <w:rFonts w:eastAsia="MS Gothic"/>
        </w:rPr>
        <w:t>。</w:t>
      </w:r>
    </w:p>
    <w:p w14:paraId="1F4C3BAF"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r w:rsidRPr="00F5012A">
        <w:rPr>
          <w:rFonts w:eastAsia="MS Gothic"/>
          <w:b/>
        </w:rPr>
        <w:t>すべて削除</w:t>
      </w:r>
      <w:r w:rsidRPr="00F5012A">
        <w:rPr>
          <w:rFonts w:eastAsia="MS Gothic"/>
        </w:rPr>
        <w:t xml:space="preserve"> ] </w:t>
      </w:r>
      <w:r w:rsidRPr="00F5012A">
        <w:rPr>
          <w:rFonts w:eastAsia="MS Gothic"/>
        </w:rPr>
        <w:t>ボタンをクリックします。</w:t>
      </w:r>
    </w:p>
    <w:p w14:paraId="4A9A7992"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2336BD71" w14:textId="77777777" w:rsidR="00121428" w:rsidRPr="00F5012A" w:rsidRDefault="00121428" w:rsidP="00121428">
      <w:pPr>
        <w:rPr>
          <w:rFonts w:eastAsia="MS Gothic"/>
        </w:rPr>
      </w:pPr>
      <w:r w:rsidRPr="00F5012A">
        <w:rPr>
          <w:rFonts w:eastAsia="MS Gothic"/>
        </w:rPr>
        <w:t>ここで以下の操作を行って、</w:t>
      </w:r>
      <w:r w:rsidRPr="00F5012A">
        <w:rPr>
          <w:rFonts w:eastAsia="MS Gothic"/>
        </w:rPr>
        <w:t>iRT</w:t>
      </w:r>
      <w:r w:rsidRPr="00F5012A">
        <w:rPr>
          <w:rFonts w:eastAsia="MS Gothic"/>
        </w:rPr>
        <w:t>を利用してスケジュール化したメソッドで取得したデータを、以下のようにインポートします。</w:t>
      </w:r>
    </w:p>
    <w:p w14:paraId="060E6502" w14:textId="77777777" w:rsidR="00121428" w:rsidRPr="00F5012A" w:rsidRDefault="00AB3D95" w:rsidP="00121428">
      <w:pPr>
        <w:pStyle w:val="ListParagraph"/>
        <w:numPr>
          <w:ilvl w:val="0"/>
          <w:numId w:val="38"/>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71459FBE" w14:textId="77777777" w:rsidR="00AB3D95" w:rsidRPr="00F5012A" w:rsidRDefault="00AB3D95" w:rsidP="00121428">
      <w:pPr>
        <w:pStyle w:val="ListParagraph"/>
        <w:numPr>
          <w:ilvl w:val="0"/>
          <w:numId w:val="38"/>
        </w:numPr>
        <w:rPr>
          <w:rFonts w:eastAsia="MS Gothic"/>
        </w:rPr>
      </w:pPr>
      <w:r w:rsidRPr="00F5012A">
        <w:rPr>
          <w:rFonts w:eastAsia="MS Gothic"/>
        </w:rPr>
        <w:t xml:space="preserve">[ </w:t>
      </w:r>
      <w:r w:rsidRPr="00F5012A">
        <w:rPr>
          <w:rFonts w:eastAsia="MS Gothic"/>
          <w:b/>
        </w:rPr>
        <w:t>結果をインポート</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70E27B3" w14:textId="77777777" w:rsidR="00AB3D95" w:rsidRPr="00F5012A" w:rsidRDefault="00AB3D95" w:rsidP="00AB3D95">
      <w:pPr>
        <w:pStyle w:val="ListParagraph"/>
        <w:numPr>
          <w:ilvl w:val="0"/>
          <w:numId w:val="38"/>
        </w:numPr>
        <w:rPr>
          <w:rFonts w:eastAsia="MS Gothic"/>
        </w:rPr>
      </w:pPr>
      <w:r w:rsidRPr="00F5012A">
        <w:rPr>
          <w:rFonts w:eastAsia="MS Gothic"/>
        </w:rPr>
        <w:t>本チュートリアル用の</w:t>
      </w:r>
      <w:r w:rsidRPr="00F5012A">
        <w:rPr>
          <w:rFonts w:eastAsia="MS Gothic"/>
        </w:rPr>
        <w:t>iRT</w:t>
      </w:r>
      <w:r w:rsidRPr="00F5012A">
        <w:rPr>
          <w:rFonts w:eastAsia="MS Gothic"/>
        </w:rPr>
        <w:t>フォルダの中の「</w:t>
      </w:r>
      <w:r w:rsidRPr="00F5012A">
        <w:rPr>
          <w:rFonts w:eastAsia="MS Gothic"/>
        </w:rPr>
        <w:t>A_D110913_SiRT_HELA_11_sMRM_150selected_90min-5-40_SIMPLE</w:t>
      </w:r>
      <w:r w:rsidRPr="00F5012A">
        <w:rPr>
          <w:rFonts w:eastAsia="MS Gothic"/>
        </w:rPr>
        <w:t>」ファイルをダブルクリックします。</w:t>
      </w:r>
    </w:p>
    <w:p w14:paraId="1515B241" w14:textId="77777777" w:rsidR="00AB3D95" w:rsidRPr="00F5012A" w:rsidRDefault="00B10102" w:rsidP="00B10102">
      <w:pPr>
        <w:rPr>
          <w:rFonts w:eastAsia="MS Gothic"/>
        </w:rPr>
      </w:pPr>
      <w:r w:rsidRPr="00F5012A">
        <w:rPr>
          <w:rFonts w:eastAsia="MS Gothic"/>
        </w:rPr>
        <w:t>データを読み込む間に、以下の操作を行って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表示を</w:t>
      </w:r>
      <w:r w:rsidRPr="00F5012A">
        <w:rPr>
          <w:rFonts w:eastAsia="MS Gothic"/>
        </w:rPr>
        <w:t xml:space="preserve"> [ </w:t>
      </w:r>
      <w:r w:rsidR="00240A49" w:rsidRPr="00F5012A">
        <w:rPr>
          <w:rFonts w:eastAsia="MS Gothic"/>
          <w:b/>
        </w:rPr>
        <w:t>線形回帰</w:t>
      </w:r>
      <w:r w:rsidRPr="00F5012A">
        <w:rPr>
          <w:rFonts w:eastAsia="MS Gothic"/>
        </w:rPr>
        <w:t xml:space="preserve"> ] </w:t>
      </w:r>
      <w:r w:rsidRPr="00F5012A">
        <w:rPr>
          <w:rFonts w:eastAsia="MS Gothic"/>
        </w:rPr>
        <w:t>に戻すことが可能です。</w:t>
      </w:r>
    </w:p>
    <w:p w14:paraId="7C64323D" w14:textId="77777777" w:rsidR="00240A49" w:rsidRPr="00F5012A" w:rsidRDefault="00240A49" w:rsidP="00240A49">
      <w:pPr>
        <w:pStyle w:val="ListParagraph"/>
        <w:numPr>
          <w:ilvl w:val="0"/>
          <w:numId w:val="39"/>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w:t>
      </w:r>
      <w:r w:rsidRPr="00F5012A">
        <w:rPr>
          <w:rFonts w:eastAsia="MS Gothic"/>
        </w:rPr>
        <w:t>、続いて</w:t>
      </w:r>
      <w:r w:rsidRPr="00F5012A">
        <w:rPr>
          <w:rFonts w:eastAsia="MS Gothic"/>
        </w:rPr>
        <w:t xml:space="preserve"> [ </w:t>
      </w:r>
      <w:r w:rsidR="00576836" w:rsidRPr="00F5012A">
        <w:rPr>
          <w:rFonts w:eastAsia="MS Gothic"/>
          <w:b/>
        </w:rPr>
        <w:t>回帰</w:t>
      </w:r>
      <w:r w:rsidRPr="00F5012A">
        <w:rPr>
          <w:rFonts w:eastAsia="MS Gothic"/>
        </w:rPr>
        <w:t xml:space="preserve"> ] </w:t>
      </w:r>
      <w:r w:rsidRPr="00F5012A">
        <w:rPr>
          <w:rFonts w:eastAsia="MS Gothic"/>
        </w:rPr>
        <w:t>を選択し、最後に</w:t>
      </w:r>
      <w:r w:rsidRPr="00F5012A">
        <w:rPr>
          <w:rFonts w:eastAsia="MS Gothic"/>
        </w:rPr>
        <w:t xml:space="preserve"> [ </w:t>
      </w:r>
      <w:r w:rsidR="00576836" w:rsidRPr="00F5012A">
        <w:rPr>
          <w:rFonts w:eastAsia="MS Gothic"/>
          <w:b/>
        </w:rPr>
        <w:t>実行するスコア</w:t>
      </w:r>
      <w:r w:rsidRPr="00F5012A">
        <w:rPr>
          <w:rFonts w:eastAsia="MS Gothic"/>
        </w:rPr>
        <w:t xml:space="preserve"> ] </w:t>
      </w:r>
      <w:r w:rsidRPr="00F5012A">
        <w:rPr>
          <w:rFonts w:eastAsia="MS Gothic"/>
        </w:rPr>
        <w:t>をクリックします</w:t>
      </w:r>
      <w:r w:rsidR="00503655">
        <w:rPr>
          <w:rFonts w:eastAsia="MS Gothic" w:hint="eastAsia"/>
        </w:rPr>
        <w:t>（</w:t>
      </w:r>
      <w:r w:rsidRPr="00F5012A">
        <w:rPr>
          <w:rFonts w:eastAsia="MS Gothic"/>
        </w:rPr>
        <w:t>Shift+F8</w:t>
      </w:r>
      <w:r w:rsidR="00503655">
        <w:rPr>
          <w:rFonts w:eastAsia="MS Gothic" w:hint="eastAsia"/>
        </w:rPr>
        <w:t>）</w:t>
      </w:r>
      <w:r w:rsidRPr="00F5012A">
        <w:rPr>
          <w:rFonts w:eastAsia="MS Gothic"/>
        </w:rPr>
        <w:t>。</w:t>
      </w:r>
    </w:p>
    <w:p w14:paraId="2AE84B11" w14:textId="77777777" w:rsidR="00240A49" w:rsidRPr="00F5012A" w:rsidRDefault="00240A49" w:rsidP="00380F71">
      <w:pPr>
        <w:keepNext/>
        <w:rPr>
          <w:rFonts w:eastAsia="MS Gothic"/>
        </w:rPr>
      </w:pPr>
      <w:r w:rsidRPr="00F5012A">
        <w:rPr>
          <w:rFonts w:eastAsia="MS Gothic"/>
        </w:rPr>
        <w:t>データが読み込みを終了すると、</w:t>
      </w: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表示に以下のようなグラフが表示されます。</w:t>
      </w:r>
    </w:p>
    <w:p w14:paraId="2C949D39" w14:textId="77777777" w:rsidR="00240A49" w:rsidRPr="00F5012A" w:rsidRDefault="004264D3" w:rsidP="00240A49">
      <w:pPr>
        <w:rPr>
          <w:rFonts w:eastAsia="MS Gothic"/>
        </w:rPr>
      </w:pPr>
      <w:r w:rsidRPr="00F5012A">
        <w:rPr>
          <w:rFonts w:eastAsia="MS Gothic"/>
          <w:noProof/>
        </w:rPr>
        <w:drawing>
          <wp:inline distT="0" distB="0" distL="0" distR="0" wp14:anchorId="02BB0D92" wp14:editId="5D04469F">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285D4E">
        <w:rPr>
          <w:rFonts w:eastAsia="MS Gothic"/>
        </w:rPr>
        <w:t xml:space="preserve"> </w:t>
      </w:r>
    </w:p>
    <w:p w14:paraId="5C606993" w14:textId="77777777" w:rsidR="00FE457B" w:rsidRPr="00F5012A" w:rsidRDefault="002D7B0C" w:rsidP="00FE457B">
      <w:pPr>
        <w:rPr>
          <w:rFonts w:eastAsia="MS Gothic"/>
        </w:rPr>
      </w:pPr>
      <w:r w:rsidRPr="00F5012A">
        <w:rPr>
          <w:rFonts w:eastAsia="MS Gothic"/>
        </w:rPr>
        <w:t>このグラフから、</w:t>
      </w:r>
      <w:r w:rsidRPr="00F5012A">
        <w:rPr>
          <w:rFonts w:eastAsia="MS Gothic"/>
        </w:rPr>
        <w:t>2</w:t>
      </w:r>
      <w:r w:rsidRPr="00F5012A">
        <w:rPr>
          <w:rFonts w:eastAsia="MS Gothic"/>
        </w:rPr>
        <w:t>つの「異常値」をもつペプチドがあることがわかります。これは、現在のデータにあるきちんと積分されていないピーク、または</w:t>
      </w:r>
      <w:r w:rsidRPr="00F5012A">
        <w:rPr>
          <w:rFonts w:eastAsia="MS Gothic"/>
        </w:rPr>
        <w:t>iRT</w:t>
      </w:r>
      <w:r w:rsidRPr="00F5012A">
        <w:rPr>
          <w:rFonts w:eastAsia="MS Gothic"/>
        </w:rPr>
        <w:t>値が計算された校正データにあるきちんと積分されていないピークによるものである可能性があります。今回の場合は、</w:t>
      </w:r>
      <w:r w:rsidRPr="00F5012A">
        <w:rPr>
          <w:rFonts w:eastAsia="MS Gothic"/>
        </w:rPr>
        <w:t>30</w:t>
      </w:r>
      <w:r w:rsidRPr="00F5012A">
        <w:rPr>
          <w:rFonts w:eastAsia="MS Gothic"/>
        </w:rPr>
        <w:t>分のグラジエントでの</w:t>
      </w:r>
      <w:r w:rsidRPr="00F5012A">
        <w:rPr>
          <w:rFonts w:eastAsia="MS Gothic"/>
        </w:rPr>
        <w:t>iRT</w:t>
      </w:r>
      <w:r w:rsidRPr="00F5012A">
        <w:rPr>
          <w:rFonts w:eastAsia="MS Gothic"/>
        </w:rPr>
        <w:t>校正の間に</w:t>
      </w:r>
      <w:r w:rsidRPr="00F5012A">
        <w:rPr>
          <w:rFonts w:eastAsia="MS Gothic"/>
        </w:rPr>
        <w:t>Skyline</w:t>
      </w:r>
      <w:r w:rsidRPr="00F5012A">
        <w:rPr>
          <w:rFonts w:eastAsia="MS Gothic"/>
        </w:rPr>
        <w:t>が自動的に選択したピークに問題があります。今表示されているデータは、上記で生成したスケジュールメソッドにより実際に収集されたものではないことに注意することが重要です。メソッドが実際に収集したデータである場合は、「異常値」を示したペプチドのクロマトグラムにここで検出されたピークが含まれることはありません。このデータは、本チュートリアルの中では割愛しましたが、校正データをより詳細に確認した後に作成されたスケジュールメソッドで収集されました。</w:t>
      </w:r>
    </w:p>
    <w:p w14:paraId="79BF0C62" w14:textId="77777777" w:rsidR="001F0B0F" w:rsidRPr="00F5012A" w:rsidRDefault="001F0B0F" w:rsidP="00FE457B">
      <w:pPr>
        <w:rPr>
          <w:rFonts w:eastAsia="MS Gothic"/>
        </w:rPr>
      </w:pPr>
      <w:r w:rsidRPr="00F5012A">
        <w:rPr>
          <w:rFonts w:eastAsia="MS Gothic"/>
        </w:rPr>
        <w:t>ここで、どちらの点も凡例で「異常値」に指定した紫色でない理由は、相関係数閾値が、これだけ相関度の高いカルキュレータ用にうまく設定されていないからです。以下の操作を行うと、相関閾値を変更できます。</w:t>
      </w:r>
    </w:p>
    <w:p w14:paraId="314AFF97" w14:textId="77777777" w:rsidR="005673B2" w:rsidRPr="00F5012A" w:rsidRDefault="005673B2" w:rsidP="005673B2">
      <w:pPr>
        <w:pStyle w:val="ListParagraph"/>
        <w:numPr>
          <w:ilvl w:val="0"/>
          <w:numId w:val="39"/>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w:t>
      </w:r>
      <w:r w:rsidRPr="00F5012A">
        <w:rPr>
          <w:rFonts w:eastAsia="MS Gothic"/>
        </w:rPr>
        <w:t xml:space="preserve">[ </w:t>
      </w:r>
      <w:r w:rsidRPr="00F5012A">
        <w:rPr>
          <w:rFonts w:eastAsia="MS Gothic"/>
          <w:b/>
        </w:rPr>
        <w:t>閾値を設定</w:t>
      </w:r>
      <w:r w:rsidRPr="00F5012A">
        <w:rPr>
          <w:rFonts w:eastAsia="MS Gothic"/>
        </w:rPr>
        <w:t xml:space="preserve"> ] </w:t>
      </w:r>
      <w:r w:rsidRPr="00F5012A">
        <w:rPr>
          <w:rFonts w:eastAsia="MS Gothic"/>
        </w:rPr>
        <w:t>をクリックします。</w:t>
      </w:r>
    </w:p>
    <w:p w14:paraId="253C2497" w14:textId="77777777" w:rsidR="005673B2" w:rsidRPr="00F5012A" w:rsidRDefault="00D40459" w:rsidP="005673B2">
      <w:pPr>
        <w:pStyle w:val="ListParagraph"/>
        <w:numPr>
          <w:ilvl w:val="0"/>
          <w:numId w:val="39"/>
        </w:numPr>
        <w:rPr>
          <w:rFonts w:eastAsia="MS Gothic"/>
        </w:rPr>
      </w:pPr>
      <w:r w:rsidRPr="00F5012A">
        <w:rPr>
          <w:rFonts w:eastAsia="MS Gothic"/>
        </w:rPr>
        <w:t xml:space="preserve">[ </w:t>
      </w:r>
      <w:r w:rsidRPr="00F5012A">
        <w:rPr>
          <w:rFonts w:eastAsia="MS Gothic"/>
          <w:b/>
        </w:rPr>
        <w:t>閾値</w:t>
      </w:r>
      <w:r w:rsidRPr="00F5012A">
        <w:rPr>
          <w:rFonts w:eastAsia="MS Gothic"/>
        </w:rPr>
        <w:t xml:space="preserve"> ] </w:t>
      </w:r>
      <w:r w:rsidRPr="00F5012A">
        <w:rPr>
          <w:rFonts w:eastAsia="MS Gothic"/>
        </w:rPr>
        <w:t>フィールドに「</w:t>
      </w:r>
      <w:r w:rsidRPr="00F5012A">
        <w:rPr>
          <w:rFonts w:eastAsia="MS Gothic"/>
        </w:rPr>
        <w:t>0.998</w:t>
      </w:r>
      <w:r w:rsidRPr="00F5012A">
        <w:rPr>
          <w:rFonts w:eastAsia="MS Gothic"/>
        </w:rPr>
        <w:t>」と入力します。</w:t>
      </w:r>
    </w:p>
    <w:p w14:paraId="0F547B71" w14:textId="77777777" w:rsidR="00D40459" w:rsidRPr="00F5012A" w:rsidRDefault="00D40459" w:rsidP="005673B2">
      <w:pPr>
        <w:pStyle w:val="ListParagraph"/>
        <w:numPr>
          <w:ilvl w:val="0"/>
          <w:numId w:val="39"/>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37105593" w14:textId="77777777" w:rsidR="000B0EEB" w:rsidRPr="00F5012A" w:rsidRDefault="000B0EEB" w:rsidP="00380F71">
      <w:pPr>
        <w:keepNext/>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グラフは以下のようになります。</w:t>
      </w:r>
    </w:p>
    <w:p w14:paraId="08AFB2BC" w14:textId="77777777" w:rsidR="00DF110D" w:rsidRPr="00F5012A" w:rsidRDefault="004264D3" w:rsidP="000B0EEB">
      <w:pPr>
        <w:rPr>
          <w:rFonts w:eastAsia="MS Gothic"/>
        </w:rPr>
      </w:pPr>
      <w:r w:rsidRPr="00F5012A">
        <w:rPr>
          <w:rFonts w:eastAsia="MS Gothic"/>
          <w:noProof/>
        </w:rPr>
        <w:drawing>
          <wp:inline distT="0" distB="0" distL="0" distR="0" wp14:anchorId="08161E87" wp14:editId="539DE693">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76890F7" w14:textId="77777777" w:rsidR="00240A49" w:rsidRPr="00F5012A" w:rsidRDefault="000A34E4" w:rsidP="00E331C4">
      <w:pPr>
        <w:ind w:rightChars="-62" w:right="-136"/>
        <w:rPr>
          <w:rFonts w:eastAsia="MS Gothic"/>
        </w:rPr>
      </w:pPr>
      <w:r w:rsidRPr="00F5012A">
        <w:rPr>
          <w:rFonts w:eastAsia="MS Gothic"/>
        </w:rPr>
        <w:t>ここで各「異常値」をクリックすると、</w:t>
      </w:r>
      <w:r w:rsidRPr="00F5012A">
        <w:rPr>
          <w:rFonts w:eastAsia="MS Gothic"/>
        </w:rPr>
        <w:t>Skyline</w:t>
      </w:r>
      <w:r w:rsidRPr="00F5012A">
        <w:rPr>
          <w:rFonts w:eastAsia="MS Gothic"/>
        </w:rPr>
        <w:t>がペプチド表示でその値を選択します。</w:t>
      </w:r>
      <w:r w:rsidRPr="00F5012A">
        <w:rPr>
          <w:rFonts w:eastAsia="MS Gothic"/>
        </w:rPr>
        <w:t>Esc</w:t>
      </w:r>
      <w:r w:rsidRPr="00F5012A">
        <w:rPr>
          <w:rFonts w:eastAsia="MS Gothic"/>
        </w:rPr>
        <w:t>を押してメインウィンドウに戻り、</w:t>
      </w:r>
      <w:r w:rsidRPr="00F5012A">
        <w:rPr>
          <w:rFonts w:eastAsia="MS Gothic"/>
        </w:rPr>
        <w:t>Ctrl+C</w:t>
      </w:r>
      <w:r w:rsidRPr="00F5012A">
        <w:rPr>
          <w:rFonts w:eastAsia="MS Gothic"/>
        </w:rPr>
        <w:t>を押して異常値となったペプチド標識をコピーします。</w:t>
      </w:r>
      <w:r w:rsidR="00E331C4">
        <w:rPr>
          <w:rFonts w:hint="eastAsia"/>
        </w:rPr>
        <w:br/>
      </w:r>
      <w:r w:rsidRPr="00F5012A">
        <w:rPr>
          <w:rFonts w:eastAsia="MS Gothic"/>
        </w:rPr>
        <w:t>これらを別のエディタで収集して後で確認したり、または先ほど作成した「</w:t>
      </w:r>
      <w:r w:rsidRPr="00F5012A">
        <w:rPr>
          <w:rFonts w:eastAsia="MS Gothic"/>
        </w:rPr>
        <w:t>iRT Human+Standard Calibrate.sky</w:t>
      </w:r>
      <w:r w:rsidRPr="00F5012A">
        <w:rPr>
          <w:rFonts w:eastAsia="MS Gothic"/>
        </w:rPr>
        <w:t>」ファイルで</w:t>
      </w:r>
      <w:r w:rsidRPr="00F5012A">
        <w:rPr>
          <w:rFonts w:eastAsia="MS Gothic"/>
        </w:rPr>
        <w:t>Skyline</w:t>
      </w:r>
      <w:r w:rsidRPr="00F5012A">
        <w:rPr>
          <w:rFonts w:eastAsia="MS Gothic"/>
        </w:rPr>
        <w:t>の</w:t>
      </w:r>
      <w:r w:rsidRPr="00F5012A">
        <w:rPr>
          <w:rFonts w:eastAsia="MS Gothic"/>
        </w:rPr>
        <w:t>2</w:t>
      </w:r>
      <w:r w:rsidRPr="00F5012A">
        <w:rPr>
          <w:rFonts w:eastAsia="MS Gothic"/>
        </w:rPr>
        <w:t>つ目のインスタンスを開くこともできます。その後</w:t>
      </w:r>
      <w:r w:rsidRPr="00F5012A">
        <w:rPr>
          <w:rFonts w:eastAsia="MS Gothic"/>
        </w:rPr>
        <w:t xml:space="preserve"> [ </w:t>
      </w:r>
      <w:r w:rsidRPr="00F5012A">
        <w:rPr>
          <w:rFonts w:eastAsia="MS Gothic"/>
          <w:b/>
        </w:rPr>
        <w:t>検索</w:t>
      </w:r>
      <w:r w:rsidRPr="00F5012A">
        <w:rPr>
          <w:rFonts w:eastAsia="MS Gothic"/>
        </w:rPr>
        <w:t xml:space="preserve"> ] </w:t>
      </w:r>
      <w:r w:rsidRPr="00F5012A">
        <w:rPr>
          <w:rFonts w:eastAsia="MS Gothic"/>
        </w:rPr>
        <w:t>フォームを利用するとこれらの</w:t>
      </w:r>
      <w:r w:rsidRPr="00F5012A">
        <w:rPr>
          <w:rFonts w:eastAsia="MS Gothic"/>
        </w:rPr>
        <w:t>2</w:t>
      </w:r>
      <w:r w:rsidRPr="00F5012A">
        <w:rPr>
          <w:rFonts w:eastAsia="MS Gothic"/>
        </w:rPr>
        <w:t>つのペプチドを再確認できます。</w:t>
      </w:r>
    </w:p>
    <w:p w14:paraId="618E362F" w14:textId="77777777" w:rsidR="000A34E4" w:rsidRPr="00F5012A" w:rsidRDefault="000A34E4" w:rsidP="000A34E4">
      <w:pPr>
        <w:rPr>
          <w:rFonts w:eastAsia="MS Gothic"/>
        </w:rPr>
      </w:pPr>
      <w:r w:rsidRPr="00F5012A">
        <w:rPr>
          <w:rFonts w:eastAsia="MS Gothic"/>
        </w:rPr>
        <w:t>EVVEEAENGR</w:t>
      </w:r>
      <w:r w:rsidRPr="00F5012A">
        <w:rPr>
          <w:rFonts w:eastAsia="MS Gothic"/>
        </w:rPr>
        <w:br/>
        <w:t>LLADQAEAR</w:t>
      </w:r>
    </w:p>
    <w:p w14:paraId="27C19CD7" w14:textId="77777777" w:rsidR="001C03AB" w:rsidRPr="00F5012A" w:rsidRDefault="00AA1880" w:rsidP="001C03AB">
      <w:pPr>
        <w:rPr>
          <w:rFonts w:eastAsia="MS Gothic"/>
        </w:rPr>
      </w:pPr>
      <w:r w:rsidRPr="00F5012A">
        <w:rPr>
          <w:rFonts w:eastAsia="MS Gothic"/>
        </w:rPr>
        <w:t>どちらも、対象となるペプチドとして校正されたデータから確信を持って特定するのは非常に難しくなっています。校正においてできる限り慎重にならなければならないのはこのためです。</w:t>
      </w:r>
    </w:p>
    <w:p w14:paraId="49AAAFEF" w14:textId="77777777" w:rsidR="001C03AB" w:rsidRPr="00F5012A" w:rsidRDefault="001C03AB" w:rsidP="001C03AB">
      <w:pPr>
        <w:rPr>
          <w:rFonts w:eastAsia="MS Gothic"/>
        </w:rPr>
      </w:pPr>
      <w:r w:rsidRPr="00F5012A">
        <w:rPr>
          <w:rFonts w:eastAsia="MS Gothic"/>
        </w:rPr>
        <w:t>標識参照ペプチドを使用して正しいピークが選択されるようにした、このより正確なデータに基づいて、本ドキュメント内のすべてのペプチドの</w:t>
      </w:r>
      <w:r w:rsidRPr="00F5012A">
        <w:rPr>
          <w:rFonts w:eastAsia="MS Gothic"/>
        </w:rPr>
        <w:t>iRT</w:t>
      </w:r>
      <w:r w:rsidRPr="00F5012A">
        <w:rPr>
          <w:rFonts w:eastAsia="MS Gothic"/>
        </w:rPr>
        <w:t>値が再計算できるようになりました。上記で概説する校正手順を繰り返し、選択を要請されたら</w:t>
      </w:r>
      <w:r w:rsidRPr="00F5012A">
        <w:rPr>
          <w:rFonts w:eastAsia="MS Gothic"/>
        </w:rPr>
        <w:t xml:space="preserve"> [ </w:t>
      </w:r>
      <w:r w:rsidR="00343590" w:rsidRPr="00F5012A">
        <w:rPr>
          <w:rFonts w:eastAsia="MS Gothic"/>
          <w:b/>
        </w:rPr>
        <w:t>既存の値を置き換え</w:t>
      </w:r>
      <w:r w:rsidRPr="00F5012A">
        <w:rPr>
          <w:rFonts w:eastAsia="MS Gothic"/>
        </w:rPr>
        <w:t xml:space="preserve"> ] </w:t>
      </w:r>
      <w:r w:rsidRPr="00F5012A">
        <w:rPr>
          <w:rFonts w:eastAsia="MS Gothic"/>
        </w:rPr>
        <w:t>を選択します。ただし、本チュートリアルでは、以下の操作を行って誤って校正されたペプチドを削除できます。</w:t>
      </w:r>
    </w:p>
    <w:p w14:paraId="342C36C5" w14:textId="77777777" w:rsidR="000F402C" w:rsidRPr="00F5012A" w:rsidRDefault="000F402C" w:rsidP="000F402C">
      <w:pPr>
        <w:pStyle w:val="ListParagraph"/>
        <w:numPr>
          <w:ilvl w:val="0"/>
          <w:numId w:val="45"/>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w:t>
      </w:r>
      <w:r w:rsidRPr="00F5012A">
        <w:rPr>
          <w:rFonts w:eastAsia="MS Gothic"/>
        </w:rPr>
        <w:t xml:space="preserve">[ </w:t>
      </w:r>
      <w:r w:rsidR="00D01FB1" w:rsidRPr="00F5012A">
        <w:rPr>
          <w:rFonts w:eastAsia="MS Gothic"/>
          <w:b/>
        </w:rPr>
        <w:t>異常値を削除</w:t>
      </w:r>
      <w:r w:rsidRPr="00F5012A">
        <w:rPr>
          <w:rFonts w:eastAsia="MS Gothic"/>
        </w:rPr>
        <w:t xml:space="preserve"> ] </w:t>
      </w:r>
      <w:r w:rsidRPr="00F5012A">
        <w:rPr>
          <w:rFonts w:eastAsia="MS Gothic"/>
        </w:rPr>
        <w:t>をクリックします。</w:t>
      </w:r>
    </w:p>
    <w:p w14:paraId="1F3E0054" w14:textId="77777777" w:rsidR="00343590" w:rsidRPr="00F5012A" w:rsidRDefault="00343590" w:rsidP="00343590">
      <w:pPr>
        <w:rPr>
          <w:rFonts w:eastAsia="MS Gothic"/>
        </w:rPr>
      </w:pPr>
      <w:r w:rsidRPr="00F5012A">
        <w:rPr>
          <w:rFonts w:eastAsia="MS Gothic"/>
        </w:rPr>
        <w:t>2</w:t>
      </w:r>
      <w:r w:rsidRPr="00F5012A">
        <w:rPr>
          <w:rFonts w:eastAsia="MS Gothic"/>
        </w:rPr>
        <w:t>つの「異常値」がグラフから削除され、ペプチドの数が</w:t>
      </w:r>
      <w:r w:rsidRPr="00F5012A">
        <w:rPr>
          <w:rFonts w:eastAsia="MS Gothic"/>
        </w:rPr>
        <w:t>2</w:t>
      </w:r>
      <w:r w:rsidRPr="00F5012A">
        <w:rPr>
          <w:rFonts w:eastAsia="MS Gothic"/>
        </w:rPr>
        <w:t>つ減って</w:t>
      </w:r>
      <w:r w:rsidRPr="00F5012A">
        <w:rPr>
          <w:rFonts w:eastAsia="MS Gothic"/>
        </w:rPr>
        <w:t>156</w:t>
      </w:r>
      <w:r w:rsidRPr="00F5012A">
        <w:rPr>
          <w:rFonts w:eastAsia="MS Gothic"/>
        </w:rPr>
        <w:t>となります。すべての点は回帰線周囲に密接に固まっているように見えます。また、相関係数</w:t>
      </w:r>
      <w:r w:rsidRPr="00F5012A">
        <w:rPr>
          <w:rFonts w:eastAsia="MS Gothic"/>
        </w:rPr>
        <w:t>R</w:t>
      </w:r>
      <w:r w:rsidRPr="00F5012A">
        <w:rPr>
          <w:rFonts w:eastAsia="MS Gothic"/>
        </w:rPr>
        <w:t>は実際に</w:t>
      </w:r>
      <w:r w:rsidRPr="00F5012A">
        <w:rPr>
          <w:rFonts w:eastAsia="MS Gothic"/>
        </w:rPr>
        <w:t>0.9989</w:t>
      </w:r>
      <w:r w:rsidRPr="00F5012A">
        <w:rPr>
          <w:rFonts w:eastAsia="MS Gothic"/>
        </w:rPr>
        <w:t>となっていますが、測定時間がどの程度線形予測に近くなるかをよりよく理解するには、以下の操作を行います。</w:t>
      </w:r>
    </w:p>
    <w:p w14:paraId="289F6B69" w14:textId="77777777" w:rsidR="00292DB9" w:rsidRPr="00F5012A" w:rsidRDefault="00292DB9" w:rsidP="00292DB9">
      <w:pPr>
        <w:pStyle w:val="ListParagraph"/>
        <w:numPr>
          <w:ilvl w:val="0"/>
          <w:numId w:val="45"/>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グラフを右クリックして</w:t>
      </w:r>
      <w:r w:rsidRPr="00F5012A">
        <w:rPr>
          <w:rFonts w:eastAsia="MS Gothic"/>
        </w:rPr>
        <w:t xml:space="preserve"> [ </w:t>
      </w:r>
      <w:r w:rsidRPr="00F5012A">
        <w:rPr>
          <w:rFonts w:eastAsia="MS Gothic"/>
          <w:b/>
        </w:rPr>
        <w:t>プロット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残余</w:t>
      </w:r>
      <w:r w:rsidRPr="00F5012A">
        <w:rPr>
          <w:rFonts w:eastAsia="MS Gothic"/>
        </w:rPr>
        <w:t xml:space="preserve"> ] </w:t>
      </w:r>
      <w:r w:rsidRPr="00F5012A">
        <w:rPr>
          <w:rFonts w:eastAsia="MS Gothic"/>
        </w:rPr>
        <w:t>をクリックします。</w:t>
      </w:r>
    </w:p>
    <w:p w14:paraId="06E86D45" w14:textId="77777777" w:rsidR="00292DB9" w:rsidRPr="00F5012A" w:rsidRDefault="00292DB9" w:rsidP="00292DB9">
      <w:p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グラフは以下のようになります。</w:t>
      </w:r>
    </w:p>
    <w:p w14:paraId="1DB4A68B" w14:textId="77777777" w:rsidR="00B110DC" w:rsidRPr="00F5012A" w:rsidRDefault="004264D3" w:rsidP="00343590">
      <w:pPr>
        <w:rPr>
          <w:rFonts w:eastAsia="MS Gothic"/>
        </w:rPr>
      </w:pPr>
      <w:r w:rsidRPr="00F5012A">
        <w:rPr>
          <w:rFonts w:eastAsia="MS Gothic"/>
          <w:noProof/>
        </w:rPr>
        <w:drawing>
          <wp:inline distT="0" distB="0" distL="0" distR="0" wp14:anchorId="6BA384D2" wp14:editId="7B2B49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3665D7FF" w14:textId="77777777" w:rsidR="00292DB9" w:rsidRPr="00F5012A" w:rsidRDefault="00292DB9" w:rsidP="00343590">
      <w:pPr>
        <w:rPr>
          <w:rFonts w:eastAsia="MS Gothic"/>
        </w:rPr>
      </w:pPr>
      <w:r w:rsidRPr="00F5012A">
        <w:rPr>
          <w:rFonts w:eastAsia="MS Gothic"/>
        </w:rPr>
        <w:t>これによって、測定時間が予測時間の</w:t>
      </w:r>
      <w:r w:rsidRPr="00F5012A">
        <w:rPr>
          <w:rFonts w:eastAsia="MS Gothic"/>
        </w:rPr>
        <w:t>+/-2</w:t>
      </w:r>
      <w:r w:rsidRPr="00F5012A">
        <w:rPr>
          <w:rFonts w:eastAsia="MS Gothic"/>
        </w:rPr>
        <w:t>分で変化することがより明らかになります。この</w:t>
      </w:r>
      <w:r w:rsidR="00566A1B" w:rsidRPr="00F5012A">
        <w:rPr>
          <w:rFonts w:hint="eastAsia"/>
        </w:rPr>
        <w:br/>
      </w:r>
      <w:r w:rsidRPr="00F5012A">
        <w:rPr>
          <w:rFonts w:eastAsia="MS Gothic"/>
        </w:rPr>
        <w:t>場合、どのような保持時間スケジュールウィンドウを使用すればよいのでしょうか？実験では何が使用されたのでしょうか？</w:t>
      </w:r>
    </w:p>
    <w:p w14:paraId="7C1C1FA2" w14:textId="77777777" w:rsidR="00822419" w:rsidRPr="00F5012A" w:rsidRDefault="00822419" w:rsidP="00822419">
      <w:pPr>
        <w:pStyle w:val="ListParagraph"/>
        <w:numPr>
          <w:ilvl w:val="0"/>
          <w:numId w:val="45"/>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グラフを右クリックして</w:t>
      </w:r>
      <w:r w:rsidRPr="00F5012A">
        <w:rPr>
          <w:rFonts w:eastAsia="MS Gothic"/>
        </w:rPr>
        <w:t xml:space="preserve"> [ </w:t>
      </w:r>
      <w:r w:rsidRPr="00F5012A">
        <w:rPr>
          <w:rFonts w:eastAsia="MS Gothic"/>
          <w:b/>
        </w:rPr>
        <w:t>プロット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相関</w:t>
      </w:r>
      <w:r w:rsidRPr="00F5012A">
        <w:rPr>
          <w:rFonts w:eastAsia="MS Gothic"/>
        </w:rPr>
        <w:t xml:space="preserve"> ] </w:t>
      </w:r>
      <w:r w:rsidRPr="00F5012A">
        <w:rPr>
          <w:rFonts w:eastAsia="MS Gothic"/>
        </w:rPr>
        <w:t>をクリックします。</w:t>
      </w:r>
    </w:p>
    <w:p w14:paraId="5DF68D6D" w14:textId="77777777" w:rsidR="00822419" w:rsidRPr="00F5012A" w:rsidRDefault="00822419" w:rsidP="00822419">
      <w:pPr>
        <w:pStyle w:val="ListParagraph"/>
        <w:numPr>
          <w:ilvl w:val="0"/>
          <w:numId w:val="45"/>
        </w:numPr>
        <w:rPr>
          <w:rFonts w:eastAsia="MS Gothic"/>
        </w:rPr>
      </w:pPr>
      <w:r w:rsidRPr="00F5012A">
        <w:rPr>
          <w:rFonts w:eastAsia="MS Gothic"/>
        </w:rPr>
        <w:t>右上隅にある</w:t>
      </w:r>
      <w:r w:rsidRPr="00F5012A">
        <w:rPr>
          <w:rFonts w:eastAsia="MS Gothic"/>
        </w:rPr>
        <w:t xml:space="preserve"> [ X ] </w:t>
      </w:r>
      <w:r w:rsidRPr="00F5012A">
        <w:rPr>
          <w:rFonts w:eastAsia="MS Gothic"/>
        </w:rPr>
        <w:t>をクリックして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グラフを閉じます。</w:t>
      </w:r>
    </w:p>
    <w:p w14:paraId="569C66F0" w14:textId="77777777" w:rsidR="002951DB" w:rsidRPr="00F5012A" w:rsidRDefault="00566E82" w:rsidP="005C1B32">
      <w:pPr>
        <w:keepNext/>
        <w:rPr>
          <w:rFonts w:eastAsia="MS Gothic"/>
        </w:rPr>
      </w:pPr>
      <w:r w:rsidRPr="00F5012A">
        <w:rPr>
          <w:rFonts w:eastAsia="MS Gothic"/>
        </w:rPr>
        <w:t>次にここで</w:t>
      </w:r>
      <w:r w:rsidRPr="00F5012A">
        <w:rPr>
          <w:rFonts w:eastAsia="MS Gothic"/>
        </w:rPr>
        <w:t xml:space="preserve"> [ </w:t>
      </w:r>
      <w:r w:rsidR="00292DB9" w:rsidRPr="00F5012A">
        <w:rPr>
          <w:rFonts w:eastAsia="MS Gothic"/>
          <w:b/>
        </w:rPr>
        <w:t>ターゲット</w:t>
      </w:r>
      <w:r w:rsidRPr="00F5012A">
        <w:rPr>
          <w:rFonts w:eastAsia="MS Gothic"/>
        </w:rPr>
        <w:t xml:space="preserve"> ] </w:t>
      </w:r>
      <w:r w:rsidRPr="00F5012A">
        <w:rPr>
          <w:rFonts w:eastAsia="MS Gothic"/>
        </w:rPr>
        <w:t>表示内をクリックし、下向き矢印キーを利用してペプチドクロマトグラムを確認します。</w:t>
      </w:r>
      <w:r w:rsidRPr="00F5012A">
        <w:rPr>
          <w:rFonts w:eastAsia="MS Gothic"/>
        </w:rPr>
        <w:t>Skyline</w:t>
      </w:r>
      <w:r w:rsidRPr="00F5012A">
        <w:rPr>
          <w:rFonts w:eastAsia="MS Gothic"/>
        </w:rPr>
        <w:t>には以下のようなグラフが表示されます。</w:t>
      </w:r>
    </w:p>
    <w:p w14:paraId="4925E4F2" w14:textId="77777777" w:rsidR="00901E9B" w:rsidRPr="00F5012A" w:rsidRDefault="004264D3" w:rsidP="00343590">
      <w:pPr>
        <w:rPr>
          <w:rFonts w:eastAsia="MS Gothic"/>
        </w:rPr>
      </w:pPr>
      <w:r w:rsidRPr="00F5012A">
        <w:rPr>
          <w:rFonts w:eastAsia="MS Gothic"/>
          <w:noProof/>
        </w:rPr>
        <w:drawing>
          <wp:inline distT="0" distB="0" distL="0" distR="0" wp14:anchorId="46C0CB37" wp14:editId="6D40D206">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4DCCF6FF" w14:textId="77777777" w:rsidR="00566E82" w:rsidRPr="00F5012A" w:rsidRDefault="00566E82" w:rsidP="00343590">
      <w:pPr>
        <w:rPr>
          <w:rFonts w:eastAsia="MS Gothic"/>
        </w:rPr>
      </w:pPr>
      <w:r w:rsidRPr="00F5012A">
        <w:rPr>
          <w:rFonts w:eastAsia="MS Gothic"/>
        </w:rPr>
        <w:t>標準ペプチドを除くすべてのペプチドに</w:t>
      </w:r>
      <w:r w:rsidRPr="00F5012A">
        <w:rPr>
          <w:rFonts w:eastAsia="MS Gothic"/>
        </w:rPr>
        <w:t>Light</w:t>
      </w:r>
      <w:r w:rsidRPr="00F5012A">
        <w:rPr>
          <w:rFonts w:eastAsia="MS Gothic"/>
        </w:rPr>
        <w:t>と</w:t>
      </w:r>
      <w:r w:rsidRPr="00F5012A">
        <w:rPr>
          <w:rFonts w:eastAsia="MS Gothic"/>
        </w:rPr>
        <w:t>Heavy</w:t>
      </w:r>
      <w:r w:rsidRPr="00F5012A">
        <w:rPr>
          <w:rFonts w:eastAsia="MS Gothic"/>
        </w:rPr>
        <w:t>プリカーサーのペアが見られるようになり、スケジュール化されていないデータと比較すると、概して各ピークでより多くのポイントが見られます。また、</w:t>
      </w:r>
      <w:r w:rsidRPr="00F5012A">
        <w:rPr>
          <w:rFonts w:eastAsia="MS Gothic"/>
        </w:rPr>
        <w:t>Skyline</w:t>
      </w:r>
      <w:r w:rsidRPr="00F5012A">
        <w:rPr>
          <w:rFonts w:eastAsia="MS Gothic"/>
        </w:rPr>
        <w:t>が「予測」とピークの予測時間を示</w:t>
      </w:r>
      <w:r w:rsidR="00E61E71">
        <w:rPr>
          <w:rFonts w:eastAsia="MS Gothic" w:hint="eastAsia"/>
        </w:rPr>
        <w:t>し</w:t>
      </w:r>
      <w:r w:rsidRPr="00F5012A">
        <w:rPr>
          <w:rFonts w:eastAsia="MS Gothic"/>
        </w:rPr>
        <w:t>ます。</w:t>
      </w:r>
    </w:p>
    <w:p w14:paraId="4B2C81BB" w14:textId="77777777" w:rsidR="005B41FD" w:rsidRPr="00F5012A" w:rsidRDefault="005B41FD" w:rsidP="005B41FD">
      <w:pPr>
        <w:rPr>
          <w:rFonts w:eastAsia="MS Gothic"/>
        </w:rPr>
      </w:pPr>
      <w:r w:rsidRPr="00F5012A">
        <w:rPr>
          <w:rFonts w:eastAsia="MS Gothic"/>
        </w:rPr>
        <w:t>スケジュールウィンドウに関する上記の質問に答えるには、以下の操作を行うことができます。</w:t>
      </w:r>
    </w:p>
    <w:p w14:paraId="0579CEC2" w14:textId="77777777" w:rsidR="005B41FD" w:rsidRPr="00F5012A" w:rsidRDefault="005B41FD" w:rsidP="005B41FD">
      <w:pPr>
        <w:pStyle w:val="ListParagraph"/>
        <w:numPr>
          <w:ilvl w:val="0"/>
          <w:numId w:val="45"/>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なし</w:t>
      </w:r>
      <w:r w:rsidRPr="00F5012A">
        <w:rPr>
          <w:rFonts w:eastAsia="MS Gothic"/>
        </w:rPr>
        <w:t xml:space="preserve"> ]</w:t>
      </w:r>
      <w:r w:rsidR="00503655">
        <w:rPr>
          <w:rFonts w:eastAsia="MS Gothic" w:hint="eastAsia"/>
        </w:rPr>
        <w:t>（</w:t>
      </w:r>
      <w:r w:rsidRPr="00F5012A">
        <w:rPr>
          <w:rFonts w:eastAsia="MS Gothic"/>
        </w:rPr>
        <w:t>Shift+F11</w:t>
      </w:r>
      <w:r w:rsidR="00503655">
        <w:rPr>
          <w:rFonts w:eastAsia="MS Gothic" w:hint="eastAsia"/>
        </w:rPr>
        <w:t>）</w:t>
      </w:r>
      <w:r w:rsidRPr="00F5012A">
        <w:rPr>
          <w:rFonts w:eastAsia="MS Gothic"/>
        </w:rPr>
        <w:t>をクリックします。</w:t>
      </w:r>
    </w:p>
    <w:p w14:paraId="2CFDAA91" w14:textId="77777777" w:rsidR="005B41FD" w:rsidRPr="00F5012A" w:rsidRDefault="005B41FD" w:rsidP="005B41FD">
      <w:pPr>
        <w:rPr>
          <w:rFonts w:eastAsia="MS Gothic"/>
        </w:rPr>
      </w:pPr>
      <w:r w:rsidRPr="00F5012A">
        <w:rPr>
          <w:rFonts w:eastAsia="MS Gothic"/>
        </w:rPr>
        <w:t>6</w:t>
      </w:r>
      <w:r w:rsidRPr="00F5012A">
        <w:rPr>
          <w:rFonts w:eastAsia="MS Gothic"/>
        </w:rPr>
        <w:t>分のクロマトグラム範囲が確認できたら、以下の操作を行います。</w:t>
      </w:r>
    </w:p>
    <w:p w14:paraId="1A853819" w14:textId="77777777" w:rsidR="005B41FD" w:rsidRPr="00F5012A" w:rsidRDefault="005B41FD" w:rsidP="005B41FD">
      <w:pPr>
        <w:pStyle w:val="ListParagraph"/>
        <w:numPr>
          <w:ilvl w:val="0"/>
          <w:numId w:val="45"/>
        </w:numPr>
        <w:rPr>
          <w:rFonts w:eastAsia="MS Gothic"/>
        </w:rPr>
      </w:pPr>
      <w:r w:rsidRPr="00F5012A">
        <w:rPr>
          <w:rFonts w:eastAsia="MS Gothic"/>
        </w:rPr>
        <w:t xml:space="preserve">[ </w:t>
      </w:r>
      <w:r w:rsidRPr="00F5012A">
        <w:rPr>
          <w:rFonts w:eastAsia="MS Gothic"/>
          <w:b/>
        </w:rPr>
        <w:t>ビュー</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最適ピーク</w:t>
      </w:r>
      <w:r w:rsidRPr="00F5012A">
        <w:rPr>
          <w:rFonts w:eastAsia="MS Gothic"/>
        </w:rPr>
        <w:t xml:space="preserve"> ]</w:t>
      </w:r>
      <w:r w:rsidR="00503655">
        <w:rPr>
          <w:rFonts w:eastAsia="MS Gothic" w:hint="eastAsia"/>
        </w:rPr>
        <w:t>（</w:t>
      </w:r>
      <w:r w:rsidRPr="00F5012A">
        <w:rPr>
          <w:rFonts w:eastAsia="MS Gothic"/>
        </w:rPr>
        <w:t>F11</w:t>
      </w:r>
      <w:r w:rsidR="00503655">
        <w:rPr>
          <w:rFonts w:eastAsia="MS Gothic" w:hint="eastAsia"/>
        </w:rPr>
        <w:t>）</w:t>
      </w:r>
      <w:r w:rsidRPr="00F5012A">
        <w:rPr>
          <w:rFonts w:eastAsia="MS Gothic"/>
        </w:rPr>
        <w:t>をクリックします。</w:t>
      </w:r>
    </w:p>
    <w:p w14:paraId="03C5CC23" w14:textId="77777777" w:rsidR="00EA5A40" w:rsidRPr="00F5012A" w:rsidRDefault="00EA5A40" w:rsidP="00343590">
      <w:pPr>
        <w:rPr>
          <w:rFonts w:eastAsia="MS Gothic"/>
        </w:rPr>
      </w:pPr>
      <w:r w:rsidRPr="00F5012A">
        <w:rPr>
          <w:rFonts w:eastAsia="MS Gothic"/>
        </w:rPr>
        <w:t>この実験では、データは</w:t>
      </w:r>
      <w:r w:rsidRPr="00F5012A">
        <w:rPr>
          <w:rFonts w:eastAsia="MS Gothic"/>
        </w:rPr>
        <w:t>1</w:t>
      </w:r>
      <w:r w:rsidRPr="00F5012A">
        <w:rPr>
          <w:rFonts w:eastAsia="MS Gothic"/>
        </w:rPr>
        <w:t>回のインジェクションから得られたものですが、</w:t>
      </w:r>
      <w:r w:rsidRPr="00F5012A">
        <w:rPr>
          <w:rFonts w:eastAsia="MS Gothic"/>
        </w:rPr>
        <w:t xml:space="preserve">[ </w:t>
      </w:r>
      <w:r w:rsidR="00573964" w:rsidRPr="00F5012A">
        <w:rPr>
          <w:rFonts w:eastAsia="MS Gothic"/>
          <w:b/>
        </w:rPr>
        <w:t>回帰を自動計算</w:t>
      </w:r>
      <w:r w:rsidRPr="00F5012A">
        <w:rPr>
          <w:rFonts w:eastAsia="MS Gothic"/>
        </w:rPr>
        <w:t xml:space="preserve"> ] </w:t>
      </w:r>
      <w:r w:rsidRPr="00F5012A">
        <w:rPr>
          <w:rFonts w:eastAsia="MS Gothic"/>
        </w:rPr>
        <w:t>設定により、より正確な定量を希望する場合には、このようにすべてのペプチドの測定に複数回のスケジュールインジェクションを必要とするドキュメントに対しても、各インジェクションに個別の回帰が計算されます。そのようなドキュメントに対するメソッドをエクスポートする場合、</w:t>
      </w:r>
      <w:r w:rsidRPr="00F5012A">
        <w:rPr>
          <w:rFonts w:eastAsia="MS Gothic"/>
        </w:rPr>
        <w:t>Skyline</w:t>
      </w:r>
      <w:r w:rsidRPr="00F5012A">
        <w:rPr>
          <w:rFonts w:eastAsia="MS Gothic"/>
        </w:rPr>
        <w:t>ではすべてのメソッドに標準ペプチドのトランジションが含まれます。この自動回帰機能により、すべてのインジェクションに対して線形方程式を</w:t>
      </w:r>
      <w:r w:rsidRPr="00F5012A">
        <w:rPr>
          <w:rFonts w:eastAsia="MS Gothic"/>
        </w:rPr>
        <w:t>1</w:t>
      </w:r>
      <w:r w:rsidRPr="00F5012A">
        <w:rPr>
          <w:rFonts w:eastAsia="MS Gothic"/>
        </w:rPr>
        <w:t>つだけ計算するよりも正確な保持時間予測が得られ、それにより、「予測」注釈がより強固なペプチドの同定検証</w:t>
      </w:r>
      <w:r w:rsidR="00E331C4">
        <w:rPr>
          <w:rFonts w:hint="eastAsia"/>
        </w:rPr>
        <w:br/>
      </w:r>
      <w:r w:rsidRPr="00F5012A">
        <w:rPr>
          <w:rFonts w:eastAsia="MS Gothic"/>
        </w:rPr>
        <w:t>ツールとなります。</w:t>
      </w:r>
    </w:p>
    <w:p w14:paraId="5634FEE7" w14:textId="77777777" w:rsidR="007B717E" w:rsidRPr="00F5012A" w:rsidRDefault="007B717E" w:rsidP="007B717E">
      <w:pPr>
        <w:pStyle w:val="Heading1"/>
        <w:rPr>
          <w:rFonts w:eastAsia="MS Gothic"/>
        </w:rPr>
      </w:pPr>
      <w:r w:rsidRPr="00F5012A">
        <w:rPr>
          <w:rFonts w:eastAsia="MS Gothic"/>
        </w:rPr>
        <w:t>MS/MS</w:t>
      </w:r>
      <w:r w:rsidRPr="00F5012A">
        <w:rPr>
          <w:rFonts w:eastAsia="MS Gothic"/>
        </w:rPr>
        <w:t>スペクトルからの</w:t>
      </w:r>
      <w:r w:rsidRPr="00F5012A">
        <w:rPr>
          <w:rFonts w:eastAsia="MS Gothic"/>
        </w:rPr>
        <w:t>iRT</w:t>
      </w:r>
      <w:r w:rsidRPr="00F5012A">
        <w:rPr>
          <w:rFonts w:eastAsia="MS Gothic"/>
        </w:rPr>
        <w:t>値の計算</w:t>
      </w:r>
    </w:p>
    <w:p w14:paraId="4A23D9DB" w14:textId="77777777" w:rsidR="007B717E" w:rsidRPr="00F5012A" w:rsidRDefault="006C0CD3" w:rsidP="007B717E">
      <w:pPr>
        <w:rPr>
          <w:rFonts w:eastAsia="MS Gothic"/>
        </w:rPr>
      </w:pPr>
      <w:r w:rsidRPr="00F5012A">
        <w:rPr>
          <w:rFonts w:eastAsia="MS Gothic"/>
        </w:rPr>
        <w:t>十分に信頼でき、同定できる高濃度で</w:t>
      </w:r>
      <w:r w:rsidRPr="00F5012A">
        <w:rPr>
          <w:rFonts w:eastAsia="MS Gothic"/>
        </w:rPr>
        <w:t>iRT</w:t>
      </w:r>
      <w:r w:rsidRPr="00F5012A">
        <w:rPr>
          <w:rFonts w:eastAsia="MS Gothic"/>
        </w:rPr>
        <w:t>カルキュレータの標準ペプチドを含んだデータ依存</w:t>
      </w:r>
      <w:r w:rsidR="00884607">
        <w:rPr>
          <w:rFonts w:eastAsia="MS Gothic" w:hint="eastAsia"/>
        </w:rPr>
        <w:t>的測定（</w:t>
      </w:r>
      <w:r w:rsidRPr="00F5012A">
        <w:rPr>
          <w:rFonts w:eastAsia="MS Gothic"/>
        </w:rPr>
        <w:t>DDA</w:t>
      </w:r>
      <w:r w:rsidR="00884607">
        <w:rPr>
          <w:rFonts w:eastAsia="MS Gothic" w:hint="eastAsia"/>
        </w:rPr>
        <w:t>）</w:t>
      </w:r>
      <w:r w:rsidRPr="00F5012A">
        <w:rPr>
          <w:rFonts w:eastAsia="MS Gothic"/>
        </w:rPr>
        <w:t>によって</w:t>
      </w:r>
      <w:r w:rsidRPr="00F5012A">
        <w:rPr>
          <w:rFonts w:eastAsia="MS Gothic"/>
        </w:rPr>
        <w:t>MS/MS</w:t>
      </w:r>
      <w:r w:rsidRPr="00F5012A">
        <w:rPr>
          <w:rFonts w:eastAsia="MS Gothic"/>
        </w:rPr>
        <w:t>スペクトルからデータを収集した場合、その測定データを利用して、</w:t>
      </w:r>
      <w:r w:rsidRPr="00F5012A">
        <w:rPr>
          <w:rFonts w:eastAsia="MS Gothic"/>
        </w:rPr>
        <w:t>SRM</w:t>
      </w:r>
      <w:r w:rsidRPr="00F5012A">
        <w:rPr>
          <w:rFonts w:eastAsia="MS Gothic"/>
        </w:rPr>
        <w:t>のデータで行った方法とほとんど同じ方法で</w:t>
      </w:r>
      <w:r w:rsidRPr="00F5012A">
        <w:rPr>
          <w:rFonts w:eastAsia="MS Gothic"/>
        </w:rPr>
        <w:t>iRT</w:t>
      </w:r>
      <w:r w:rsidRPr="00F5012A">
        <w:rPr>
          <w:rFonts w:eastAsia="MS Gothic"/>
        </w:rPr>
        <w:t>値が計算できます。一般に、これらの</w:t>
      </w:r>
      <w:r w:rsidRPr="00F5012A">
        <w:rPr>
          <w:rFonts w:eastAsia="MS Gothic"/>
        </w:rPr>
        <w:t>iRT</w:t>
      </w:r>
      <w:r w:rsidRPr="00F5012A">
        <w:rPr>
          <w:rFonts w:eastAsia="MS Gothic"/>
        </w:rPr>
        <w:t>値の精度は少し低くなりますが、これはペプチド溶出ピークのどこででも発生可能なスキャン時間に基づいているためです。ただし、スキャンデータベースの</w:t>
      </w:r>
      <w:r w:rsidRPr="00F5012A">
        <w:rPr>
          <w:rFonts w:eastAsia="MS Gothic"/>
        </w:rPr>
        <w:t>iRT</w:t>
      </w:r>
      <w:r w:rsidRPr="00F5012A">
        <w:rPr>
          <w:rFonts w:eastAsia="MS Gothic"/>
        </w:rPr>
        <w:t>値を用いることにより、</w:t>
      </w:r>
      <w:r w:rsidRPr="00F5012A">
        <w:rPr>
          <w:rFonts w:eastAsia="MS Gothic"/>
        </w:rPr>
        <w:t>DDA</w:t>
      </w:r>
      <w:r w:rsidRPr="00F5012A">
        <w:rPr>
          <w:rFonts w:eastAsia="MS Gothic"/>
        </w:rPr>
        <w:t>による探索実験からスケジュール化された</w:t>
      </w:r>
      <w:r w:rsidRPr="00F5012A">
        <w:rPr>
          <w:rFonts w:eastAsia="MS Gothic"/>
        </w:rPr>
        <w:t>SRM</w:t>
      </w:r>
      <w:r w:rsidRPr="00F5012A">
        <w:rPr>
          <w:rFonts w:eastAsia="MS Gothic"/>
        </w:rPr>
        <w:t>へと直接移行し、プロセスに</w:t>
      </w:r>
      <w:r w:rsidR="00E61E71">
        <w:rPr>
          <w:rFonts w:eastAsia="MS Gothic" w:hint="eastAsia"/>
        </w:rPr>
        <w:t>必要な</w:t>
      </w:r>
      <w:r w:rsidRPr="00F5012A">
        <w:rPr>
          <w:rFonts w:eastAsia="MS Gothic"/>
        </w:rPr>
        <w:t>時間をかなり節約できます。これはまた、「</w:t>
      </w:r>
      <w:hyperlink r:id="rId40" w:history="1">
        <w:r w:rsidRPr="00F5012A">
          <w:rPr>
            <w:rStyle w:val="Hyperlink"/>
            <w:rFonts w:eastAsia="MS Gothic"/>
          </w:rPr>
          <w:t>DIA/SWATH</w:t>
        </w:r>
        <w:r w:rsidRPr="00F5012A">
          <w:rPr>
            <w:rStyle w:val="Hyperlink"/>
            <w:rFonts w:eastAsia="MS Gothic"/>
          </w:rPr>
          <w:t>データの分析</w:t>
        </w:r>
      </w:hyperlink>
      <w:r w:rsidRPr="00F5012A">
        <w:rPr>
          <w:rFonts w:eastAsia="MS Gothic"/>
        </w:rPr>
        <w:t>」チュートリアルで説明するように、データ非依存</w:t>
      </w:r>
      <w:r w:rsidR="00884607">
        <w:rPr>
          <w:rFonts w:eastAsia="MS Gothic" w:hint="eastAsia"/>
        </w:rPr>
        <w:t>的測定（</w:t>
      </w:r>
      <w:r w:rsidRPr="00F5012A">
        <w:rPr>
          <w:rFonts w:eastAsia="MS Gothic"/>
        </w:rPr>
        <w:t>DIA</w:t>
      </w:r>
      <w:r w:rsidR="00884607">
        <w:rPr>
          <w:rFonts w:eastAsia="MS Gothic" w:hint="eastAsia"/>
        </w:rPr>
        <w:t>）</w:t>
      </w:r>
      <w:r w:rsidRPr="00F5012A">
        <w:rPr>
          <w:rFonts w:eastAsia="MS Gothic"/>
        </w:rPr>
        <w:t>データ内でのクロマトグラムピークのクエリに使用する</w:t>
      </w:r>
      <w:r w:rsidRPr="00F5012A">
        <w:rPr>
          <w:rFonts w:eastAsia="MS Gothic"/>
        </w:rPr>
        <w:t>iRT</w:t>
      </w:r>
      <w:r w:rsidRPr="00F5012A">
        <w:rPr>
          <w:rFonts w:eastAsia="MS Gothic"/>
        </w:rPr>
        <w:t>値を校正する最も一般的なメソッドとなりました。</w:t>
      </w:r>
    </w:p>
    <w:p w14:paraId="5C697CA6" w14:textId="77777777" w:rsidR="008F07BB" w:rsidRPr="00F5012A" w:rsidRDefault="00ED3C25" w:rsidP="007B717E">
      <w:pPr>
        <w:rPr>
          <w:rFonts w:eastAsia="MS Gothic"/>
        </w:rPr>
      </w:pPr>
      <w:r w:rsidRPr="00F5012A">
        <w:rPr>
          <w:rFonts w:eastAsia="MS Gothic"/>
        </w:rPr>
        <w:t>本チュートリアルの</w:t>
      </w:r>
      <w:r w:rsidRPr="00F5012A">
        <w:rPr>
          <w:rFonts w:eastAsia="MS Gothic"/>
        </w:rPr>
        <w:t>iRT</w:t>
      </w:r>
      <w:r w:rsidRPr="00F5012A">
        <w:rPr>
          <w:rFonts w:eastAsia="MS Gothic"/>
        </w:rPr>
        <w:t>フォルダ内に、「</w:t>
      </w:r>
      <w:r w:rsidRPr="00F5012A">
        <w:rPr>
          <w:rFonts w:eastAsia="MS Gothic"/>
        </w:rPr>
        <w:t>Yeast+Standard</w:t>
      </w:r>
      <w:r w:rsidRPr="00F5012A">
        <w:rPr>
          <w:rFonts w:eastAsia="MS Gothic"/>
        </w:rPr>
        <w:t>」というサブフォルダがありますが、この中に、「</w:t>
      </w:r>
      <w:r w:rsidRPr="00F5012A">
        <w:rPr>
          <w:rFonts w:eastAsia="MS Gothic"/>
        </w:rPr>
        <w:t>Yeast_iRT_C18_0_00001.blib</w:t>
      </w:r>
      <w:r w:rsidRPr="00F5012A">
        <w:rPr>
          <w:rFonts w:eastAsia="MS Gothic"/>
        </w:rPr>
        <w:t>」というスペクトルライブラリがあります。このスペクトルライブラリは、</w:t>
      </w:r>
      <w:r w:rsidRPr="00F5012A">
        <w:rPr>
          <w:rFonts w:eastAsia="MS Gothic"/>
        </w:rPr>
        <w:t>Biognosys</w:t>
      </w:r>
      <w:r w:rsidRPr="00F5012A">
        <w:rPr>
          <w:rFonts w:eastAsia="MS Gothic"/>
        </w:rPr>
        <w:t>社の保持時間の標準混合品を添加した酵母溶解物の、</w:t>
      </w:r>
      <w:r w:rsidRPr="00F5012A">
        <w:rPr>
          <w:rFonts w:eastAsia="MS Gothic"/>
        </w:rPr>
        <w:t>2</w:t>
      </w:r>
      <w:r w:rsidRPr="00F5012A">
        <w:rPr>
          <w:rFonts w:eastAsia="MS Gothic"/>
        </w:rPr>
        <w:t>回の</w:t>
      </w:r>
      <w:r w:rsidRPr="00F5012A">
        <w:rPr>
          <w:rFonts w:eastAsia="MS Gothic"/>
        </w:rPr>
        <w:t>DDA</w:t>
      </w:r>
      <w:r w:rsidRPr="00F5012A">
        <w:rPr>
          <w:rFonts w:eastAsia="MS Gothic"/>
        </w:rPr>
        <w:t>分析結果を</w:t>
      </w:r>
      <w:r w:rsidRPr="00F5012A">
        <w:rPr>
          <w:rFonts w:eastAsia="MS Gothic"/>
        </w:rPr>
        <w:t>SEQUEST</w:t>
      </w:r>
      <w:r w:rsidRPr="00F5012A">
        <w:rPr>
          <w:rFonts w:eastAsia="MS Gothic"/>
        </w:rPr>
        <w:t>でペプチド検索した結果から構築されたものです。下記のように、</w:t>
      </w:r>
      <w:r w:rsidRPr="00F5012A">
        <w:rPr>
          <w:rFonts w:eastAsia="MS Gothic"/>
        </w:rPr>
        <w:t>iRT</w:t>
      </w:r>
      <w:r w:rsidRPr="00F5012A">
        <w:rPr>
          <w:rFonts w:eastAsia="MS Gothic"/>
        </w:rPr>
        <w:t>データベースに十分な数のペプチドが蓄積されると、インポートするデータに常に標準ペプチドを含めておく必要はなくなります。ただし、</w:t>
      </w:r>
      <w:r w:rsidRPr="00F5012A">
        <w:rPr>
          <w:rFonts w:eastAsia="MS Gothic"/>
        </w:rPr>
        <w:t>Skyline</w:t>
      </w:r>
      <w:r w:rsidRPr="00F5012A">
        <w:rPr>
          <w:rFonts w:eastAsia="MS Gothic"/>
        </w:rPr>
        <w:t>が構築する</w:t>
      </w:r>
      <w:r w:rsidRPr="00F5012A">
        <w:rPr>
          <w:rFonts w:eastAsia="MS Gothic"/>
        </w:rPr>
        <w:t>BiblioSpec</w:t>
      </w:r>
      <w:r w:rsidRPr="00F5012A">
        <w:rPr>
          <w:rFonts w:eastAsia="MS Gothic"/>
        </w:rPr>
        <w:t>ライブラリフォーマットを使用する必要があります。その他のフォーマットでは、質量分析装置での測定データごとに個別に保持時間を維持しないため、同一のクロマトグラフィー条件での保持時間の回帰は計算できません。</w:t>
      </w:r>
    </w:p>
    <w:p w14:paraId="55DFE131" w14:textId="77777777" w:rsidR="00ED3C25" w:rsidRPr="00F5012A" w:rsidRDefault="008F07BB" w:rsidP="00E331C4">
      <w:pPr>
        <w:ind w:rightChars="-62" w:right="-136"/>
        <w:rPr>
          <w:rFonts w:eastAsia="MS Gothic"/>
        </w:rPr>
      </w:pPr>
      <w:r w:rsidRPr="00F5012A">
        <w:rPr>
          <w:rFonts w:eastAsia="MS Gothic"/>
        </w:rPr>
        <w:t>以下の操作を行うと、このライブラリ内にあるペプチドスペクトル</w:t>
      </w:r>
      <w:r w:rsidR="00E61E71">
        <w:rPr>
          <w:rFonts w:eastAsia="MS Gothic" w:hint="eastAsia"/>
        </w:rPr>
        <w:t>と</w:t>
      </w:r>
      <w:r w:rsidRPr="00F5012A">
        <w:rPr>
          <w:rFonts w:eastAsia="MS Gothic"/>
        </w:rPr>
        <w:t>一致</w:t>
      </w:r>
      <w:r w:rsidR="00E61E71">
        <w:rPr>
          <w:rFonts w:eastAsia="MS Gothic" w:hint="eastAsia"/>
        </w:rPr>
        <w:t>する</w:t>
      </w:r>
      <w:r w:rsidRPr="00F5012A">
        <w:rPr>
          <w:rFonts w:eastAsia="MS Gothic"/>
        </w:rPr>
        <w:t>iRT</w:t>
      </w:r>
      <w:r w:rsidRPr="00F5012A">
        <w:rPr>
          <w:rFonts w:eastAsia="MS Gothic"/>
        </w:rPr>
        <w:t>値を追加できます。</w:t>
      </w:r>
    </w:p>
    <w:p w14:paraId="08CEFC6E"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グラフを右クリックして</w:t>
      </w:r>
      <w:r w:rsidRPr="00F5012A">
        <w:rPr>
          <w:rFonts w:eastAsia="MS Gothic"/>
        </w:rPr>
        <w:t xml:space="preserve"> [ </w:t>
      </w:r>
      <w:r w:rsidRPr="00F5012A">
        <w:rPr>
          <w:rFonts w:eastAsia="MS Gothic"/>
          <w:b/>
        </w:rPr>
        <w:t>カルキュレータ</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07B6C375"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ボタンをクリックし、</w:t>
      </w:r>
      <w:r w:rsidRPr="00F5012A">
        <w:rPr>
          <w:rFonts w:eastAsia="MS Gothic"/>
        </w:rPr>
        <w:t xml:space="preserve">[ </w:t>
      </w:r>
      <w:r w:rsidRPr="00F5012A">
        <w:rPr>
          <w:rFonts w:eastAsia="MS Gothic"/>
          <w:b/>
        </w:rPr>
        <w:t>スペクトルライブラリを追加</w:t>
      </w:r>
      <w:r w:rsidRPr="00F5012A">
        <w:rPr>
          <w:rFonts w:eastAsia="MS Gothic"/>
        </w:rPr>
        <w:t xml:space="preserve"> ] </w:t>
      </w:r>
      <w:r w:rsidRPr="00F5012A">
        <w:rPr>
          <w:rFonts w:eastAsia="MS Gothic"/>
        </w:rPr>
        <w:t>をクリックします。</w:t>
      </w:r>
    </w:p>
    <w:p w14:paraId="09751B86"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r w:rsidR="0084619F" w:rsidRPr="00F5012A">
        <w:rPr>
          <w:rFonts w:eastAsia="MS Gothic"/>
          <w:b/>
        </w:rPr>
        <w:t>スペクトルライブラリを追加</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スペクトルライブラリファイル</w:t>
      </w:r>
      <w:r w:rsidRPr="00F5012A">
        <w:rPr>
          <w:rFonts w:eastAsia="MS Gothic"/>
        </w:rPr>
        <w:t xml:space="preserve"> ] </w:t>
      </w:r>
      <w:r w:rsidRPr="00F5012A">
        <w:rPr>
          <w:rFonts w:eastAsia="MS Gothic"/>
        </w:rPr>
        <w:t>ラジオボタンをクリックします。</w:t>
      </w:r>
    </w:p>
    <w:p w14:paraId="6CADAA1C"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r w:rsidRPr="00F5012A">
        <w:rPr>
          <w:rFonts w:eastAsia="MS Gothic"/>
          <w:b/>
        </w:rPr>
        <w:t>参照</w:t>
      </w:r>
      <w:r w:rsidRPr="00F5012A">
        <w:rPr>
          <w:rFonts w:eastAsia="MS Gothic"/>
        </w:rPr>
        <w:t xml:space="preserve"> ] </w:t>
      </w:r>
      <w:r w:rsidRPr="00F5012A">
        <w:rPr>
          <w:rFonts w:eastAsia="MS Gothic"/>
        </w:rPr>
        <w:t>ボタンをクリックします。</w:t>
      </w:r>
    </w:p>
    <w:p w14:paraId="5D63EA7B" w14:textId="77777777" w:rsidR="009B1824" w:rsidRPr="00F5012A" w:rsidRDefault="009B1824" w:rsidP="009B1824">
      <w:pPr>
        <w:pStyle w:val="ListParagraph"/>
        <w:numPr>
          <w:ilvl w:val="0"/>
          <w:numId w:val="41"/>
        </w:numPr>
        <w:rPr>
          <w:rFonts w:eastAsia="MS Gothic"/>
        </w:rPr>
      </w:pPr>
      <w:r w:rsidRPr="00F5012A">
        <w:rPr>
          <w:rFonts w:eastAsia="MS Gothic"/>
        </w:rPr>
        <w:t>「</w:t>
      </w:r>
      <w:r w:rsidRPr="00F5012A">
        <w:rPr>
          <w:rFonts w:eastAsia="MS Gothic"/>
        </w:rPr>
        <w:t>iRT</w:t>
      </w:r>
      <w:r w:rsidRPr="00F5012A">
        <w:rPr>
          <w:rFonts w:eastAsia="MS Gothic"/>
        </w:rPr>
        <w:t>」フォルダの「</w:t>
      </w:r>
      <w:r w:rsidRPr="00F5012A">
        <w:rPr>
          <w:rFonts w:eastAsia="MS Gothic"/>
        </w:rPr>
        <w:t>Yeast+Standard</w:t>
      </w:r>
      <w:r w:rsidRPr="00F5012A">
        <w:rPr>
          <w:rFonts w:eastAsia="MS Gothic"/>
        </w:rPr>
        <w:t>」サブフォルダをダブルクリックします。</w:t>
      </w:r>
    </w:p>
    <w:p w14:paraId="5D2769B1" w14:textId="77777777" w:rsidR="009B1824" w:rsidRPr="00F5012A" w:rsidRDefault="009B1824" w:rsidP="009B1824">
      <w:pPr>
        <w:pStyle w:val="ListParagraph"/>
        <w:numPr>
          <w:ilvl w:val="0"/>
          <w:numId w:val="41"/>
        </w:numPr>
        <w:rPr>
          <w:rFonts w:eastAsia="MS Gothic"/>
        </w:rPr>
      </w:pPr>
      <w:r w:rsidRPr="00F5012A">
        <w:rPr>
          <w:rFonts w:eastAsia="MS Gothic"/>
        </w:rPr>
        <w:t>「</w:t>
      </w:r>
      <w:r w:rsidRPr="00F5012A">
        <w:rPr>
          <w:rFonts w:eastAsia="MS Gothic"/>
        </w:rPr>
        <w:t>Yeast_iRT_C18_0_00001.blib</w:t>
      </w:r>
      <w:r w:rsidRPr="00F5012A">
        <w:rPr>
          <w:rFonts w:eastAsia="MS Gothic"/>
        </w:rPr>
        <w:t>」ファイルをダブルクリックします。</w:t>
      </w:r>
    </w:p>
    <w:p w14:paraId="4C0E928D" w14:textId="77777777" w:rsidR="0084619F" w:rsidRPr="00F5012A" w:rsidRDefault="0084619F" w:rsidP="00380F71">
      <w:pPr>
        <w:keepNext/>
        <w:rPr>
          <w:rFonts w:eastAsia="MS Gothic"/>
        </w:rPr>
      </w:pPr>
      <w:r w:rsidRPr="00F5012A">
        <w:rPr>
          <w:rFonts w:eastAsia="MS Gothic"/>
        </w:rPr>
        <w:t xml:space="preserve">[ </w:t>
      </w:r>
      <w:r w:rsidRPr="00F5012A">
        <w:rPr>
          <w:rFonts w:eastAsia="MS Gothic"/>
          <w:b/>
        </w:rPr>
        <w:t>スペクトルライブラリを追加</w:t>
      </w:r>
      <w:r w:rsidRPr="00F5012A">
        <w:rPr>
          <w:rFonts w:eastAsia="MS Gothic"/>
        </w:rPr>
        <w:t xml:space="preserve"> ] </w:t>
      </w:r>
      <w:r w:rsidRPr="00F5012A">
        <w:rPr>
          <w:rFonts w:eastAsia="MS Gothic"/>
        </w:rPr>
        <w:t>フォームは以下のようになります。</w:t>
      </w:r>
    </w:p>
    <w:p w14:paraId="66191099" w14:textId="77777777" w:rsidR="0084619F" w:rsidRPr="00F5012A" w:rsidRDefault="004264D3" w:rsidP="0084619F">
      <w:pPr>
        <w:rPr>
          <w:rFonts w:eastAsia="MS Gothic"/>
        </w:rPr>
      </w:pPr>
      <w:r w:rsidRPr="00F5012A">
        <w:rPr>
          <w:rFonts w:eastAsia="MS Gothic"/>
          <w:noProof/>
        </w:rPr>
        <w:drawing>
          <wp:inline distT="0" distB="0" distL="0" distR="0" wp14:anchorId="6AC6103C" wp14:editId="4B69C8E7">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3609975" cy="2390775"/>
                    </a:xfrm>
                    <a:prstGeom prst="rect">
                      <a:avLst/>
                    </a:prstGeom>
                  </pic:spPr>
                </pic:pic>
              </a:graphicData>
            </a:graphic>
          </wp:inline>
        </w:drawing>
      </w:r>
    </w:p>
    <w:p w14:paraId="6A9EB491" w14:textId="77777777" w:rsidR="0084619F" w:rsidRPr="00F5012A" w:rsidRDefault="0084619F" w:rsidP="009B1824">
      <w:pPr>
        <w:pStyle w:val="ListParagraph"/>
        <w:numPr>
          <w:ilvl w:val="0"/>
          <w:numId w:val="41"/>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65820999" w14:textId="77777777" w:rsidR="0084619F" w:rsidRPr="00F5012A" w:rsidRDefault="0084619F" w:rsidP="00380F71">
      <w:pPr>
        <w:keepNext/>
        <w:rPr>
          <w:rFonts w:eastAsia="MS Gothic"/>
        </w:rPr>
      </w:pPr>
      <w:r w:rsidRPr="00F5012A">
        <w:rPr>
          <w:rFonts w:eastAsia="MS Gothic"/>
        </w:rPr>
        <w:t>Skyline</w:t>
      </w:r>
      <w:r w:rsidRPr="00F5012A">
        <w:rPr>
          <w:rFonts w:eastAsia="MS Gothic"/>
        </w:rPr>
        <w:t>には以下のようなフォームが表示されます。</w:t>
      </w:r>
    </w:p>
    <w:p w14:paraId="48B71423" w14:textId="77777777" w:rsidR="00576836" w:rsidRPr="00F5012A" w:rsidRDefault="004264D3" w:rsidP="0084619F">
      <w:pPr>
        <w:rPr>
          <w:rFonts w:eastAsia="MS Gothic"/>
        </w:rPr>
      </w:pPr>
      <w:r w:rsidRPr="00F5012A">
        <w:rPr>
          <w:rFonts w:eastAsia="MS Gothic"/>
          <w:noProof/>
        </w:rPr>
        <w:drawing>
          <wp:inline distT="0" distB="0" distL="0" distR="0" wp14:anchorId="344D308B" wp14:editId="104C0A2F">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5581650" cy="3276600"/>
                    </a:xfrm>
                    <a:prstGeom prst="rect">
                      <a:avLst/>
                    </a:prstGeom>
                  </pic:spPr>
                </pic:pic>
              </a:graphicData>
            </a:graphic>
          </wp:inline>
        </w:drawing>
      </w:r>
    </w:p>
    <w:p w14:paraId="328C6F96" w14:textId="77777777" w:rsidR="0084619F" w:rsidRPr="00F5012A" w:rsidRDefault="0084619F" w:rsidP="0084619F">
      <w:pPr>
        <w:rPr>
          <w:rFonts w:eastAsia="MS Gothic"/>
        </w:rPr>
      </w:pPr>
      <w:r w:rsidRPr="00F5012A">
        <w:rPr>
          <w:rFonts w:eastAsia="MS Gothic"/>
        </w:rPr>
        <w:t>このフォームでは、ライブラリ内の</w:t>
      </w:r>
      <w:r w:rsidRPr="00F5012A">
        <w:rPr>
          <w:rFonts w:eastAsia="MS Gothic"/>
        </w:rPr>
        <w:t>2</w:t>
      </w:r>
      <w:r w:rsidRPr="00F5012A">
        <w:rPr>
          <w:rFonts w:eastAsia="MS Gothic"/>
        </w:rPr>
        <w:t>回の</w:t>
      </w:r>
      <w:r w:rsidRPr="00F5012A">
        <w:rPr>
          <w:rFonts w:eastAsia="MS Gothic"/>
        </w:rPr>
        <w:t>DDA</w:t>
      </w:r>
      <w:r w:rsidRPr="00F5012A">
        <w:rPr>
          <w:rFonts w:eastAsia="MS Gothic"/>
        </w:rPr>
        <w:t>の実行に対し、</w:t>
      </w:r>
      <w:r w:rsidRPr="00F5012A">
        <w:rPr>
          <w:rFonts w:eastAsia="MS Gothic"/>
        </w:rPr>
        <w:t>Skyline</w:t>
      </w:r>
      <w:r w:rsidRPr="00F5012A">
        <w:rPr>
          <w:rFonts w:eastAsia="MS Gothic"/>
        </w:rPr>
        <w:t>にて</w:t>
      </w:r>
      <w:r w:rsidRPr="00F5012A">
        <w:rPr>
          <w:rFonts w:eastAsia="MS Gothic"/>
        </w:rPr>
        <w:t>1</w:t>
      </w:r>
      <w:r w:rsidRPr="00F5012A">
        <w:rPr>
          <w:rFonts w:eastAsia="MS Gothic"/>
        </w:rPr>
        <w:t>回の有効な回帰が計算できたことが示されています。可能な場合、</w:t>
      </w:r>
      <w:r w:rsidRPr="00F5012A">
        <w:rPr>
          <w:rFonts w:eastAsia="MS Gothic"/>
        </w:rPr>
        <w:t>Skyline</w:t>
      </w:r>
      <w:r w:rsidRPr="00F5012A">
        <w:rPr>
          <w:rFonts w:eastAsia="MS Gothic"/>
        </w:rPr>
        <w:t>では実行間で一致するすべてのペプチドを使用して内部実行間回帰が実施されます。これは標準ペプチドのみを使用した回帰よりもうまく行くことが実証されています。この最終的な校正回帰を利用して、</w:t>
      </w:r>
      <w:r w:rsidRPr="00F5012A">
        <w:rPr>
          <w:rFonts w:eastAsia="MS Gothic"/>
        </w:rPr>
        <w:t>Skyline</w:t>
      </w:r>
      <w:r w:rsidRPr="00F5012A">
        <w:rPr>
          <w:rFonts w:eastAsia="MS Gothic"/>
        </w:rPr>
        <w:t>では新たに</w:t>
      </w:r>
      <w:r w:rsidRPr="00F5012A">
        <w:rPr>
          <w:rFonts w:eastAsia="MS Gothic"/>
        </w:rPr>
        <w:t>558</w:t>
      </w:r>
      <w:r w:rsidRPr="00F5012A">
        <w:rPr>
          <w:rFonts w:eastAsia="MS Gothic"/>
        </w:rPr>
        <w:t>個のペプチドの</w:t>
      </w:r>
      <w:r w:rsidRPr="00F5012A">
        <w:rPr>
          <w:rFonts w:eastAsia="MS Gothic"/>
        </w:rPr>
        <w:t>iRT</w:t>
      </w:r>
      <w:r w:rsidRPr="00F5012A">
        <w:rPr>
          <w:rFonts w:eastAsia="MS Gothic"/>
        </w:rPr>
        <w:t>値が計算されています。内部調整後、</w:t>
      </w:r>
      <w:r w:rsidRPr="00F5012A">
        <w:rPr>
          <w:rFonts w:eastAsia="MS Gothic"/>
        </w:rPr>
        <w:t>Skyline</w:t>
      </w:r>
      <w:r w:rsidRPr="00F5012A">
        <w:rPr>
          <w:rFonts w:eastAsia="MS Gothic"/>
        </w:rPr>
        <w:t>ではペプチドに一致したすべての</w:t>
      </w:r>
      <w:r w:rsidRPr="00F5012A">
        <w:rPr>
          <w:rFonts w:eastAsia="MS Gothic"/>
        </w:rPr>
        <w:t>MS/MS</w:t>
      </w:r>
      <w:r w:rsidRPr="00F5012A">
        <w:rPr>
          <w:rFonts w:eastAsia="MS Gothic"/>
        </w:rPr>
        <w:t>スペクトルに対して時間</w:t>
      </w:r>
      <w:r w:rsidR="00E61E71">
        <w:rPr>
          <w:rFonts w:eastAsia="MS Gothic" w:hint="eastAsia"/>
        </w:rPr>
        <w:t>の中央値</w:t>
      </w:r>
      <w:r w:rsidRPr="00F5012A">
        <w:rPr>
          <w:rFonts w:eastAsia="MS Gothic"/>
        </w:rPr>
        <w:t>を使用します。これによって</w:t>
      </w:r>
      <w:r w:rsidRPr="00F5012A">
        <w:rPr>
          <w:rFonts w:eastAsia="MS Gothic"/>
        </w:rPr>
        <w:t>MS/MS</w:t>
      </w:r>
      <w:r w:rsidRPr="00F5012A">
        <w:rPr>
          <w:rFonts w:eastAsia="MS Gothic"/>
        </w:rPr>
        <w:t>スペクトルに一致した異常値が無意味な</w:t>
      </w:r>
      <w:r w:rsidRPr="00F5012A">
        <w:rPr>
          <w:rFonts w:eastAsia="MS Gothic"/>
        </w:rPr>
        <w:t>iRT</w:t>
      </w:r>
      <w:r w:rsidRPr="00F5012A">
        <w:rPr>
          <w:rFonts w:eastAsia="MS Gothic"/>
        </w:rPr>
        <w:t>値を生じないようにすることができます。また、</w:t>
      </w:r>
      <w:r w:rsidRPr="00F5012A">
        <w:rPr>
          <w:rFonts w:eastAsia="MS Gothic"/>
        </w:rPr>
        <w:t>3</w:t>
      </w:r>
      <w:r w:rsidRPr="00F5012A">
        <w:rPr>
          <w:rFonts w:eastAsia="MS Gothic"/>
        </w:rPr>
        <w:t>つのペプチドについては、クロマトグラムピークを基にした</w:t>
      </w:r>
      <w:r w:rsidRPr="00F5012A">
        <w:rPr>
          <w:rFonts w:eastAsia="MS Gothic"/>
        </w:rPr>
        <w:t>iRT</w:t>
      </w:r>
      <w:r w:rsidRPr="00F5012A">
        <w:rPr>
          <w:rFonts w:eastAsia="MS Gothic"/>
        </w:rPr>
        <w:t>値の情報がありますので、ここでは無視されます。</w:t>
      </w:r>
    </w:p>
    <w:p w14:paraId="50A1A469" w14:textId="77777777" w:rsidR="00597D4F" w:rsidRPr="00F5012A" w:rsidRDefault="00597D4F" w:rsidP="00597D4F">
      <w:pPr>
        <w:pStyle w:val="ListParagraph"/>
        <w:numPr>
          <w:ilvl w:val="0"/>
          <w:numId w:val="41"/>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642D1E98" w14:textId="77777777" w:rsidR="00576836" w:rsidRPr="00F5012A" w:rsidRDefault="00576836" w:rsidP="00576836">
      <w:pPr>
        <w:rPr>
          <w:rFonts w:eastAsia="MS Gothic"/>
        </w:rPr>
      </w:pPr>
      <w:r w:rsidRPr="00F5012A">
        <w:rPr>
          <w:rFonts w:eastAsia="MS Gothic"/>
        </w:rPr>
        <w:t>Skyline</w:t>
      </w:r>
      <w:r w:rsidRPr="00F5012A">
        <w:rPr>
          <w:rFonts w:eastAsia="MS Gothic"/>
        </w:rPr>
        <w:t>は、追加されているペプチドに対して</w:t>
      </w:r>
      <w:r w:rsidRPr="00F5012A">
        <w:rPr>
          <w:rFonts w:eastAsia="MS Gothic"/>
        </w:rPr>
        <w:t>iRT</w:t>
      </w:r>
      <w:r w:rsidRPr="00F5012A">
        <w:rPr>
          <w:rFonts w:eastAsia="MS Gothic"/>
        </w:rPr>
        <w:t>標準値を再校正しますか？というメッセージを表示します。</w:t>
      </w:r>
    </w:p>
    <w:p w14:paraId="31FB8DE1" w14:textId="77777777" w:rsidR="00576836" w:rsidRPr="00F5012A" w:rsidRDefault="00576836">
      <w:pPr>
        <w:pStyle w:val="ListParagraph"/>
        <w:numPr>
          <w:ilvl w:val="0"/>
          <w:numId w:val="41"/>
        </w:numPr>
        <w:rPr>
          <w:rFonts w:eastAsia="MS Gothic"/>
        </w:rPr>
      </w:pPr>
      <w:r w:rsidRPr="00F5012A">
        <w:rPr>
          <w:rFonts w:eastAsia="MS Gothic"/>
        </w:rPr>
        <w:t xml:space="preserve">[ </w:t>
      </w:r>
      <w:r w:rsidRPr="00F5012A">
        <w:rPr>
          <w:rFonts w:eastAsia="MS Gothic"/>
          <w:b/>
          <w:bCs/>
        </w:rPr>
        <w:t>いいえ</w:t>
      </w:r>
      <w:r w:rsidRPr="00F5012A">
        <w:rPr>
          <w:rFonts w:eastAsia="MS Gothic"/>
        </w:rPr>
        <w:t xml:space="preserve"> ] </w:t>
      </w:r>
      <w:r w:rsidRPr="00F5012A">
        <w:rPr>
          <w:rFonts w:eastAsia="MS Gothic"/>
        </w:rPr>
        <w:t>ボタンをクリックします。</w:t>
      </w:r>
    </w:p>
    <w:p w14:paraId="1A7EB05B" w14:textId="77777777" w:rsidR="00ED60A2" w:rsidRPr="00F5012A" w:rsidRDefault="00ED60A2" w:rsidP="00ED60A2">
      <w:pPr>
        <w:rPr>
          <w:rFonts w:eastAsia="MS Gothic"/>
        </w:rPr>
      </w:pPr>
      <w:r w:rsidRPr="00F5012A">
        <w:rPr>
          <w:rFonts w:eastAsia="MS Gothic"/>
        </w:rPr>
        <w:t>これで</w:t>
      </w:r>
      <w:r w:rsidRPr="00F5012A">
        <w:rPr>
          <w:rFonts w:eastAsia="MS Gothic"/>
        </w:rPr>
        <w:t xml:space="preserve"> [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フォームには、</w:t>
      </w:r>
      <w:r w:rsidRPr="00F5012A">
        <w:rPr>
          <w:rFonts w:eastAsia="MS Gothic"/>
        </w:rPr>
        <w:t xml:space="preserve">[ </w:t>
      </w:r>
      <w:r w:rsidR="00576836" w:rsidRPr="00F5012A">
        <w:rPr>
          <w:rFonts w:eastAsia="MS Gothic"/>
          <w:b/>
        </w:rPr>
        <w:t>その他の</w:t>
      </w:r>
      <w:r w:rsidR="00576836" w:rsidRPr="00F5012A">
        <w:rPr>
          <w:rFonts w:eastAsia="MS Gothic"/>
          <w:b/>
        </w:rPr>
        <w:t>iRT</w:t>
      </w:r>
      <w:r w:rsidR="00576836" w:rsidRPr="00F5012A">
        <w:rPr>
          <w:rFonts w:eastAsia="MS Gothic"/>
          <w:b/>
        </w:rPr>
        <w:t>値</w:t>
      </w:r>
      <w:r w:rsidRPr="00F5012A">
        <w:rPr>
          <w:rFonts w:eastAsia="MS Gothic"/>
        </w:rPr>
        <w:t xml:space="preserve"> ] </w:t>
      </w:r>
      <w:r w:rsidRPr="00F5012A">
        <w:rPr>
          <w:rFonts w:eastAsia="MS Gothic"/>
        </w:rPr>
        <w:t>リストに</w:t>
      </w:r>
      <w:r w:rsidRPr="00F5012A">
        <w:rPr>
          <w:rFonts w:eastAsia="MS Gothic"/>
        </w:rPr>
        <w:t>706</w:t>
      </w:r>
      <w:r w:rsidRPr="00F5012A">
        <w:rPr>
          <w:rFonts w:eastAsia="MS Gothic"/>
        </w:rPr>
        <w:t>個のペプチドが表示されます。</w:t>
      </w:r>
    </w:p>
    <w:p w14:paraId="09404EB5" w14:textId="77777777" w:rsidR="006E08BD" w:rsidRPr="00F5012A" w:rsidRDefault="006E08BD" w:rsidP="006E08BD">
      <w:pPr>
        <w:pStyle w:val="ListParagraph"/>
        <w:numPr>
          <w:ilvl w:val="0"/>
          <w:numId w:val="41"/>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ボタンをクリックします。</w:t>
      </w:r>
    </w:p>
    <w:p w14:paraId="03181959" w14:textId="77777777" w:rsidR="001D6BD3" w:rsidRPr="00F5012A" w:rsidRDefault="001D6BD3" w:rsidP="006E08BD">
      <w:pPr>
        <w:pStyle w:val="ListParagraph"/>
        <w:numPr>
          <w:ilvl w:val="0"/>
          <w:numId w:val="41"/>
        </w:numPr>
        <w:rPr>
          <w:rFonts w:eastAsia="MS Gothic"/>
        </w:rPr>
      </w:pPr>
      <w:r w:rsidRPr="00F5012A">
        <w:rPr>
          <w:rFonts w:eastAsia="MS Gothic"/>
        </w:rPr>
        <w:t xml:space="preserve">[ </w:t>
      </w:r>
      <w:r w:rsidRPr="00F5012A">
        <w:rPr>
          <w:rFonts w:eastAsia="MS Gothic"/>
          <w:b/>
        </w:rPr>
        <w:t>ペプチド設定</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4E912986" w14:textId="77777777" w:rsidR="005C6F14" w:rsidRPr="00F5012A" w:rsidRDefault="005C6F14" w:rsidP="005C6F14">
      <w:pPr>
        <w:pStyle w:val="Heading1"/>
        <w:rPr>
          <w:rFonts w:eastAsia="MS Gothic"/>
        </w:rPr>
      </w:pPr>
      <w:r w:rsidRPr="00F5012A">
        <w:rPr>
          <w:rFonts w:eastAsia="MS Gothic"/>
        </w:rPr>
        <w:t>MS/MS</w:t>
      </w:r>
      <w:r w:rsidRPr="00F5012A">
        <w:rPr>
          <w:rFonts w:eastAsia="MS Gothic"/>
        </w:rPr>
        <w:t>スキャン時間のクロマトグラムピーク時間への変換</w:t>
      </w:r>
    </w:p>
    <w:p w14:paraId="31F2CA62" w14:textId="77777777" w:rsidR="00597D4F" w:rsidRPr="00F5012A" w:rsidRDefault="00D72967" w:rsidP="00597D4F">
      <w:pPr>
        <w:rPr>
          <w:rFonts w:eastAsia="MS Gothic"/>
        </w:rPr>
      </w:pPr>
      <w:r w:rsidRPr="00F5012A">
        <w:rPr>
          <w:rFonts w:eastAsia="MS Gothic"/>
        </w:rPr>
        <w:t>MS/MS</w:t>
      </w:r>
      <w:r w:rsidRPr="00F5012A">
        <w:rPr>
          <w:rFonts w:eastAsia="MS Gothic"/>
        </w:rPr>
        <w:t>スキャン時間を基に計算した</w:t>
      </w:r>
      <w:r w:rsidRPr="00F5012A">
        <w:rPr>
          <w:rFonts w:eastAsia="MS Gothic"/>
        </w:rPr>
        <w:t>iRT</w:t>
      </w:r>
      <w:r w:rsidRPr="00F5012A">
        <w:rPr>
          <w:rFonts w:eastAsia="MS Gothic"/>
        </w:rPr>
        <w:t>値を使用すると、今度はこれらのペプチドの</w:t>
      </w:r>
      <w:r w:rsidRPr="00F5012A">
        <w:rPr>
          <w:rFonts w:eastAsia="MS Gothic"/>
        </w:rPr>
        <w:t>SRM</w:t>
      </w:r>
      <w:r w:rsidRPr="00F5012A">
        <w:rPr>
          <w:rFonts w:eastAsia="MS Gothic"/>
        </w:rPr>
        <w:t>取得をスケジュールできます。</w:t>
      </w:r>
      <w:r w:rsidRPr="00F5012A">
        <w:rPr>
          <w:rFonts w:eastAsia="MS Gothic"/>
        </w:rPr>
        <w:t xml:space="preserve"> </w:t>
      </w:r>
      <w:r w:rsidRPr="00F5012A">
        <w:rPr>
          <w:rFonts w:eastAsia="MS Gothic"/>
        </w:rPr>
        <w:t>さらに、その後実際の</w:t>
      </w:r>
      <w:r w:rsidRPr="00F5012A">
        <w:rPr>
          <w:rFonts w:eastAsia="MS Gothic"/>
        </w:rPr>
        <w:t>SRM</w:t>
      </w:r>
      <w:r w:rsidRPr="00F5012A">
        <w:rPr>
          <w:rFonts w:eastAsia="MS Gothic"/>
        </w:rPr>
        <w:t>データを使用し、クロマトグラムピーク時間に基づいてより正確な</w:t>
      </w:r>
      <w:r w:rsidRPr="00F5012A">
        <w:rPr>
          <w:rFonts w:eastAsia="MS Gothic"/>
        </w:rPr>
        <w:t>iRT</w:t>
      </w:r>
      <w:r w:rsidRPr="00F5012A">
        <w:rPr>
          <w:rFonts w:eastAsia="MS Gothic"/>
        </w:rPr>
        <w:t>値を得ることもできます。ただし、</w:t>
      </w:r>
      <w:r w:rsidRPr="00F5012A">
        <w:rPr>
          <w:rFonts w:eastAsia="MS Gothic"/>
        </w:rPr>
        <w:t>Skyline</w:t>
      </w:r>
      <w:r w:rsidRPr="00F5012A">
        <w:rPr>
          <w:rFonts w:eastAsia="MS Gothic"/>
        </w:rPr>
        <w:t>の</w:t>
      </w:r>
      <w:r w:rsidRPr="00F5012A">
        <w:rPr>
          <w:rFonts w:eastAsia="MS Gothic"/>
        </w:rPr>
        <w:t>MS1</w:t>
      </w:r>
      <w:r w:rsidRPr="00F5012A">
        <w:rPr>
          <w:rFonts w:eastAsia="MS Gothic"/>
        </w:rPr>
        <w:t>フィルタを利用すると、元の</w:t>
      </w:r>
      <w:r w:rsidRPr="00F5012A">
        <w:rPr>
          <w:rFonts w:eastAsia="MS Gothic"/>
        </w:rPr>
        <w:t>DDA</w:t>
      </w:r>
      <w:r w:rsidRPr="00F5012A">
        <w:rPr>
          <w:rFonts w:eastAsia="MS Gothic"/>
        </w:rPr>
        <w:t>実行からクロマトグラムピーク時間を直接抽出することもできます。</w:t>
      </w:r>
      <w:r w:rsidRPr="00F5012A">
        <w:rPr>
          <w:rFonts w:eastAsia="MS Gothic"/>
        </w:rPr>
        <w:t>MS1</w:t>
      </w:r>
      <w:r w:rsidRPr="00F5012A">
        <w:rPr>
          <w:rFonts w:eastAsia="MS Gothic"/>
        </w:rPr>
        <w:t>フィルタのドキュメントへのデータの設定とインポートの詳細については、</w:t>
      </w:r>
      <w:hyperlink r:id="rId43" w:history="1">
        <w:r w:rsidRPr="00F5012A">
          <w:rPr>
            <w:rStyle w:val="Hyperlink"/>
            <w:rFonts w:eastAsia="MS Gothic"/>
          </w:rPr>
          <w:t>MS1</w:t>
        </w:r>
        <w:r w:rsidRPr="00F5012A">
          <w:rPr>
            <w:rStyle w:val="Hyperlink"/>
            <w:rFonts w:eastAsia="MS Gothic"/>
          </w:rPr>
          <w:t>フルスキャンフィルタ</w:t>
        </w:r>
      </w:hyperlink>
      <w:r w:rsidRPr="00F5012A">
        <w:rPr>
          <w:rFonts w:eastAsia="MS Gothic"/>
        </w:rPr>
        <w:t>チュートリアルをご覧ください。本チュートリアルでは、以下の操作を行い、すでに作成されデータがインポートされているドキュメントを使用し、スペクトルライブラリの作成に使用する</w:t>
      </w:r>
      <w:r w:rsidRPr="00F5012A">
        <w:rPr>
          <w:rFonts w:eastAsia="MS Gothic"/>
        </w:rPr>
        <w:t>2</w:t>
      </w:r>
      <w:r w:rsidRPr="00F5012A">
        <w:rPr>
          <w:rFonts w:eastAsia="MS Gothic"/>
        </w:rPr>
        <w:t>回の</w:t>
      </w:r>
      <w:r w:rsidRPr="00F5012A">
        <w:rPr>
          <w:rFonts w:eastAsia="MS Gothic"/>
        </w:rPr>
        <w:t>DDA</w:t>
      </w:r>
      <w:r w:rsidRPr="00F5012A">
        <w:rPr>
          <w:rFonts w:eastAsia="MS Gothic"/>
        </w:rPr>
        <w:t>実行を見て行きます。</w:t>
      </w:r>
    </w:p>
    <w:p w14:paraId="4A4ACDC5" w14:textId="77777777" w:rsidR="00CB2A90" w:rsidRPr="00F5012A" w:rsidRDefault="00CB2A90" w:rsidP="00CB2A90">
      <w:pPr>
        <w:pStyle w:val="ListParagraph"/>
        <w:numPr>
          <w:ilvl w:val="0"/>
          <w:numId w:val="41"/>
        </w:numPr>
        <w:rPr>
          <w:rFonts w:eastAsia="MS Gothic"/>
        </w:rPr>
      </w:pPr>
      <w:r w:rsidRPr="00F5012A">
        <w:rPr>
          <w:rFonts w:eastAsia="MS Gothic"/>
        </w:rPr>
        <w:t xml:space="preserve">[ </w:t>
      </w:r>
      <w:r w:rsidRPr="00F5012A">
        <w:rPr>
          <w:rFonts w:eastAsia="MS Gothic"/>
          <w:b/>
        </w:rPr>
        <w:t>ファイル</w:t>
      </w:r>
      <w:r w:rsidRPr="00F5012A">
        <w:rPr>
          <w:rFonts w:eastAsia="MS Gothic"/>
        </w:rPr>
        <w:t xml:space="preserve"> ] </w:t>
      </w:r>
      <w:r w:rsidRPr="00F5012A">
        <w:rPr>
          <w:rFonts w:eastAsia="MS Gothic"/>
        </w:rPr>
        <w:t>メニューで</w:t>
      </w:r>
      <w:r w:rsidRPr="00F5012A">
        <w:rPr>
          <w:rFonts w:eastAsia="MS Gothic"/>
        </w:rPr>
        <w:t xml:space="preserve"> [ </w:t>
      </w:r>
      <w:r w:rsidRPr="00F5012A">
        <w:rPr>
          <w:rFonts w:eastAsia="MS Gothic"/>
          <w:b/>
        </w:rPr>
        <w:t>開く</w:t>
      </w:r>
      <w:r w:rsidRPr="00F5012A">
        <w:rPr>
          <w:rFonts w:eastAsia="MS Gothic"/>
        </w:rPr>
        <w:t xml:space="preserve"> ]</w:t>
      </w:r>
      <w:r w:rsidR="00884607">
        <w:rPr>
          <w:rFonts w:eastAsia="MS Gothic" w:hint="eastAsia"/>
        </w:rPr>
        <w:t>（</w:t>
      </w:r>
      <w:r w:rsidRPr="00F5012A">
        <w:rPr>
          <w:rFonts w:eastAsia="MS Gothic"/>
        </w:rPr>
        <w:t>Ctrl+O</w:t>
      </w:r>
      <w:r w:rsidR="00884607">
        <w:rPr>
          <w:rFonts w:eastAsia="MS Gothic" w:hint="eastAsia"/>
        </w:rPr>
        <w:t>）</w:t>
      </w:r>
      <w:r w:rsidRPr="00F5012A">
        <w:rPr>
          <w:rFonts w:eastAsia="MS Gothic"/>
        </w:rPr>
        <w:t>をクリックします。</w:t>
      </w:r>
    </w:p>
    <w:p w14:paraId="32C4D2F0" w14:textId="77777777" w:rsidR="00CB2A90" w:rsidRPr="00F5012A" w:rsidRDefault="00CB2A90" w:rsidP="00CB2A90">
      <w:pPr>
        <w:pStyle w:val="ListParagraph"/>
        <w:numPr>
          <w:ilvl w:val="0"/>
          <w:numId w:val="41"/>
        </w:numPr>
        <w:rPr>
          <w:rFonts w:eastAsia="MS Gothic"/>
        </w:rPr>
      </w:pPr>
      <w:r w:rsidRPr="00F5012A">
        <w:rPr>
          <w:rFonts w:eastAsia="MS Gothic"/>
        </w:rPr>
        <w:t>「</w:t>
      </w:r>
      <w:r w:rsidRPr="00F5012A">
        <w:rPr>
          <w:rFonts w:eastAsia="MS Gothic"/>
        </w:rPr>
        <w:t>iRT</w:t>
      </w:r>
      <w:r w:rsidRPr="00F5012A">
        <w:rPr>
          <w:rFonts w:eastAsia="MS Gothic"/>
        </w:rPr>
        <w:t>」フォルダの「</w:t>
      </w:r>
      <w:r w:rsidRPr="00F5012A">
        <w:rPr>
          <w:rFonts w:eastAsia="MS Gothic"/>
        </w:rPr>
        <w:t>Yeast+Standard</w:t>
      </w:r>
      <w:r w:rsidRPr="00F5012A">
        <w:rPr>
          <w:rFonts w:eastAsia="MS Gothic"/>
        </w:rPr>
        <w:t>」サブフォルダに移動します。</w:t>
      </w:r>
    </w:p>
    <w:p w14:paraId="43DD08E5" w14:textId="77777777" w:rsidR="00CB2A90" w:rsidRPr="00F5012A" w:rsidRDefault="00CB2A90" w:rsidP="00CB2A90">
      <w:pPr>
        <w:pStyle w:val="ListParagraph"/>
        <w:numPr>
          <w:ilvl w:val="0"/>
          <w:numId w:val="41"/>
        </w:numPr>
        <w:rPr>
          <w:rFonts w:eastAsia="MS Gothic"/>
        </w:rPr>
      </w:pPr>
      <w:r w:rsidRPr="00F5012A">
        <w:rPr>
          <w:rFonts w:eastAsia="MS Gothic"/>
        </w:rPr>
        <w:t>「</w:t>
      </w:r>
      <w:r w:rsidRPr="00F5012A">
        <w:rPr>
          <w:rFonts w:eastAsia="MS Gothic"/>
        </w:rPr>
        <w:t>Yeast+Standard (refined) - 2min.sky</w:t>
      </w:r>
      <w:r w:rsidRPr="00F5012A">
        <w:rPr>
          <w:rFonts w:eastAsia="MS Gothic"/>
        </w:rPr>
        <w:t>」ファイルをダブルクリックします。</w:t>
      </w:r>
    </w:p>
    <w:p w14:paraId="11AB0C84" w14:textId="77777777" w:rsidR="00CB2A90" w:rsidRPr="00F5012A" w:rsidRDefault="00CB2A90" w:rsidP="00CB2A90">
      <w:pPr>
        <w:pStyle w:val="ListParagraph"/>
        <w:numPr>
          <w:ilvl w:val="0"/>
          <w:numId w:val="41"/>
        </w:numPr>
        <w:rPr>
          <w:rFonts w:eastAsia="MS Gothic"/>
        </w:rPr>
      </w:pPr>
      <w:r w:rsidRPr="00F5012A">
        <w:rPr>
          <w:rFonts w:eastAsia="MS Gothic"/>
        </w:rPr>
        <w:t>ペプチド表示内の最初のペプチドを選択します。</w:t>
      </w:r>
    </w:p>
    <w:p w14:paraId="6A0BD6D4" w14:textId="77777777" w:rsidR="00CB2A90" w:rsidRPr="00F5012A" w:rsidRDefault="00CB2A90" w:rsidP="00380F71">
      <w:pPr>
        <w:keepNext/>
        <w:rPr>
          <w:rFonts w:eastAsia="MS Gothic"/>
        </w:rPr>
      </w:pPr>
      <w:r w:rsidRPr="00F5012A">
        <w:rPr>
          <w:rFonts w:eastAsia="MS Gothic"/>
        </w:rPr>
        <w:t>Skyline</w:t>
      </w:r>
      <w:r w:rsidRPr="00F5012A">
        <w:rPr>
          <w:rFonts w:eastAsia="MS Gothic"/>
        </w:rPr>
        <w:t>は以下のようになります。</w:t>
      </w:r>
    </w:p>
    <w:p w14:paraId="633D69AA" w14:textId="77777777" w:rsidR="00CB2A90" w:rsidRPr="00F5012A" w:rsidRDefault="004264D3" w:rsidP="00CB2A90">
      <w:pPr>
        <w:rPr>
          <w:rFonts w:eastAsia="MS Gothic"/>
        </w:rPr>
      </w:pPr>
      <w:r w:rsidRPr="00F5012A">
        <w:rPr>
          <w:rFonts w:eastAsia="MS Gothic"/>
          <w:noProof/>
        </w:rPr>
        <w:drawing>
          <wp:inline distT="0" distB="0" distL="0" distR="0" wp14:anchorId="502F5DB4" wp14:editId="442A97CF">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5943600" cy="3140075"/>
                    </a:xfrm>
                    <a:prstGeom prst="rect">
                      <a:avLst/>
                    </a:prstGeom>
                  </pic:spPr>
                </pic:pic>
              </a:graphicData>
            </a:graphic>
          </wp:inline>
        </w:drawing>
      </w:r>
    </w:p>
    <w:p w14:paraId="460B991E" w14:textId="77777777" w:rsidR="00CB2A90" w:rsidRPr="00F5012A" w:rsidRDefault="00CB2A90" w:rsidP="00CB2A90">
      <w:p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表示のタイトルバーをダブルクリックすると、グラフが見やすくなります。</w:t>
      </w:r>
      <w:r w:rsidRPr="00F5012A">
        <w:rPr>
          <w:rFonts w:eastAsia="MS Gothic"/>
        </w:rPr>
        <w:t xml:space="preserve"> </w:t>
      </w:r>
      <w:r w:rsidRPr="00F5012A">
        <w:rPr>
          <w:rFonts w:eastAsia="MS Gothic"/>
        </w:rPr>
        <w:t>また、ライブラリスペクトルから計算された</w:t>
      </w:r>
      <w:r w:rsidRPr="00F5012A">
        <w:rPr>
          <w:rFonts w:eastAsia="MS Gothic"/>
        </w:rPr>
        <w:t>iRT</w:t>
      </w:r>
      <w:r w:rsidRPr="00F5012A">
        <w:rPr>
          <w:rFonts w:eastAsia="MS Gothic"/>
        </w:rPr>
        <w:t>値による測定時間の回帰の相関係数は</w:t>
      </w:r>
      <w:r w:rsidRPr="00F5012A">
        <w:rPr>
          <w:rFonts w:eastAsia="MS Gothic"/>
        </w:rPr>
        <w:t>0.9998</w:t>
      </w:r>
      <w:r w:rsidRPr="00F5012A">
        <w:rPr>
          <w:rFonts w:eastAsia="MS Gothic"/>
        </w:rPr>
        <w:t>であることがわかります。このことから、クロマトグラムピークの使用と</w:t>
      </w:r>
      <w:r w:rsidRPr="00F5012A">
        <w:rPr>
          <w:rFonts w:eastAsia="MS Gothic"/>
        </w:rPr>
        <w:t>MS/MS</w:t>
      </w:r>
      <w:r w:rsidRPr="00F5012A">
        <w:rPr>
          <w:rFonts w:eastAsia="MS Gothic"/>
        </w:rPr>
        <w:t>スキャン時間の使用との比較では、期待するほどの違いはないと思われます。一方、このデータセットは、両方の実行で明確なピークが検出されたペプチドのみを保持するように手動で最適化されています。また、スペクトルライブラリデータを使用してペプチドの初期基準となる</w:t>
      </w:r>
      <w:r w:rsidRPr="00F5012A">
        <w:rPr>
          <w:rFonts w:eastAsia="MS Gothic"/>
        </w:rPr>
        <w:t>iRT</w:t>
      </w:r>
      <w:r w:rsidRPr="00F5012A">
        <w:rPr>
          <w:rFonts w:eastAsia="MS Gothic"/>
        </w:rPr>
        <w:t>値を計算する場合には、検出基準を検討してみてもよいでしょう。</w:t>
      </w:r>
    </w:p>
    <w:p w14:paraId="45FDDF20" w14:textId="77777777" w:rsidR="006F0B73" w:rsidRPr="00F5012A" w:rsidRDefault="006F0B73" w:rsidP="00CB2A90">
      <w:pPr>
        <w:rPr>
          <w:rFonts w:eastAsia="MS Gothic"/>
        </w:rPr>
      </w:pPr>
      <w:r w:rsidRPr="00F5012A">
        <w:rPr>
          <w:rFonts w:eastAsia="MS Gothic"/>
        </w:rPr>
        <w:t>このファイルで表示されるクロマトグラムは、スペクトルライブラリの構築に使用された</w:t>
      </w:r>
      <w:r w:rsidRPr="00F5012A">
        <w:rPr>
          <w:rFonts w:eastAsia="MS Gothic"/>
        </w:rPr>
        <w:t>DDA</w:t>
      </w:r>
      <w:r w:rsidRPr="00F5012A">
        <w:rPr>
          <w:rFonts w:eastAsia="MS Gothic"/>
        </w:rPr>
        <w:t>実行の</w:t>
      </w:r>
      <w:r w:rsidRPr="00F5012A">
        <w:rPr>
          <w:rFonts w:eastAsia="MS Gothic"/>
        </w:rPr>
        <w:t>MS1</w:t>
      </w:r>
      <w:r w:rsidRPr="00F5012A">
        <w:rPr>
          <w:rFonts w:eastAsia="MS Gothic"/>
        </w:rPr>
        <w:t>スキャンから抽出されたものです。また、同定された</w:t>
      </w:r>
      <w:r w:rsidRPr="00F5012A">
        <w:rPr>
          <w:rFonts w:eastAsia="MS Gothic"/>
        </w:rPr>
        <w:t>MS/MS</w:t>
      </w:r>
      <w:r w:rsidRPr="00F5012A">
        <w:rPr>
          <w:rFonts w:eastAsia="MS Gothic"/>
        </w:rPr>
        <w:t>スキャンが測定された時間についても確認できます。</w:t>
      </w:r>
      <w:r w:rsidRPr="00F5012A">
        <w:rPr>
          <w:rFonts w:eastAsia="MS Gothic"/>
        </w:rPr>
        <w:t xml:space="preserve"> </w:t>
      </w:r>
      <w:r w:rsidRPr="00F5012A">
        <w:rPr>
          <w:rFonts w:eastAsia="MS Gothic"/>
        </w:rPr>
        <w:t>クロマトグラムグラフでは、これらに「</w:t>
      </w:r>
      <w:r w:rsidRPr="00F5012A">
        <w:rPr>
          <w:rFonts w:eastAsia="MS Gothic"/>
        </w:rPr>
        <w:t>ID</w:t>
      </w:r>
      <w:r w:rsidRPr="00F5012A">
        <w:rPr>
          <w:rFonts w:eastAsia="MS Gothic"/>
        </w:rPr>
        <w:t>」の注釈が付いています。繰り返しになりますが、このデータ処理メソッドの活用方法の詳細については、</w:t>
      </w:r>
      <w:hyperlink r:id="rId45" w:history="1">
        <w:r w:rsidRPr="00F5012A">
          <w:rPr>
            <w:rStyle w:val="Hyperlink"/>
            <w:rFonts w:eastAsia="MS Gothic"/>
          </w:rPr>
          <w:t>MS1</w:t>
        </w:r>
        <w:r w:rsidRPr="00F5012A">
          <w:rPr>
            <w:rStyle w:val="Hyperlink"/>
            <w:rFonts w:eastAsia="MS Gothic"/>
          </w:rPr>
          <w:t>フルスキャンフィルタ</w:t>
        </w:r>
      </w:hyperlink>
      <w:r w:rsidRPr="00F5012A">
        <w:rPr>
          <w:rFonts w:eastAsia="MS Gothic"/>
        </w:rPr>
        <w:t>チュートリアルをご確認ください。</w:t>
      </w:r>
    </w:p>
    <w:p w14:paraId="3765B68D" w14:textId="77777777" w:rsidR="00ED2CD3" w:rsidRPr="00F5012A" w:rsidRDefault="00ED2CD3" w:rsidP="00CB2A90">
      <w:pPr>
        <w:rPr>
          <w:rFonts w:eastAsia="MS Gothic"/>
        </w:rPr>
      </w:pPr>
      <w:r w:rsidRPr="00F5012A">
        <w:rPr>
          <w:rFonts w:eastAsia="MS Gothic"/>
        </w:rPr>
        <w:t>MS/MS</w:t>
      </w:r>
      <w:r w:rsidRPr="00F5012A">
        <w:rPr>
          <w:rFonts w:eastAsia="MS Gothic"/>
        </w:rPr>
        <w:t>スキャン時間を利用して計算された</w:t>
      </w:r>
      <w:r w:rsidRPr="00F5012A">
        <w:rPr>
          <w:rFonts w:eastAsia="MS Gothic"/>
        </w:rPr>
        <w:t>iRT</w:t>
      </w:r>
      <w:r w:rsidRPr="00F5012A">
        <w:rPr>
          <w:rFonts w:eastAsia="MS Gothic"/>
        </w:rPr>
        <w:t>値をこのドキュメント内のクロマトグラムピーク時間を使用して計算された</w:t>
      </w:r>
      <w:r w:rsidRPr="00F5012A">
        <w:rPr>
          <w:rFonts w:eastAsia="MS Gothic"/>
        </w:rPr>
        <w:t>iRT</w:t>
      </w:r>
      <w:r w:rsidRPr="00F5012A">
        <w:rPr>
          <w:rFonts w:eastAsia="MS Gothic"/>
        </w:rPr>
        <w:t>値に変換するには、以下の手順を実施します。</w:t>
      </w:r>
    </w:p>
    <w:p w14:paraId="54191697" w14:textId="77777777" w:rsidR="00DE5CC3" w:rsidRPr="00F5012A" w:rsidRDefault="00DE5CC3" w:rsidP="00DE5CC3">
      <w:pPr>
        <w:pStyle w:val="ListParagraph"/>
        <w:numPr>
          <w:ilvl w:val="0"/>
          <w:numId w:val="41"/>
        </w:numPr>
        <w:rPr>
          <w:rFonts w:eastAsia="MS Gothic"/>
        </w:rPr>
      </w:pP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グラフを右クリックして</w:t>
      </w:r>
      <w:r w:rsidRPr="00F5012A">
        <w:rPr>
          <w:rFonts w:eastAsia="MS Gothic"/>
        </w:rPr>
        <w:t xml:space="preserve"> [ </w:t>
      </w:r>
      <w:r w:rsidRPr="00F5012A">
        <w:rPr>
          <w:rFonts w:eastAsia="MS Gothic"/>
          <w:b/>
        </w:rPr>
        <w:t>カルキュレータ</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618470C0" w14:textId="77777777" w:rsidR="00DE5CC3" w:rsidRPr="00F5012A" w:rsidRDefault="00DE5CC3" w:rsidP="00DE5CC3">
      <w:pPr>
        <w:pStyle w:val="ListParagraph"/>
        <w:numPr>
          <w:ilvl w:val="0"/>
          <w:numId w:val="41"/>
        </w:num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ボタンをクリックして、</w:t>
      </w:r>
      <w:r w:rsidRPr="00F5012A">
        <w:rPr>
          <w:rFonts w:eastAsia="MS Gothic"/>
        </w:rPr>
        <w:t xml:space="preserve">[ </w:t>
      </w:r>
      <w:r w:rsidRPr="00F5012A">
        <w:rPr>
          <w:rFonts w:eastAsia="MS Gothic"/>
          <w:b/>
        </w:rPr>
        <w:t>結果を追加</w:t>
      </w:r>
      <w:r w:rsidRPr="00F5012A">
        <w:rPr>
          <w:rFonts w:eastAsia="MS Gothic"/>
        </w:rPr>
        <w:t xml:space="preserve"> ] </w:t>
      </w:r>
      <w:r w:rsidRPr="00F5012A">
        <w:rPr>
          <w:rFonts w:eastAsia="MS Gothic"/>
        </w:rPr>
        <w:t>をクリックします。</w:t>
      </w:r>
    </w:p>
    <w:p w14:paraId="30E6640C" w14:textId="77777777" w:rsidR="00011E98" w:rsidRPr="00F5012A" w:rsidRDefault="00011E98" w:rsidP="00380F71">
      <w:pPr>
        <w:keepNext/>
        <w:rPr>
          <w:rFonts w:eastAsia="MS Gothic"/>
        </w:rPr>
      </w:pPr>
      <w:r w:rsidRPr="00F5012A">
        <w:rPr>
          <w:rFonts w:eastAsia="MS Gothic"/>
        </w:rPr>
        <w:t>Skyline</w:t>
      </w:r>
      <w:r w:rsidRPr="00F5012A">
        <w:rPr>
          <w:rFonts w:eastAsia="MS Gothic"/>
        </w:rPr>
        <w:t>には以下のようなフォームが表示されます。</w:t>
      </w:r>
    </w:p>
    <w:p w14:paraId="1198E239" w14:textId="77777777" w:rsidR="00576836" w:rsidRPr="00F5012A" w:rsidRDefault="004264D3" w:rsidP="00011E98">
      <w:pPr>
        <w:rPr>
          <w:rFonts w:eastAsia="MS Gothic"/>
        </w:rPr>
      </w:pPr>
      <w:r w:rsidRPr="00F5012A">
        <w:rPr>
          <w:rFonts w:eastAsia="MS Gothic"/>
          <w:noProof/>
        </w:rPr>
        <w:drawing>
          <wp:inline distT="0" distB="0" distL="0" distR="0" wp14:anchorId="310EBCBD" wp14:editId="1D6B5EA7">
            <wp:extent cx="4826636" cy="43159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4826636" cy="4315968"/>
                    </a:xfrm>
                    <a:prstGeom prst="rect">
                      <a:avLst/>
                    </a:prstGeom>
                  </pic:spPr>
                </pic:pic>
              </a:graphicData>
            </a:graphic>
          </wp:inline>
        </w:drawing>
      </w:r>
    </w:p>
    <w:p w14:paraId="312B7196" w14:textId="77777777" w:rsidR="00011E98" w:rsidRPr="00F5012A" w:rsidRDefault="00011E98" w:rsidP="00011E98">
      <w:pPr>
        <w:rPr>
          <w:rFonts w:eastAsia="MS Gothic"/>
        </w:rPr>
      </w:pPr>
      <w:r w:rsidRPr="00F5012A">
        <w:rPr>
          <w:rFonts w:eastAsia="MS Gothic"/>
        </w:rPr>
        <w:t>ここでは、これまでのセクションで追加した</w:t>
      </w:r>
      <w:r w:rsidRPr="00F5012A">
        <w:rPr>
          <w:rFonts w:eastAsia="MS Gothic"/>
        </w:rPr>
        <w:t>558</w:t>
      </w:r>
      <w:r w:rsidRPr="00F5012A">
        <w:rPr>
          <w:rFonts w:eastAsia="MS Gothic"/>
        </w:rPr>
        <w:t>個の</w:t>
      </w:r>
      <w:r w:rsidRPr="00F5012A">
        <w:rPr>
          <w:rFonts w:eastAsia="MS Gothic"/>
        </w:rPr>
        <w:t>iRT</w:t>
      </w:r>
      <w:r w:rsidRPr="00F5012A">
        <w:rPr>
          <w:rFonts w:eastAsia="MS Gothic"/>
        </w:rPr>
        <w:t>値が置換されることを示しています。クロマトグラムピーク時間を使用するようになったため、酵母およびヒトのサンプルで共有されている</w:t>
      </w:r>
      <w:r w:rsidRPr="00F5012A">
        <w:rPr>
          <w:rFonts w:eastAsia="MS Gothic"/>
        </w:rPr>
        <w:t>3</w:t>
      </w:r>
      <w:r w:rsidRPr="00F5012A">
        <w:rPr>
          <w:rFonts w:eastAsia="MS Gothic"/>
        </w:rPr>
        <w:t>つのペプチドを置換するオプションや、</w:t>
      </w:r>
      <w:r w:rsidRPr="00F5012A">
        <w:rPr>
          <w:rFonts w:eastAsia="MS Gothic"/>
        </w:rPr>
        <w:t>2</w:t>
      </w:r>
      <w:r w:rsidRPr="00F5012A">
        <w:rPr>
          <w:rFonts w:eastAsia="MS Gothic"/>
        </w:rPr>
        <w:t>つの値の平均値を使用するオプションもあります。</w:t>
      </w:r>
    </w:p>
    <w:p w14:paraId="6AB148E7" w14:textId="77777777" w:rsidR="00B6340F" w:rsidRPr="00F5012A" w:rsidRDefault="00B6340F" w:rsidP="00B6340F">
      <w:pPr>
        <w:pStyle w:val="ListParagraph"/>
        <w:numPr>
          <w:ilvl w:val="0"/>
          <w:numId w:val="43"/>
        </w:numPr>
        <w:rPr>
          <w:rFonts w:eastAsia="MS Gothic"/>
        </w:rPr>
      </w:pPr>
      <w:r w:rsidRPr="00F5012A">
        <w:rPr>
          <w:rFonts w:eastAsia="MS Gothic"/>
        </w:rPr>
        <w:t xml:space="preserve">[ </w:t>
      </w:r>
      <w:r w:rsidRPr="00F5012A">
        <w:rPr>
          <w:rFonts w:eastAsia="MS Gothic"/>
          <w:b/>
        </w:rPr>
        <w:t>OK</w:t>
      </w:r>
      <w:r w:rsidRPr="00F5012A">
        <w:rPr>
          <w:rFonts w:eastAsia="MS Gothic"/>
        </w:rPr>
        <w:t xml:space="preserve"> ] </w:t>
      </w:r>
      <w:r w:rsidRPr="00F5012A">
        <w:rPr>
          <w:rFonts w:eastAsia="MS Gothic"/>
        </w:rPr>
        <w:t>ボタンをクリックして変更を承認します。</w:t>
      </w:r>
    </w:p>
    <w:p w14:paraId="2E46B5B6" w14:textId="77777777" w:rsidR="00576836" w:rsidRPr="00F5012A" w:rsidRDefault="00576836" w:rsidP="00576836">
      <w:pPr>
        <w:rPr>
          <w:rFonts w:eastAsia="MS Gothic"/>
        </w:rPr>
      </w:pPr>
      <w:r w:rsidRPr="00F5012A">
        <w:rPr>
          <w:rFonts w:eastAsia="MS Gothic"/>
        </w:rPr>
        <w:t>Skyline</w:t>
      </w:r>
      <w:r w:rsidRPr="00F5012A">
        <w:rPr>
          <w:rFonts w:eastAsia="MS Gothic"/>
        </w:rPr>
        <w:t>は、追加されているペプチドに対して</w:t>
      </w:r>
      <w:r w:rsidRPr="00F5012A">
        <w:rPr>
          <w:rFonts w:eastAsia="MS Gothic"/>
        </w:rPr>
        <w:t>iRT</w:t>
      </w:r>
      <w:r w:rsidRPr="00F5012A">
        <w:rPr>
          <w:rFonts w:eastAsia="MS Gothic"/>
        </w:rPr>
        <w:t>標準値を再校正しますか？というメッセージを表示します。</w:t>
      </w:r>
    </w:p>
    <w:p w14:paraId="69B5E141" w14:textId="77777777" w:rsidR="00576836" w:rsidRPr="00F5012A" w:rsidRDefault="00576836" w:rsidP="007C70FB">
      <w:pPr>
        <w:pStyle w:val="ListParagraph"/>
        <w:numPr>
          <w:ilvl w:val="0"/>
          <w:numId w:val="41"/>
        </w:numPr>
        <w:rPr>
          <w:rFonts w:eastAsia="MS Gothic"/>
        </w:rPr>
      </w:pPr>
      <w:r w:rsidRPr="00F5012A">
        <w:rPr>
          <w:rFonts w:eastAsia="MS Gothic"/>
        </w:rPr>
        <w:t xml:space="preserve">[ </w:t>
      </w:r>
      <w:r w:rsidRPr="00F5012A">
        <w:rPr>
          <w:rFonts w:eastAsia="MS Gothic"/>
          <w:b/>
          <w:bCs/>
        </w:rPr>
        <w:t>いいえ</w:t>
      </w:r>
      <w:r w:rsidRPr="00F5012A">
        <w:rPr>
          <w:rFonts w:eastAsia="MS Gothic"/>
        </w:rPr>
        <w:t xml:space="preserve"> ] </w:t>
      </w:r>
      <w:r w:rsidRPr="00F5012A">
        <w:rPr>
          <w:rFonts w:eastAsia="MS Gothic"/>
        </w:rPr>
        <w:t>ボタンをクリックします。</w:t>
      </w:r>
    </w:p>
    <w:p w14:paraId="018F682A" w14:textId="77777777" w:rsidR="00ED2CD3" w:rsidRPr="00F5012A" w:rsidRDefault="00E86672" w:rsidP="00E86672">
      <w:pPr>
        <w:pStyle w:val="Heading1"/>
        <w:rPr>
          <w:rFonts w:eastAsia="MS Gothic"/>
        </w:rPr>
      </w:pPr>
      <w:r w:rsidRPr="00F5012A">
        <w:rPr>
          <w:rFonts w:eastAsia="MS Gothic"/>
        </w:rPr>
        <w:t>その他の</w:t>
      </w:r>
      <w:r w:rsidRPr="00F5012A">
        <w:rPr>
          <w:rFonts w:eastAsia="MS Gothic"/>
        </w:rPr>
        <w:t>iRT</w:t>
      </w:r>
      <w:r w:rsidRPr="00F5012A">
        <w:rPr>
          <w:rFonts w:eastAsia="MS Gothic"/>
        </w:rPr>
        <w:t>カルキュレータ編集オプション</w:t>
      </w:r>
    </w:p>
    <w:p w14:paraId="759BB5CC" w14:textId="77777777" w:rsidR="00E86672" w:rsidRPr="00F5012A" w:rsidRDefault="006849F2" w:rsidP="00E86672">
      <w:pPr>
        <w:rPr>
          <w:rFonts w:eastAsia="MS Gothic"/>
        </w:rPr>
      </w:pPr>
      <w:r w:rsidRPr="00F5012A">
        <w:rPr>
          <w:rFonts w:eastAsia="MS Gothic"/>
        </w:rPr>
        <w:t>これで、ある程度満足のいく、適切な</w:t>
      </w:r>
      <w:r w:rsidRPr="00F5012A">
        <w:rPr>
          <w:rFonts w:eastAsia="MS Gothic"/>
        </w:rPr>
        <w:t>iRT</w:t>
      </w:r>
      <w:r w:rsidRPr="00F5012A">
        <w:rPr>
          <w:rFonts w:eastAsia="MS Gothic"/>
        </w:rPr>
        <w:t>値を持つ</w:t>
      </w:r>
      <w:r w:rsidRPr="00F5012A">
        <w:rPr>
          <w:rFonts w:eastAsia="MS Gothic"/>
        </w:rPr>
        <w:t>706</w:t>
      </w:r>
      <w:r w:rsidRPr="00F5012A">
        <w:rPr>
          <w:rFonts w:eastAsia="MS Gothic"/>
        </w:rPr>
        <w:t>個のペプチドが揃いましたが、これらの計算には、最大</w:t>
      </w:r>
      <w:r w:rsidRPr="00F5012A">
        <w:rPr>
          <w:rFonts w:eastAsia="MS Gothic"/>
        </w:rPr>
        <w:t>2</w:t>
      </w:r>
      <w:r w:rsidRPr="00F5012A">
        <w:rPr>
          <w:rFonts w:eastAsia="MS Gothic"/>
        </w:rPr>
        <w:t>回の繰り返し測定しか使われていません。これらの最初のケースにおい</w:t>
      </w:r>
      <w:r w:rsidR="00E331C4">
        <w:rPr>
          <w:rFonts w:hint="eastAsia"/>
        </w:rPr>
        <w:br/>
      </w:r>
      <w:r w:rsidRPr="00F5012A">
        <w:rPr>
          <w:rFonts w:eastAsia="MS Gothic"/>
        </w:rPr>
        <w:t>ては、</w:t>
      </w:r>
      <w:r w:rsidRPr="00F5012A">
        <w:rPr>
          <w:rFonts w:eastAsia="MS Gothic"/>
        </w:rPr>
        <w:t>iRT-C18</w:t>
      </w:r>
      <w:r w:rsidRPr="00F5012A">
        <w:rPr>
          <w:rFonts w:eastAsia="MS Gothic"/>
        </w:rPr>
        <w:t>カルキュレータで規定されたペプチド標準混合品を含むデータセットを使用しましたが、これは必須ではありません。今度は、利用中の</w:t>
      </w:r>
      <w:r w:rsidRPr="00F5012A">
        <w:rPr>
          <w:rFonts w:eastAsia="MS Gothic"/>
        </w:rPr>
        <w:t>iRT</w:t>
      </w:r>
      <w:r w:rsidRPr="00F5012A">
        <w:rPr>
          <w:rFonts w:eastAsia="MS Gothic"/>
        </w:rPr>
        <w:t>データベースに共通するペプチドを十分に有しているあらゆるデータセットから、新しい</w:t>
      </w:r>
      <w:r w:rsidRPr="00F5012A">
        <w:rPr>
          <w:rFonts w:eastAsia="MS Gothic"/>
        </w:rPr>
        <w:t>iRT</w:t>
      </w:r>
      <w:r w:rsidRPr="00F5012A">
        <w:rPr>
          <w:rFonts w:eastAsia="MS Gothic"/>
        </w:rPr>
        <w:t>値を計算できるようになりました。</w:t>
      </w:r>
      <w:r w:rsidRPr="00F5012A">
        <w:rPr>
          <w:rFonts w:eastAsia="MS Gothic"/>
        </w:rPr>
        <w:t>Skyline</w:t>
      </w:r>
      <w:r w:rsidRPr="00F5012A">
        <w:rPr>
          <w:rFonts w:eastAsia="MS Gothic"/>
        </w:rPr>
        <w:t>では、相関度が</w:t>
      </w:r>
      <w:r w:rsidRPr="00F5012A">
        <w:rPr>
          <w:rFonts w:eastAsia="MS Gothic"/>
        </w:rPr>
        <w:t>0.99</w:t>
      </w:r>
      <w:r w:rsidRPr="00F5012A">
        <w:rPr>
          <w:rFonts w:eastAsia="MS Gothic"/>
        </w:rPr>
        <w:t>以上の回帰を生み出すあらゆる共通のペプチドを使用しますが、このようなペプチドは</w:t>
      </w:r>
      <w:r w:rsidRPr="00F5012A">
        <w:rPr>
          <w:rFonts w:eastAsia="MS Gothic"/>
        </w:rPr>
        <w:t>20</w:t>
      </w:r>
      <w:r w:rsidRPr="00F5012A">
        <w:rPr>
          <w:rFonts w:eastAsia="MS Gothic"/>
        </w:rPr>
        <w:t>種類以上ある必要があります。</w:t>
      </w:r>
    </w:p>
    <w:p w14:paraId="719A4932" w14:textId="77777777" w:rsidR="00D339EA" w:rsidRPr="00F5012A" w:rsidRDefault="00D339EA" w:rsidP="00E86672">
      <w:pPr>
        <w:rPr>
          <w:rFonts w:eastAsia="MS Gothic"/>
        </w:rPr>
      </w:pPr>
      <w:r w:rsidRPr="00F5012A">
        <w:rPr>
          <w:rFonts w:eastAsia="MS Gothic"/>
        </w:rPr>
        <w:t>Skyline</w:t>
      </w:r>
      <w:r w:rsidRPr="00F5012A">
        <w:rPr>
          <w:rFonts w:eastAsia="MS Gothic"/>
        </w:rPr>
        <w:t>での</w:t>
      </w:r>
      <w:r w:rsidRPr="00F5012A">
        <w:rPr>
          <w:rFonts w:eastAsia="MS Gothic"/>
        </w:rPr>
        <w:t>iRT</w:t>
      </w:r>
      <w:r w:rsidRPr="00F5012A">
        <w:rPr>
          <w:rFonts w:eastAsia="MS Gothic"/>
        </w:rPr>
        <w:t>サポートの試験においては、上記のようなスペクトルライブラリおよび</w:t>
      </w:r>
      <w:r w:rsidRPr="00F5012A">
        <w:rPr>
          <w:rFonts w:eastAsia="MS Gothic"/>
        </w:rPr>
        <w:t>Skyline</w:t>
      </w:r>
      <w:r w:rsidRPr="00F5012A">
        <w:rPr>
          <w:rFonts w:eastAsia="MS Gothic"/>
        </w:rPr>
        <w:t>ドキュメントが</w:t>
      </w:r>
      <w:r w:rsidRPr="00F5012A">
        <w:rPr>
          <w:rFonts w:eastAsia="MS Gothic"/>
        </w:rPr>
        <w:t>PeptideAtlas</w:t>
      </w:r>
      <w:r w:rsidR="007F1049" w:rsidRPr="00F5012A">
        <w:rPr>
          <w:rFonts w:eastAsia="MS Gothic"/>
        </w:rPr>
        <w:fldChar w:fldCharType="begin"/>
      </w:r>
      <w:r w:rsidR="00884CD5" w:rsidRPr="00F5012A">
        <w:rPr>
          <w:rFonts w:eastAsia="MS Gothic"/>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w:instrText>
      </w:r>
      <w:r w:rsidR="00884CD5" w:rsidRPr="00F5012A">
        <w:rPr>
          <w:rFonts w:eastAsia="MS Gothic"/>
        </w:rPr>
        <w:instrText>：</w:instrText>
      </w:r>
      <w:r w:rsidR="00884CD5" w:rsidRPr="00F5012A">
        <w:rPr>
          <w:rFonts w:eastAsia="MS Gothic"/>
        </w:rPr>
        <w:instrText>a resource for target selection for emerging targeted proteomics workflows</w:instrText>
      </w:r>
      <w:r w:rsidR="00884CD5" w:rsidRPr="00F5012A">
        <w:rPr>
          <w:rFonts w:eastAsia="MS Gothic"/>
        </w:rPr>
        <w:instrText>（台頭するターゲットプロテオミクスワークフローに対するターゲット選択のリソース）</w:instrText>
      </w:r>
      <w:r w:rsidR="00884CD5" w:rsidRPr="00F5012A">
        <w:rPr>
          <w:rFonts w:eastAsia="MS Gothic"/>
        </w:rPr>
        <w:instrText xml:space="preserve">","container-title":"EMBO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7F1049" w:rsidRPr="00F5012A">
        <w:rPr>
          <w:rFonts w:eastAsia="MS Gothic"/>
        </w:rPr>
        <w:fldChar w:fldCharType="separate"/>
      </w:r>
      <w:r w:rsidR="00884CD5" w:rsidRPr="00F5012A">
        <w:rPr>
          <w:rFonts w:ascii="Calibri" w:eastAsia="MS Gothic" w:hAnsi="Calibri"/>
          <w:szCs w:val="24"/>
          <w:vertAlign w:val="superscript"/>
        </w:rPr>
        <w:t>3</w:t>
      </w:r>
      <w:r w:rsidR="007F1049" w:rsidRPr="00F5012A">
        <w:rPr>
          <w:rFonts w:eastAsia="MS Gothic"/>
        </w:rPr>
        <w:fldChar w:fldCharType="end"/>
      </w:r>
      <w:r w:rsidRPr="00F5012A">
        <w:rPr>
          <w:rFonts w:eastAsia="MS Gothic"/>
        </w:rPr>
        <w:t>の公開データから作成されています。そのデータセットには</w:t>
      </w:r>
      <w:r w:rsidRPr="00F5012A">
        <w:rPr>
          <w:rFonts w:eastAsia="MS Gothic"/>
        </w:rPr>
        <w:t>20</w:t>
      </w:r>
      <w:r w:rsidRPr="00F5012A">
        <w:rPr>
          <w:rFonts w:eastAsia="MS Gothic"/>
        </w:rPr>
        <w:t>回を超える繰り返し測定データが含まれており、</w:t>
      </w:r>
      <w:r w:rsidRPr="00F5012A">
        <w:rPr>
          <w:rFonts w:eastAsia="MS Gothic"/>
        </w:rPr>
        <w:t>1000</w:t>
      </w:r>
      <w:r w:rsidRPr="00F5012A">
        <w:rPr>
          <w:rFonts w:eastAsia="MS Gothic"/>
        </w:rPr>
        <w:t>個以上の</w:t>
      </w:r>
      <w:r w:rsidRPr="00F5012A">
        <w:rPr>
          <w:rFonts w:eastAsia="MS Gothic"/>
        </w:rPr>
        <w:t>iRT</w:t>
      </w:r>
      <w:r w:rsidRPr="00F5012A">
        <w:rPr>
          <w:rFonts w:eastAsia="MS Gothic"/>
        </w:rPr>
        <w:t>値が作成されました</w:t>
      </w:r>
      <w:r w:rsidR="00884607">
        <w:rPr>
          <w:rFonts w:eastAsia="MS Gothic" w:hint="eastAsia"/>
        </w:rPr>
        <w:t>が</w:t>
      </w:r>
      <w:r w:rsidRPr="00F5012A">
        <w:rPr>
          <w:rFonts w:eastAsia="MS Gothic"/>
        </w:rPr>
        <w:t>、本チュートリアルに含めるには明らかに大き過ぎました。</w:t>
      </w:r>
    </w:p>
    <w:tbl>
      <w:tblPr>
        <w:tblStyle w:val="TableGrid"/>
        <w:tblW w:w="0" w:type="auto"/>
        <w:tblLook w:val="04A0" w:firstRow="1" w:lastRow="0" w:firstColumn="1" w:lastColumn="0" w:noHBand="0" w:noVBand="1"/>
      </w:tblPr>
      <w:tblGrid>
        <w:gridCol w:w="9350"/>
      </w:tblGrid>
      <w:tr w:rsidR="00986476" w:rsidRPr="00F5012A" w14:paraId="0ACADB9C" w14:textId="77777777" w:rsidTr="00986476">
        <w:tc>
          <w:tcPr>
            <w:tcW w:w="9576" w:type="dxa"/>
          </w:tcPr>
          <w:p w14:paraId="46F6F2BB" w14:textId="77777777" w:rsidR="00986476" w:rsidRPr="00F5012A" w:rsidRDefault="00986476" w:rsidP="00E86672">
            <w:pPr>
              <w:rPr>
                <w:rFonts w:eastAsia="MS Gothic"/>
              </w:rPr>
            </w:pPr>
            <w:r w:rsidRPr="00F5012A">
              <w:rPr>
                <w:rFonts w:eastAsia="MS Gothic"/>
              </w:rPr>
              <w:t>注：近年、</w:t>
            </w:r>
            <w:r w:rsidRPr="00F5012A">
              <w:rPr>
                <w:rFonts w:eastAsia="MS Gothic"/>
              </w:rPr>
              <w:t>Selevsek</w:t>
            </w:r>
            <w:r w:rsidRPr="00F5012A">
              <w:rPr>
                <w:rFonts w:eastAsia="MS Gothic"/>
              </w:rPr>
              <w:t>、</w:t>
            </w:r>
            <w:r w:rsidRPr="00F5012A">
              <w:rPr>
                <w:rFonts w:eastAsia="MS Gothic"/>
              </w:rPr>
              <w:t>MCP 2015</w:t>
            </w:r>
            <w:r w:rsidRPr="00F5012A">
              <w:rPr>
                <w:rFonts w:eastAsia="MS Gothic"/>
              </w:rPr>
              <w:t>で発表されて以来、酵母に対しても、</w:t>
            </w:r>
            <w:r w:rsidRPr="00F5012A">
              <w:rPr>
                <w:rFonts w:eastAsia="MS Gothic"/>
              </w:rPr>
              <w:t>MS/MS</w:t>
            </w:r>
            <w:r w:rsidRPr="00F5012A">
              <w:rPr>
                <w:rFonts w:eastAsia="MS Gothic"/>
              </w:rPr>
              <w:t>スペクトルから校正された</w:t>
            </w:r>
            <w:r w:rsidRPr="00F5012A">
              <w:rPr>
                <w:rFonts w:eastAsia="MS Gothic"/>
              </w:rPr>
              <w:t>iRT</w:t>
            </w:r>
            <w:r w:rsidRPr="00F5012A">
              <w:rPr>
                <w:rFonts w:eastAsia="MS Gothic"/>
              </w:rPr>
              <w:t>値を持つプロテオーム全体のスペクトラルライブラリの作成に</w:t>
            </w:r>
            <w:r w:rsidRPr="00F5012A">
              <w:rPr>
                <w:rFonts w:eastAsia="MS Gothic"/>
              </w:rPr>
              <w:t>10-30 DDA</w:t>
            </w:r>
            <w:r w:rsidRPr="00F5012A">
              <w:rPr>
                <w:rFonts w:eastAsia="MS Gothic"/>
              </w:rPr>
              <w:t>実行</w:t>
            </w:r>
            <w:r w:rsidR="00C85ACC">
              <w:rPr>
                <w:rFonts w:eastAsia="MS Gothic" w:hint="eastAsia"/>
              </w:rPr>
              <w:t>による</w:t>
            </w:r>
            <w:r w:rsidRPr="00F5012A">
              <w:rPr>
                <w:rFonts w:eastAsia="MS Gothic"/>
              </w:rPr>
              <w:t>化学的</w:t>
            </w:r>
            <w:r w:rsidR="00C85ACC">
              <w:rPr>
                <w:rFonts w:eastAsia="MS Gothic" w:hint="eastAsia"/>
              </w:rPr>
              <w:t>分画</w:t>
            </w:r>
            <w:r w:rsidRPr="00F5012A">
              <w:rPr>
                <w:rFonts w:eastAsia="MS Gothic"/>
              </w:rPr>
              <w:t>が使用されています。これらのライブラリには、多くの場合</w:t>
            </w:r>
            <w:r w:rsidRPr="00F5012A">
              <w:rPr>
                <w:rFonts w:eastAsia="MS Gothic"/>
              </w:rPr>
              <w:t>50,000</w:t>
            </w:r>
            <w:r w:rsidRPr="00F5012A">
              <w:rPr>
                <w:rFonts w:eastAsia="MS Gothic"/>
              </w:rPr>
              <w:t>個を超えるペプチドの</w:t>
            </w:r>
            <w:r w:rsidRPr="00F5012A">
              <w:rPr>
                <w:rFonts w:eastAsia="MS Gothic"/>
              </w:rPr>
              <w:t>iRT</w:t>
            </w:r>
            <w:r w:rsidRPr="00F5012A">
              <w:rPr>
                <w:rFonts w:eastAsia="MS Gothic"/>
              </w:rPr>
              <w:t>値が含まれています。</w:t>
            </w:r>
          </w:p>
        </w:tc>
      </w:tr>
    </w:tbl>
    <w:p w14:paraId="2357A3D3" w14:textId="77777777" w:rsidR="00F751BC" w:rsidRPr="00F5012A" w:rsidRDefault="00F751BC" w:rsidP="00986476">
      <w:pPr>
        <w:spacing w:before="240"/>
        <w:rPr>
          <w:rFonts w:eastAsia="MS Gothic"/>
        </w:rPr>
      </w:pPr>
      <w:r w:rsidRPr="00F5012A">
        <w:rPr>
          <w:rFonts w:eastAsia="MS Gothic"/>
        </w:rPr>
        <w:t>また、</w:t>
      </w: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ボタンをクリックすると、</w:t>
      </w:r>
      <w:r w:rsidRPr="00F5012A">
        <w:rPr>
          <w:rFonts w:eastAsia="MS Gothic"/>
        </w:rPr>
        <w:t>Skyline</w:t>
      </w:r>
      <w:r w:rsidRPr="00F5012A">
        <w:rPr>
          <w:rFonts w:eastAsia="MS Gothic"/>
        </w:rPr>
        <w:t>が表示するメニューに</w:t>
      </w:r>
      <w:r w:rsidRPr="00F5012A">
        <w:rPr>
          <w:rFonts w:eastAsia="MS Gothic"/>
        </w:rPr>
        <w:t xml:space="preserve"> [ </w:t>
      </w:r>
      <w:r w:rsidRPr="00F5012A">
        <w:rPr>
          <w:rFonts w:eastAsia="MS Gothic"/>
          <w:b/>
        </w:rPr>
        <w:t>iRT</w:t>
      </w:r>
      <w:r w:rsidRPr="00F5012A">
        <w:rPr>
          <w:rFonts w:eastAsia="MS Gothic"/>
          <w:b/>
        </w:rPr>
        <w:t>データベースを追加</w:t>
      </w:r>
      <w:r w:rsidRPr="00F5012A">
        <w:rPr>
          <w:rFonts w:eastAsia="MS Gothic"/>
        </w:rPr>
        <w:t xml:space="preserve"> ] </w:t>
      </w:r>
      <w:r w:rsidRPr="00F5012A">
        <w:rPr>
          <w:rFonts w:eastAsia="MS Gothic"/>
        </w:rPr>
        <w:t>が含まれていることに気付かれたかもしれません。このメニュー項目を利用して、既存の</w:t>
      </w:r>
      <w:r w:rsidRPr="00F5012A">
        <w:rPr>
          <w:rFonts w:eastAsia="MS Gothic"/>
        </w:rPr>
        <w:t>iRT</w:t>
      </w:r>
      <w:r w:rsidRPr="00F5012A">
        <w:rPr>
          <w:rFonts w:eastAsia="MS Gothic"/>
        </w:rPr>
        <w:t>データベースを現在のカルキュレータに統合することも可能です。データベースで同一の標準ペプチドが使用されている場合には、それを使用してあるデータベースから別のデータベースへの変換の回帰を実施します。それ以外の場合には、その他のデータソースと同様に、</w:t>
      </w:r>
      <w:r w:rsidRPr="00F5012A">
        <w:rPr>
          <w:rFonts w:eastAsia="MS Gothic"/>
        </w:rPr>
        <w:t>Skyline</w:t>
      </w:r>
      <w:r w:rsidRPr="00F5012A">
        <w:rPr>
          <w:rFonts w:eastAsia="MS Gothic"/>
        </w:rPr>
        <w:t>は</w:t>
      </w:r>
      <w:r w:rsidRPr="00F5012A">
        <w:rPr>
          <w:rFonts w:eastAsia="MS Gothic"/>
        </w:rPr>
        <w:t>2</w:t>
      </w:r>
      <w:r w:rsidRPr="00F5012A">
        <w:rPr>
          <w:rFonts w:eastAsia="MS Gothic"/>
        </w:rPr>
        <w:t>つのデータベースに共通で相関度</w:t>
      </w:r>
      <w:r w:rsidRPr="00F5012A">
        <w:rPr>
          <w:rFonts w:eastAsia="MS Gothic"/>
        </w:rPr>
        <w:t>0.99</w:t>
      </w:r>
      <w:r w:rsidRPr="00F5012A">
        <w:rPr>
          <w:rFonts w:eastAsia="MS Gothic"/>
        </w:rPr>
        <w:t>以上の回帰を生み出すペプチドを使用しますが、このようなデータは</w:t>
      </w:r>
      <w:r w:rsidRPr="00F5012A">
        <w:rPr>
          <w:rFonts w:eastAsia="MS Gothic"/>
        </w:rPr>
        <w:t>20</w:t>
      </w:r>
      <w:r w:rsidRPr="00F5012A">
        <w:rPr>
          <w:rFonts w:eastAsia="MS Gothic"/>
        </w:rPr>
        <w:t>種類以上ある必要があります。</w:t>
      </w:r>
    </w:p>
    <w:p w14:paraId="7434994F" w14:textId="77777777" w:rsidR="00B72443" w:rsidRPr="00F5012A" w:rsidRDefault="00B72443" w:rsidP="00E86672">
      <w:pPr>
        <w:rPr>
          <w:rFonts w:eastAsia="MS Gothic"/>
        </w:rPr>
      </w:pPr>
      <w:r w:rsidRPr="00F5012A">
        <w:rPr>
          <w:rFonts w:eastAsia="MS Gothic"/>
        </w:rPr>
        <w:t xml:space="preserve">[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ボタンをクリックすると、他の人から受け取ったりした既存の</w:t>
      </w:r>
      <w:r w:rsidRPr="00F5012A">
        <w:rPr>
          <w:rFonts w:eastAsia="MS Gothic"/>
        </w:rPr>
        <w:t>iRT</w:t>
      </w:r>
      <w:r w:rsidRPr="00F5012A">
        <w:rPr>
          <w:rFonts w:eastAsia="MS Gothic"/>
        </w:rPr>
        <w:t>データベースが使用できます。</w:t>
      </w:r>
    </w:p>
    <w:p w14:paraId="20EA6CBA" w14:textId="77777777" w:rsidR="00107B92" w:rsidRPr="00F5012A" w:rsidRDefault="00107B92" w:rsidP="00E86672">
      <w:pPr>
        <w:rPr>
          <w:rFonts w:eastAsia="MS Gothic"/>
        </w:rPr>
      </w:pPr>
      <w:r w:rsidRPr="00F5012A">
        <w:rPr>
          <w:rFonts w:eastAsia="MS Gothic"/>
        </w:rPr>
        <w:t>また</w:t>
      </w:r>
      <w:r w:rsidRPr="00F5012A">
        <w:rPr>
          <w:rFonts w:eastAsia="MS Gothic"/>
        </w:rPr>
        <w:t xml:space="preserve"> [ </w:t>
      </w:r>
      <w:r w:rsidRPr="00F5012A">
        <w:rPr>
          <w:rFonts w:eastAsia="MS Gothic"/>
          <w:b/>
        </w:rPr>
        <w:t>iRT</w:t>
      </w:r>
      <w:r w:rsidRPr="00F5012A">
        <w:rPr>
          <w:rFonts w:eastAsia="MS Gothic"/>
          <w:b/>
        </w:rPr>
        <w:t>カルキュレータを編集</w:t>
      </w:r>
      <w:r w:rsidRPr="00F5012A">
        <w:rPr>
          <w:rFonts w:eastAsia="MS Gothic"/>
        </w:rPr>
        <w:t xml:space="preserve"> ] </w:t>
      </w:r>
      <w:r w:rsidRPr="00F5012A">
        <w:rPr>
          <w:rFonts w:eastAsia="MS Gothic"/>
        </w:rPr>
        <w:t>の</w:t>
      </w:r>
      <w:r w:rsidRPr="00F5012A">
        <w:rPr>
          <w:rFonts w:eastAsia="MS Gothic"/>
        </w:rPr>
        <w:t xml:space="preserve"> [ </w:t>
      </w:r>
      <w:r w:rsidR="00576836" w:rsidRPr="00F5012A">
        <w:rPr>
          <w:rFonts w:eastAsia="MS Gothic"/>
          <w:b/>
        </w:rPr>
        <w:t>標準を選択</w:t>
      </w:r>
      <w:r w:rsidRPr="00F5012A">
        <w:rPr>
          <w:rFonts w:eastAsia="MS Gothic"/>
        </w:rPr>
        <w:t xml:space="preserve"> ] </w:t>
      </w:r>
      <w:r w:rsidRPr="00F5012A">
        <w:rPr>
          <w:rFonts w:eastAsia="MS Gothic"/>
        </w:rPr>
        <w:t>ボタンを利用して標準ペプチドをデータ</w:t>
      </w:r>
      <w:r w:rsidR="00E331C4">
        <w:rPr>
          <w:rFonts w:hint="eastAsia"/>
        </w:rPr>
        <w:br/>
      </w:r>
      <w:r w:rsidRPr="00F5012A">
        <w:rPr>
          <w:rFonts w:eastAsia="MS Gothic"/>
        </w:rPr>
        <w:t>ベースに含まれているあらゆるペプチドセットに変更できるほか、</w:t>
      </w:r>
      <w:r w:rsidRPr="00F5012A">
        <w:rPr>
          <w:rFonts w:eastAsia="MS Gothic"/>
        </w:rPr>
        <w:t xml:space="preserve">[ </w:t>
      </w:r>
      <w:r w:rsidRPr="00F5012A">
        <w:rPr>
          <w:rFonts w:eastAsia="MS Gothic"/>
          <w:b/>
        </w:rPr>
        <w:t>再校正</w:t>
      </w:r>
      <w:r w:rsidRPr="00F5012A">
        <w:rPr>
          <w:rFonts w:eastAsia="MS Gothic"/>
        </w:rPr>
        <w:t xml:space="preserve"> ] </w:t>
      </w:r>
      <w:r w:rsidRPr="00F5012A">
        <w:rPr>
          <w:rFonts w:eastAsia="MS Gothic"/>
        </w:rPr>
        <w:t>ボタンを利用して</w:t>
      </w:r>
      <w:r w:rsidRPr="00F5012A">
        <w:rPr>
          <w:rFonts w:eastAsia="MS Gothic"/>
        </w:rPr>
        <w:t>iRT</w:t>
      </w:r>
      <w:r w:rsidRPr="00F5012A">
        <w:rPr>
          <w:rFonts w:eastAsia="MS Gothic"/>
        </w:rPr>
        <w:t>スケールを変更することもできます。</w:t>
      </w:r>
    </w:p>
    <w:p w14:paraId="5C59ED51" w14:textId="77777777" w:rsidR="00114D3A" w:rsidRPr="00F5012A" w:rsidRDefault="00E065A7" w:rsidP="004140A4">
      <w:pPr>
        <w:pStyle w:val="Heading1"/>
        <w:rPr>
          <w:rFonts w:eastAsia="MS Gothic"/>
        </w:rPr>
      </w:pPr>
      <w:r w:rsidRPr="00F5012A">
        <w:rPr>
          <w:rFonts w:eastAsia="MS Gothic"/>
        </w:rPr>
        <w:t>結論</w:t>
      </w:r>
    </w:p>
    <w:p w14:paraId="00F21CCA" w14:textId="77777777" w:rsidR="00E065A7" w:rsidRPr="00F5012A" w:rsidRDefault="008F3217" w:rsidP="004140A4">
      <w:pPr>
        <w:keepNext/>
        <w:keepLines/>
        <w:rPr>
          <w:rFonts w:eastAsia="MS Gothic"/>
        </w:rPr>
      </w:pPr>
      <w:r w:rsidRPr="00F5012A">
        <w:rPr>
          <w:rFonts w:eastAsia="MS Gothic"/>
        </w:rPr>
        <w:t>本チュートリアルでは</w:t>
      </w:r>
      <w:r w:rsidRPr="00F5012A">
        <w:rPr>
          <w:rFonts w:eastAsia="MS Gothic"/>
        </w:rPr>
        <w:t>Skyline</w:t>
      </w:r>
      <w:r w:rsidRPr="00F5012A">
        <w:rPr>
          <w:rFonts w:eastAsia="MS Gothic"/>
        </w:rPr>
        <w:t>でサポートされている</w:t>
      </w:r>
      <w:r w:rsidRPr="00F5012A">
        <w:rPr>
          <w:rFonts w:eastAsia="MS Gothic"/>
        </w:rPr>
        <w:t>iRT</w:t>
      </w:r>
      <w:r w:rsidRPr="00F5012A">
        <w:rPr>
          <w:rFonts w:eastAsia="MS Gothic"/>
        </w:rPr>
        <w:t>の使い方を学びました。これは実験的に測定されたペプチド保持時間を保存して、ターゲットメソッド（</w:t>
      </w:r>
      <w:r w:rsidRPr="00F5012A">
        <w:rPr>
          <w:rFonts w:eastAsia="MS Gothic"/>
        </w:rPr>
        <w:t>SRM</w:t>
      </w:r>
      <w:r w:rsidRPr="00F5012A">
        <w:rPr>
          <w:rFonts w:eastAsia="MS Gothic"/>
        </w:rPr>
        <w:t>または</w:t>
      </w:r>
      <w:r w:rsidRPr="00F5012A">
        <w:rPr>
          <w:rFonts w:eastAsia="MS Gothic"/>
        </w:rPr>
        <w:t>PRM</w:t>
      </w:r>
      <w:r w:rsidRPr="00F5012A">
        <w:rPr>
          <w:rFonts w:eastAsia="MS Gothic"/>
        </w:rPr>
        <w:t>）のスケ</w:t>
      </w:r>
      <w:r w:rsidR="00566A1B" w:rsidRPr="00F5012A">
        <w:rPr>
          <w:rFonts w:hint="eastAsia"/>
        </w:rPr>
        <w:br/>
      </w:r>
      <w:r w:rsidRPr="00F5012A">
        <w:rPr>
          <w:rFonts w:eastAsia="MS Gothic"/>
        </w:rPr>
        <w:t>ジュール、</w:t>
      </w:r>
      <w:r w:rsidRPr="00F5012A">
        <w:rPr>
          <w:rFonts w:eastAsia="MS Gothic"/>
        </w:rPr>
        <w:t>DIA</w:t>
      </w:r>
      <w:r w:rsidRPr="00F5012A">
        <w:rPr>
          <w:rFonts w:eastAsia="MS Gothic"/>
        </w:rPr>
        <w:t>データからのターゲット抽出、取得後のペプチド同定検証に使用できるようにする標準的な方法です。ほとんどの場合、測定するペプチドの</w:t>
      </w:r>
      <w:r w:rsidRPr="00F5012A">
        <w:rPr>
          <w:rFonts w:eastAsia="MS Gothic"/>
        </w:rPr>
        <w:t>iRT</w:t>
      </w:r>
      <w:r w:rsidRPr="00F5012A">
        <w:rPr>
          <w:rFonts w:eastAsia="MS Gothic"/>
        </w:rPr>
        <w:t>値が保存されていれば、シングル校正インジェクションで</w:t>
      </w:r>
      <w:r w:rsidRPr="00F5012A">
        <w:rPr>
          <w:rFonts w:eastAsia="MS Gothic"/>
        </w:rPr>
        <w:t>SRM</w:t>
      </w:r>
      <w:r w:rsidRPr="00F5012A">
        <w:rPr>
          <w:rFonts w:eastAsia="MS Gothic"/>
        </w:rPr>
        <w:t>または</w:t>
      </w:r>
      <w:r w:rsidRPr="00F5012A">
        <w:rPr>
          <w:rFonts w:eastAsia="MS Gothic"/>
        </w:rPr>
        <w:t>PRM</w:t>
      </w:r>
      <w:r w:rsidRPr="00F5012A">
        <w:rPr>
          <w:rFonts w:eastAsia="MS Gothic"/>
        </w:rPr>
        <w:t>取得のあらゆる数のペプチドターゲットをスケジュールできます。さらに正確な保持時間を予測できれば、</w:t>
      </w:r>
      <w:r w:rsidRPr="00F5012A">
        <w:rPr>
          <w:rFonts w:eastAsia="MS Gothic"/>
        </w:rPr>
        <w:t>iRT</w:t>
      </w:r>
      <w:r w:rsidRPr="00F5012A">
        <w:rPr>
          <w:rFonts w:eastAsia="MS Gothic"/>
        </w:rPr>
        <w:t>予測はシークエンスベースの予測よりも強力なペプチド同定確認ツールとなります。</w:t>
      </w:r>
      <w:r w:rsidRPr="00F5012A">
        <w:rPr>
          <w:rFonts w:eastAsia="MS Gothic"/>
        </w:rPr>
        <w:t>Skyline</w:t>
      </w:r>
      <w:r w:rsidRPr="00F5012A">
        <w:rPr>
          <w:rFonts w:eastAsia="MS Gothic"/>
        </w:rPr>
        <w:t>を用いると、</w:t>
      </w:r>
      <w:r w:rsidRPr="00F5012A">
        <w:rPr>
          <w:rFonts w:eastAsia="MS Gothic"/>
        </w:rPr>
        <w:t>iRT</w:t>
      </w:r>
      <w:r w:rsidRPr="00F5012A">
        <w:rPr>
          <w:rFonts w:eastAsia="MS Gothic"/>
        </w:rPr>
        <w:t>のメソッドは使いやすくなり、</w:t>
      </w:r>
      <w:r w:rsidRPr="00F5012A">
        <w:rPr>
          <w:rFonts w:eastAsia="MS Gothic"/>
        </w:rPr>
        <w:t>iRT</w:t>
      </w:r>
      <w:r w:rsidRPr="00F5012A">
        <w:rPr>
          <w:rFonts w:eastAsia="MS Gothic"/>
        </w:rPr>
        <w:t>値は作成しやすくなります。さらに、</w:t>
      </w:r>
      <w:r w:rsidRPr="00F5012A">
        <w:rPr>
          <w:rFonts w:eastAsia="MS Gothic"/>
        </w:rPr>
        <w:t>iRT</w:t>
      </w:r>
      <w:r w:rsidRPr="00F5012A">
        <w:rPr>
          <w:rFonts w:eastAsia="MS Gothic"/>
        </w:rPr>
        <w:t>値をあらゆるスケール（ただし現在のところは</w:t>
      </w:r>
      <w:r w:rsidRPr="00F5012A">
        <w:rPr>
          <w:rFonts w:eastAsia="MS Gothic"/>
        </w:rPr>
        <w:t>iRT-C18</w:t>
      </w:r>
      <w:r w:rsidRPr="00F5012A">
        <w:rPr>
          <w:rFonts w:eastAsia="MS Gothic"/>
        </w:rPr>
        <w:t>がもっとも一般的）およびあらゆる標準ペプチドセットに基づき計算することも可能です。また、常に測定が可能で、予測しようとしているグラジエント条件の範囲の大半を網羅していれば、特定の実験に対する内在性のペプチドを標準のペプチドとして使用することも可能です。</w:t>
      </w:r>
      <w:r w:rsidRPr="00F5012A">
        <w:rPr>
          <w:rFonts w:eastAsia="MS Gothic"/>
        </w:rPr>
        <w:t>Skyline</w:t>
      </w:r>
      <w:r w:rsidRPr="00F5012A">
        <w:rPr>
          <w:rFonts w:eastAsia="MS Gothic"/>
        </w:rPr>
        <w:t>により、</w:t>
      </w:r>
      <w:r w:rsidRPr="00F5012A">
        <w:rPr>
          <w:rFonts w:eastAsia="MS Gothic"/>
        </w:rPr>
        <w:t>iRT</w:t>
      </w:r>
      <w:r w:rsidRPr="00F5012A">
        <w:rPr>
          <w:rFonts w:eastAsia="MS Gothic"/>
        </w:rPr>
        <w:t>データベースに共通のペプチドが存在している場合には、</w:t>
      </w:r>
      <w:r w:rsidRPr="00F5012A">
        <w:rPr>
          <w:rFonts w:eastAsia="MS Gothic"/>
        </w:rPr>
        <w:t>iRT</w:t>
      </w:r>
      <w:r w:rsidRPr="00F5012A">
        <w:rPr>
          <w:rFonts w:eastAsia="MS Gothic"/>
        </w:rPr>
        <w:t>データベースを統合することも容易になります。ここでは、元の論文で規定されている標準の</w:t>
      </w:r>
      <w:r w:rsidRPr="00F5012A">
        <w:rPr>
          <w:rFonts w:eastAsia="MS Gothic"/>
        </w:rPr>
        <w:t>iRT</w:t>
      </w:r>
      <w:r w:rsidRPr="00F5012A">
        <w:rPr>
          <w:rFonts w:eastAsia="MS Gothic"/>
        </w:rPr>
        <w:t>スケールである</w:t>
      </w:r>
      <w:r w:rsidRPr="00F5012A">
        <w:rPr>
          <w:rFonts w:eastAsia="MS Gothic"/>
        </w:rPr>
        <w:t>iRT-C18</w:t>
      </w:r>
      <w:r w:rsidRPr="00F5012A">
        <w:rPr>
          <w:rFonts w:eastAsia="MS Gothic"/>
        </w:rPr>
        <w:t>について学習しました</w:t>
      </w:r>
      <w:r w:rsidR="00884607">
        <w:rPr>
          <w:rFonts w:eastAsia="MS Gothic" w:hint="eastAsia"/>
        </w:rPr>
        <w:t>が、</w:t>
      </w:r>
      <w:r w:rsidRPr="00F5012A">
        <w:rPr>
          <w:rFonts w:eastAsia="MS Gothic"/>
        </w:rPr>
        <w:t>ご自身の実験のキットを使用することもできます。</w:t>
      </w:r>
      <w:r w:rsidRPr="00F5012A">
        <w:rPr>
          <w:rFonts w:eastAsia="MS Gothic"/>
        </w:rPr>
        <w:t>Skyline</w:t>
      </w:r>
      <w:r w:rsidRPr="00F5012A">
        <w:rPr>
          <w:rFonts w:eastAsia="MS Gothic"/>
        </w:rPr>
        <w:t>では現在、</w:t>
      </w:r>
      <w:r w:rsidRPr="00F5012A">
        <w:rPr>
          <w:rFonts w:eastAsia="MS Gothic"/>
        </w:rPr>
        <w:t>iRT-C18</w:t>
      </w:r>
      <w:r w:rsidRPr="00F5012A">
        <w:rPr>
          <w:rFonts w:eastAsia="MS Gothic"/>
        </w:rPr>
        <w:t>に対して校正されている</w:t>
      </w:r>
      <w:r w:rsidRPr="00F5012A">
        <w:rPr>
          <w:rFonts w:eastAsia="MS Gothic"/>
        </w:rPr>
        <w:t>6</w:t>
      </w:r>
      <w:r w:rsidRPr="00F5012A">
        <w:rPr>
          <w:rFonts w:eastAsia="MS Gothic"/>
        </w:rPr>
        <w:t>種程度を提供しています。</w:t>
      </w:r>
      <w:r w:rsidRPr="00F5012A">
        <w:rPr>
          <w:rFonts w:eastAsia="MS Gothic"/>
        </w:rPr>
        <w:t>Skyline</w:t>
      </w:r>
      <w:r w:rsidRPr="00F5012A">
        <w:rPr>
          <w:rFonts w:eastAsia="MS Gothic"/>
        </w:rPr>
        <w:t>により</w:t>
      </w:r>
      <w:r w:rsidRPr="00F5012A">
        <w:rPr>
          <w:rFonts w:eastAsia="MS Gothic"/>
        </w:rPr>
        <w:t>iRT-C18</w:t>
      </w:r>
      <w:r w:rsidRPr="00F5012A">
        <w:rPr>
          <w:rFonts w:eastAsia="MS Gothic"/>
        </w:rPr>
        <w:t>スケールは使いやすくなりますが、何百もの一般的なヒトおよび酵母ペプチドで校正してきたように、使用する標準ペプチドを、スケールに校正されたあらゆるペプチドセットに変更することも簡単にできます。</w:t>
      </w:r>
    </w:p>
    <w:p w14:paraId="6347151F" w14:textId="77777777" w:rsidR="00C8460D" w:rsidRPr="00F5012A" w:rsidRDefault="00C8460D" w:rsidP="00C8460D">
      <w:pPr>
        <w:pStyle w:val="Heading1"/>
        <w:rPr>
          <w:rFonts w:eastAsia="MS Gothic"/>
        </w:rPr>
      </w:pPr>
      <w:r w:rsidRPr="00F5012A">
        <w:rPr>
          <w:rFonts w:eastAsia="MS Gothic"/>
        </w:rPr>
        <w:t>参照文献</w:t>
      </w:r>
    </w:p>
    <w:p w14:paraId="390238C1" w14:textId="77777777" w:rsidR="00884CD5" w:rsidRPr="00F5012A" w:rsidRDefault="007F1049" w:rsidP="00884CD5">
      <w:pPr>
        <w:pStyle w:val="Bibliography"/>
        <w:rPr>
          <w:rFonts w:ascii="Calibri" w:eastAsia="MS Gothic" w:hAnsi="Calibri" w:cs="Calibri"/>
        </w:rPr>
      </w:pPr>
      <w:r w:rsidRPr="00F5012A">
        <w:rPr>
          <w:rFonts w:eastAsia="MS Gothic"/>
        </w:rPr>
        <w:fldChar w:fldCharType="begin"/>
      </w:r>
      <w:r w:rsidR="00884CD5" w:rsidRPr="00F5012A">
        <w:rPr>
          <w:rFonts w:eastAsia="MS Gothic"/>
        </w:rPr>
        <w:instrText xml:space="preserve"> ADDIN ZOTERO_BIBL {"</w:instrText>
      </w:r>
      <w:r w:rsidR="00884CD5" w:rsidRPr="00F5012A">
        <w:rPr>
          <w:rFonts w:eastAsia="MS Gothic"/>
        </w:rPr>
        <w:instrText>カスタム</w:instrText>
      </w:r>
      <w:r w:rsidR="00884CD5" w:rsidRPr="00F5012A">
        <w:rPr>
          <w:rFonts w:eastAsia="MS Gothic"/>
        </w:rPr>
        <w:instrText xml:space="preserve">":[]} CSL_BIBLIOGRAPHY </w:instrText>
      </w:r>
      <w:r w:rsidRPr="00F5012A">
        <w:rPr>
          <w:rFonts w:eastAsia="MS Gothic"/>
        </w:rPr>
        <w:fldChar w:fldCharType="separate"/>
      </w:r>
      <w:r w:rsidR="00884CD5" w:rsidRPr="00F5012A">
        <w:rPr>
          <w:rFonts w:ascii="Calibri" w:eastAsia="MS Gothic" w:hAnsi="Calibri"/>
        </w:rPr>
        <w:t>1.</w:t>
      </w:r>
      <w:r w:rsidR="00884CD5" w:rsidRPr="00F5012A">
        <w:rPr>
          <w:rFonts w:ascii="Calibri" w:eastAsia="MS Gothic" w:hAnsi="Calibri"/>
        </w:rPr>
        <w:tab/>
        <w:t xml:space="preserve">Krokhin, O. V. </w:t>
      </w:r>
      <w:r w:rsidR="00884CD5" w:rsidRPr="00F5012A">
        <w:rPr>
          <w:rFonts w:ascii="Calibri" w:eastAsia="MS Gothic" w:hAnsi="Calibri"/>
          <w:i/>
          <w:iCs/>
        </w:rPr>
        <w:t>et al.</w:t>
      </w:r>
      <w:r w:rsidR="00884CD5" w:rsidRPr="00F5012A">
        <w:rPr>
          <w:rFonts w:ascii="Calibri" w:eastAsia="MS Gothic" w:hAnsi="Calibri"/>
        </w:rPr>
        <w:t xml:space="preserve"> An improved model for prediction of retention times of tryptic peptides in ion pair reversed-phase HPLC: its application to protein peptide mapping by off-line HPLC-MALDI MS. </w:t>
      </w:r>
      <w:r w:rsidR="00884CD5" w:rsidRPr="00F5012A">
        <w:rPr>
          <w:rFonts w:ascii="Calibri" w:eastAsia="MS Gothic" w:hAnsi="Calibri"/>
          <w:i/>
          <w:iCs/>
        </w:rPr>
        <w:t>Mol. Cell Proteomics</w:t>
      </w:r>
      <w:r w:rsidR="00884CD5" w:rsidRPr="00F5012A">
        <w:rPr>
          <w:rFonts w:ascii="Calibri" w:eastAsia="MS Gothic" w:hAnsi="Calibri"/>
          <w:b/>
          <w:bCs/>
        </w:rPr>
        <w:t xml:space="preserve"> 3</w:t>
      </w:r>
      <w:r w:rsidR="00884CD5" w:rsidRPr="00F5012A">
        <w:rPr>
          <w:rFonts w:ascii="Calibri" w:eastAsia="MS Gothic" w:hAnsi="Calibri"/>
        </w:rPr>
        <w:t>, 908-919 (2004).</w:t>
      </w:r>
    </w:p>
    <w:p w14:paraId="25481809" w14:textId="77777777" w:rsidR="00884CD5" w:rsidRPr="00F5012A" w:rsidRDefault="00884CD5" w:rsidP="00884CD5">
      <w:pPr>
        <w:pStyle w:val="Bibliography"/>
        <w:rPr>
          <w:rFonts w:ascii="Calibri" w:eastAsia="MS Gothic" w:hAnsi="Calibri" w:cs="Calibri"/>
        </w:rPr>
      </w:pPr>
      <w:r w:rsidRPr="00F5012A">
        <w:rPr>
          <w:rFonts w:ascii="Calibri" w:eastAsia="MS Gothic" w:hAnsi="Calibri"/>
        </w:rPr>
        <w:t>2.</w:t>
      </w:r>
      <w:r w:rsidRPr="00F5012A">
        <w:rPr>
          <w:rFonts w:ascii="Calibri" w:eastAsia="MS Gothic" w:hAnsi="Calibri"/>
        </w:rPr>
        <w:tab/>
        <w:t xml:space="preserve">Escher, C. </w:t>
      </w:r>
      <w:r w:rsidRPr="00F5012A">
        <w:rPr>
          <w:rFonts w:ascii="Calibri" w:eastAsia="MS Gothic" w:hAnsi="Calibri"/>
          <w:i/>
          <w:iCs/>
        </w:rPr>
        <w:t>et al.</w:t>
      </w:r>
      <w:r w:rsidRPr="00F5012A">
        <w:rPr>
          <w:rFonts w:ascii="Calibri" w:eastAsia="MS Gothic" w:hAnsi="Calibri"/>
        </w:rPr>
        <w:t xml:space="preserve"> Using iRT, a normalized retention time for more targeted measurement of peptides. </w:t>
      </w:r>
      <w:r w:rsidRPr="00F5012A">
        <w:rPr>
          <w:rFonts w:ascii="Calibri" w:eastAsia="MS Gothic" w:hAnsi="Calibri"/>
          <w:i/>
          <w:iCs/>
        </w:rPr>
        <w:t>Proteomics (accepted)</w:t>
      </w:r>
      <w:r w:rsidRPr="00F5012A">
        <w:rPr>
          <w:rFonts w:ascii="Calibri" w:eastAsia="MS Gothic" w:hAnsi="Calibri"/>
        </w:rPr>
        <w:t xml:space="preserve"> (2012).</w:t>
      </w:r>
    </w:p>
    <w:p w14:paraId="59CED587" w14:textId="77777777" w:rsidR="00C8460D" w:rsidRPr="002E0228" w:rsidRDefault="00884CD5" w:rsidP="0061590E">
      <w:pPr>
        <w:pStyle w:val="Bibliography"/>
        <w:rPr>
          <w:rFonts w:eastAsia="MS Gothic"/>
          <w:vanish/>
        </w:rPr>
      </w:pPr>
      <w:r w:rsidRPr="00F5012A">
        <w:rPr>
          <w:rFonts w:ascii="Calibri" w:eastAsia="MS Gothic" w:hAnsi="Calibri"/>
        </w:rPr>
        <w:t>3.</w:t>
      </w:r>
      <w:r w:rsidRPr="00F5012A">
        <w:rPr>
          <w:rFonts w:ascii="Calibri" w:eastAsia="MS Gothic" w:hAnsi="Calibri"/>
        </w:rPr>
        <w:tab/>
        <w:t xml:space="preserve">Deutsch, E. W., Lam, H. &amp; Aebersold, R. PeptideAtlas: a resource for target selection for emerging targeted proteomics workflows. </w:t>
      </w:r>
      <w:r w:rsidRPr="00F5012A">
        <w:rPr>
          <w:rFonts w:ascii="Calibri" w:eastAsia="MS Gothic" w:hAnsi="Calibri"/>
          <w:i/>
          <w:iCs/>
        </w:rPr>
        <w:t>EMBO Rep</w:t>
      </w:r>
      <w:r w:rsidRPr="00F5012A">
        <w:rPr>
          <w:rFonts w:ascii="Calibri" w:eastAsia="MS Gothic" w:hAnsi="Calibri"/>
          <w:b/>
          <w:bCs/>
        </w:rPr>
        <w:t xml:space="preserve"> 9</w:t>
      </w:r>
      <w:r w:rsidRPr="00F5012A">
        <w:rPr>
          <w:rFonts w:ascii="Calibri" w:eastAsia="MS Gothic" w:hAnsi="Calibri"/>
        </w:rPr>
        <w:t>, 429-434 (2008).</w:t>
      </w:r>
      <w:r w:rsidR="007F1049" w:rsidRPr="00F5012A">
        <w:rPr>
          <w:rFonts w:eastAsia="MS Gothic"/>
        </w:rPr>
        <w:fldChar w:fldCharType="end"/>
      </w:r>
    </w:p>
    <w:sectPr w:rsidR="00C8460D" w:rsidRPr="002E0228"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7A63A" w14:textId="77777777" w:rsidR="001B45B2" w:rsidRDefault="001B45B2" w:rsidP="001B31B2">
      <w:pPr>
        <w:spacing w:after="0" w:line="240" w:lineRule="auto"/>
      </w:pPr>
      <w:r>
        <w:separator/>
      </w:r>
    </w:p>
  </w:endnote>
  <w:endnote w:type="continuationSeparator" w:id="0">
    <w:p w14:paraId="6BFCDE63" w14:textId="77777777" w:rsidR="001B45B2" w:rsidRDefault="001B45B2"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02B7AACF" w14:textId="77777777" w:rsidR="00BE627E" w:rsidRDefault="007F1049">
        <w:pPr>
          <w:pStyle w:val="Footer"/>
          <w:jc w:val="center"/>
        </w:pPr>
        <w:r>
          <w:fldChar w:fldCharType="begin"/>
        </w:r>
        <w:r w:rsidR="00AB0622">
          <w:instrText xml:space="preserve"> PAGE   \* MERGEFORMAT </w:instrText>
        </w:r>
        <w:r>
          <w:fldChar w:fldCharType="separate"/>
        </w:r>
        <w:r w:rsidR="00760894">
          <w:rPr>
            <w:noProof/>
          </w:rPr>
          <w:t>1</w:t>
        </w:r>
        <w:r>
          <w:rPr>
            <w:noProof/>
          </w:rPr>
          <w:fldChar w:fldCharType="end"/>
        </w:r>
      </w:p>
    </w:sdtContent>
  </w:sdt>
  <w:p w14:paraId="5B2075E1" w14:textId="77777777" w:rsidR="00BE627E" w:rsidRDefault="00BE6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16D5E" w14:textId="77777777" w:rsidR="001B45B2" w:rsidRDefault="001B45B2" w:rsidP="001B31B2">
      <w:pPr>
        <w:spacing w:after="0" w:line="240" w:lineRule="auto"/>
      </w:pPr>
      <w:r>
        <w:separator/>
      </w:r>
    </w:p>
  </w:footnote>
  <w:footnote w:type="continuationSeparator" w:id="0">
    <w:p w14:paraId="0E5A07BA" w14:textId="77777777" w:rsidR="001B45B2" w:rsidRDefault="001B45B2"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eastAsia="Symbol" w:hAnsi="Symbol" w:hint="default"/>
      </w:rPr>
    </w:lvl>
    <w:lvl w:ilvl="1" w:tplc="04090003">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eastAsia="Symbol" w:hAnsi="Symbol" w:hint="default"/>
      </w:rPr>
    </w:lvl>
    <w:lvl w:ilvl="1" w:tplc="04090003">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738018184">
    <w:abstractNumId w:val="7"/>
  </w:num>
  <w:num w:numId="2" w16cid:durableId="1265647663">
    <w:abstractNumId w:val="42"/>
  </w:num>
  <w:num w:numId="3" w16cid:durableId="386346745">
    <w:abstractNumId w:val="35"/>
  </w:num>
  <w:num w:numId="4" w16cid:durableId="285084268">
    <w:abstractNumId w:val="24"/>
  </w:num>
  <w:num w:numId="5" w16cid:durableId="1641836472">
    <w:abstractNumId w:val="18"/>
  </w:num>
  <w:num w:numId="6" w16cid:durableId="887297967">
    <w:abstractNumId w:val="5"/>
  </w:num>
  <w:num w:numId="7" w16cid:durableId="335962997">
    <w:abstractNumId w:val="29"/>
  </w:num>
  <w:num w:numId="8" w16cid:durableId="801851587">
    <w:abstractNumId w:val="19"/>
  </w:num>
  <w:num w:numId="9" w16cid:durableId="1328173288">
    <w:abstractNumId w:val="44"/>
  </w:num>
  <w:num w:numId="10" w16cid:durableId="97994340">
    <w:abstractNumId w:val="48"/>
  </w:num>
  <w:num w:numId="11" w16cid:durableId="30037902">
    <w:abstractNumId w:val="28"/>
  </w:num>
  <w:num w:numId="12" w16cid:durableId="372538273">
    <w:abstractNumId w:val="2"/>
  </w:num>
  <w:num w:numId="13" w16cid:durableId="692925237">
    <w:abstractNumId w:val="14"/>
  </w:num>
  <w:num w:numId="14" w16cid:durableId="24330742">
    <w:abstractNumId w:val="49"/>
  </w:num>
  <w:num w:numId="15" w16cid:durableId="1251236314">
    <w:abstractNumId w:val="40"/>
  </w:num>
  <w:num w:numId="16" w16cid:durableId="803818104">
    <w:abstractNumId w:val="31"/>
  </w:num>
  <w:num w:numId="17" w16cid:durableId="697924138">
    <w:abstractNumId w:val="20"/>
  </w:num>
  <w:num w:numId="18" w16cid:durableId="1617442207">
    <w:abstractNumId w:val="34"/>
  </w:num>
  <w:num w:numId="19" w16cid:durableId="1105269797">
    <w:abstractNumId w:val="9"/>
  </w:num>
  <w:num w:numId="20" w16cid:durableId="957103994">
    <w:abstractNumId w:val="38"/>
  </w:num>
  <w:num w:numId="21" w16cid:durableId="343677613">
    <w:abstractNumId w:val="16"/>
  </w:num>
  <w:num w:numId="22" w16cid:durableId="1659772911">
    <w:abstractNumId w:val="17"/>
  </w:num>
  <w:num w:numId="23" w16cid:durableId="1374235175">
    <w:abstractNumId w:val="1"/>
  </w:num>
  <w:num w:numId="24" w16cid:durableId="1017270404">
    <w:abstractNumId w:val="33"/>
  </w:num>
  <w:num w:numId="25" w16cid:durableId="972249738">
    <w:abstractNumId w:val="6"/>
  </w:num>
  <w:num w:numId="26" w16cid:durableId="364454128">
    <w:abstractNumId w:val="4"/>
  </w:num>
  <w:num w:numId="27" w16cid:durableId="1915965505">
    <w:abstractNumId w:val="39"/>
  </w:num>
  <w:num w:numId="28" w16cid:durableId="1530408712">
    <w:abstractNumId w:val="3"/>
  </w:num>
  <w:num w:numId="29" w16cid:durableId="1654603383">
    <w:abstractNumId w:val="32"/>
  </w:num>
  <w:num w:numId="30" w16cid:durableId="281502969">
    <w:abstractNumId w:val="13"/>
  </w:num>
  <w:num w:numId="31" w16cid:durableId="999626327">
    <w:abstractNumId w:val="10"/>
  </w:num>
  <w:num w:numId="32" w16cid:durableId="354187826">
    <w:abstractNumId w:val="11"/>
  </w:num>
  <w:num w:numId="33" w16cid:durableId="177938346">
    <w:abstractNumId w:val="30"/>
  </w:num>
  <w:num w:numId="34" w16cid:durableId="563415843">
    <w:abstractNumId w:val="27"/>
  </w:num>
  <w:num w:numId="35" w16cid:durableId="1026785258">
    <w:abstractNumId w:val="23"/>
  </w:num>
  <w:num w:numId="36" w16cid:durableId="1447113135">
    <w:abstractNumId w:val="45"/>
  </w:num>
  <w:num w:numId="37" w16cid:durableId="247034560">
    <w:abstractNumId w:val="26"/>
  </w:num>
  <w:num w:numId="38" w16cid:durableId="316539359">
    <w:abstractNumId w:val="47"/>
  </w:num>
  <w:num w:numId="39" w16cid:durableId="117188251">
    <w:abstractNumId w:val="21"/>
  </w:num>
  <w:num w:numId="40" w16cid:durableId="1917740991">
    <w:abstractNumId w:val="41"/>
  </w:num>
  <w:num w:numId="41" w16cid:durableId="1977568987">
    <w:abstractNumId w:val="37"/>
  </w:num>
  <w:num w:numId="42" w16cid:durableId="35159300">
    <w:abstractNumId w:val="0"/>
  </w:num>
  <w:num w:numId="43" w16cid:durableId="1922711626">
    <w:abstractNumId w:val="22"/>
  </w:num>
  <w:num w:numId="44" w16cid:durableId="261033154">
    <w:abstractNumId w:val="46"/>
  </w:num>
  <w:num w:numId="45" w16cid:durableId="582955070">
    <w:abstractNumId w:val="8"/>
  </w:num>
  <w:num w:numId="46" w16cid:durableId="312686947">
    <w:abstractNumId w:val="12"/>
  </w:num>
  <w:num w:numId="47" w16cid:durableId="568729819">
    <w:abstractNumId w:val="15"/>
  </w:num>
  <w:num w:numId="48" w16cid:durableId="517742982">
    <w:abstractNumId w:val="25"/>
  </w:num>
  <w:num w:numId="49" w16cid:durableId="1584023069">
    <w:abstractNumId w:val="43"/>
  </w:num>
  <w:num w:numId="50" w16cid:durableId="15977120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1064"/>
    <w:rsid w:val="00011E98"/>
    <w:rsid w:val="00024CA4"/>
    <w:rsid w:val="0002605F"/>
    <w:rsid w:val="00031D73"/>
    <w:rsid w:val="00044397"/>
    <w:rsid w:val="00045533"/>
    <w:rsid w:val="00045DEA"/>
    <w:rsid w:val="00050E41"/>
    <w:rsid w:val="00052469"/>
    <w:rsid w:val="00052C7F"/>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84E"/>
    <w:rsid w:val="00114D3A"/>
    <w:rsid w:val="001164DB"/>
    <w:rsid w:val="001171CF"/>
    <w:rsid w:val="00121428"/>
    <w:rsid w:val="00123261"/>
    <w:rsid w:val="001259C8"/>
    <w:rsid w:val="00125F45"/>
    <w:rsid w:val="00125F61"/>
    <w:rsid w:val="00126B80"/>
    <w:rsid w:val="00132B26"/>
    <w:rsid w:val="0013466F"/>
    <w:rsid w:val="001349FB"/>
    <w:rsid w:val="001361BD"/>
    <w:rsid w:val="00141369"/>
    <w:rsid w:val="001436E9"/>
    <w:rsid w:val="00150480"/>
    <w:rsid w:val="0015494A"/>
    <w:rsid w:val="00154AB2"/>
    <w:rsid w:val="001564A2"/>
    <w:rsid w:val="00160C13"/>
    <w:rsid w:val="00163B4D"/>
    <w:rsid w:val="00164798"/>
    <w:rsid w:val="00180E6C"/>
    <w:rsid w:val="001839A3"/>
    <w:rsid w:val="00187BA6"/>
    <w:rsid w:val="00187E8A"/>
    <w:rsid w:val="001B05E0"/>
    <w:rsid w:val="001B175F"/>
    <w:rsid w:val="001B1EF3"/>
    <w:rsid w:val="001B31B2"/>
    <w:rsid w:val="001B45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57FC7"/>
    <w:rsid w:val="00262CEB"/>
    <w:rsid w:val="00262E5A"/>
    <w:rsid w:val="00264713"/>
    <w:rsid w:val="00267FCD"/>
    <w:rsid w:val="0027046B"/>
    <w:rsid w:val="0027119F"/>
    <w:rsid w:val="00285D4E"/>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E0228"/>
    <w:rsid w:val="002F511E"/>
    <w:rsid w:val="002F5238"/>
    <w:rsid w:val="002F6D0A"/>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3E0A"/>
    <w:rsid w:val="004140A4"/>
    <w:rsid w:val="00415E6C"/>
    <w:rsid w:val="00417B1B"/>
    <w:rsid w:val="004200E8"/>
    <w:rsid w:val="0042037F"/>
    <w:rsid w:val="00425172"/>
    <w:rsid w:val="004264D3"/>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4F6FF8"/>
    <w:rsid w:val="00501DD0"/>
    <w:rsid w:val="00503655"/>
    <w:rsid w:val="00512109"/>
    <w:rsid w:val="00514D52"/>
    <w:rsid w:val="005158AA"/>
    <w:rsid w:val="00533341"/>
    <w:rsid w:val="00536719"/>
    <w:rsid w:val="00552496"/>
    <w:rsid w:val="005602D9"/>
    <w:rsid w:val="00561CB2"/>
    <w:rsid w:val="00564916"/>
    <w:rsid w:val="00564E76"/>
    <w:rsid w:val="00565B10"/>
    <w:rsid w:val="00566A1B"/>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1590E"/>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4088"/>
    <w:rsid w:val="006D5258"/>
    <w:rsid w:val="006E08BD"/>
    <w:rsid w:val="006E08F9"/>
    <w:rsid w:val="006E0D90"/>
    <w:rsid w:val="006E21A8"/>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42923"/>
    <w:rsid w:val="00751E34"/>
    <w:rsid w:val="00754A9F"/>
    <w:rsid w:val="00755302"/>
    <w:rsid w:val="00755614"/>
    <w:rsid w:val="0076089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D5913"/>
    <w:rsid w:val="007E4431"/>
    <w:rsid w:val="007E45FB"/>
    <w:rsid w:val="007E4F41"/>
    <w:rsid w:val="007F1049"/>
    <w:rsid w:val="007F3ABE"/>
    <w:rsid w:val="007F4461"/>
    <w:rsid w:val="00810F0C"/>
    <w:rsid w:val="00814DAA"/>
    <w:rsid w:val="00822419"/>
    <w:rsid w:val="008239DE"/>
    <w:rsid w:val="00825216"/>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607"/>
    <w:rsid w:val="00884CD5"/>
    <w:rsid w:val="00886A5D"/>
    <w:rsid w:val="00890550"/>
    <w:rsid w:val="00892A14"/>
    <w:rsid w:val="00892D63"/>
    <w:rsid w:val="00893357"/>
    <w:rsid w:val="0089377F"/>
    <w:rsid w:val="0089637D"/>
    <w:rsid w:val="00897558"/>
    <w:rsid w:val="008A724D"/>
    <w:rsid w:val="008B22EC"/>
    <w:rsid w:val="008B24EB"/>
    <w:rsid w:val="008B29D0"/>
    <w:rsid w:val="008C3B0D"/>
    <w:rsid w:val="008C4249"/>
    <w:rsid w:val="008C5DA6"/>
    <w:rsid w:val="008D269A"/>
    <w:rsid w:val="008E783E"/>
    <w:rsid w:val="008F07BB"/>
    <w:rsid w:val="008F13CD"/>
    <w:rsid w:val="008F2079"/>
    <w:rsid w:val="008F3217"/>
    <w:rsid w:val="008F617F"/>
    <w:rsid w:val="0090060D"/>
    <w:rsid w:val="0090102D"/>
    <w:rsid w:val="00901E9B"/>
    <w:rsid w:val="00911B17"/>
    <w:rsid w:val="009133E8"/>
    <w:rsid w:val="00920074"/>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4188"/>
    <w:rsid w:val="009E7BF8"/>
    <w:rsid w:val="009F2A2F"/>
    <w:rsid w:val="009F5FA2"/>
    <w:rsid w:val="009F7EF7"/>
    <w:rsid w:val="00A00550"/>
    <w:rsid w:val="00A042EA"/>
    <w:rsid w:val="00A0717E"/>
    <w:rsid w:val="00A136E1"/>
    <w:rsid w:val="00A14C4E"/>
    <w:rsid w:val="00A16014"/>
    <w:rsid w:val="00A17F78"/>
    <w:rsid w:val="00A30450"/>
    <w:rsid w:val="00A32A34"/>
    <w:rsid w:val="00A34C49"/>
    <w:rsid w:val="00A37C37"/>
    <w:rsid w:val="00A42A06"/>
    <w:rsid w:val="00A466C1"/>
    <w:rsid w:val="00A64053"/>
    <w:rsid w:val="00A67ED2"/>
    <w:rsid w:val="00A8297D"/>
    <w:rsid w:val="00A82F87"/>
    <w:rsid w:val="00A90571"/>
    <w:rsid w:val="00A90EF1"/>
    <w:rsid w:val="00A912DF"/>
    <w:rsid w:val="00A92AF3"/>
    <w:rsid w:val="00A96724"/>
    <w:rsid w:val="00AA1880"/>
    <w:rsid w:val="00AB0622"/>
    <w:rsid w:val="00AB2CB6"/>
    <w:rsid w:val="00AB3B6F"/>
    <w:rsid w:val="00AB3D95"/>
    <w:rsid w:val="00AB7D29"/>
    <w:rsid w:val="00AC5CA4"/>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26138"/>
    <w:rsid w:val="00B35C00"/>
    <w:rsid w:val="00B35CB2"/>
    <w:rsid w:val="00B5138F"/>
    <w:rsid w:val="00B53BB2"/>
    <w:rsid w:val="00B6340F"/>
    <w:rsid w:val="00B64665"/>
    <w:rsid w:val="00B66732"/>
    <w:rsid w:val="00B72443"/>
    <w:rsid w:val="00B7384D"/>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429E"/>
    <w:rsid w:val="00BE627E"/>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D0E"/>
    <w:rsid w:val="00C42907"/>
    <w:rsid w:val="00C43B1F"/>
    <w:rsid w:val="00C476EE"/>
    <w:rsid w:val="00C57B2F"/>
    <w:rsid w:val="00C61D9C"/>
    <w:rsid w:val="00C640FB"/>
    <w:rsid w:val="00C74E09"/>
    <w:rsid w:val="00C82D16"/>
    <w:rsid w:val="00C82D6C"/>
    <w:rsid w:val="00C839B6"/>
    <w:rsid w:val="00C8460D"/>
    <w:rsid w:val="00C85ACC"/>
    <w:rsid w:val="00C863D0"/>
    <w:rsid w:val="00C9013F"/>
    <w:rsid w:val="00C926A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5651"/>
    <w:rsid w:val="00D07715"/>
    <w:rsid w:val="00D07F12"/>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474F3"/>
    <w:rsid w:val="00D514DF"/>
    <w:rsid w:val="00D5375D"/>
    <w:rsid w:val="00D5529F"/>
    <w:rsid w:val="00D5633E"/>
    <w:rsid w:val="00D57428"/>
    <w:rsid w:val="00D6066F"/>
    <w:rsid w:val="00D60844"/>
    <w:rsid w:val="00D63E94"/>
    <w:rsid w:val="00D6534F"/>
    <w:rsid w:val="00D6610E"/>
    <w:rsid w:val="00D71A56"/>
    <w:rsid w:val="00D723A4"/>
    <w:rsid w:val="00D72967"/>
    <w:rsid w:val="00D72E08"/>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1C4"/>
    <w:rsid w:val="00E33276"/>
    <w:rsid w:val="00E3705E"/>
    <w:rsid w:val="00E40E43"/>
    <w:rsid w:val="00E5085B"/>
    <w:rsid w:val="00E5227F"/>
    <w:rsid w:val="00E61E71"/>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E345B"/>
    <w:rsid w:val="00EF2014"/>
    <w:rsid w:val="00EF355E"/>
    <w:rsid w:val="00EF43F1"/>
    <w:rsid w:val="00F07BAC"/>
    <w:rsid w:val="00F14B40"/>
    <w:rsid w:val="00F15D69"/>
    <w:rsid w:val="00F16322"/>
    <w:rsid w:val="00F21B21"/>
    <w:rsid w:val="00F24578"/>
    <w:rsid w:val="00F26859"/>
    <w:rsid w:val="00F40B10"/>
    <w:rsid w:val="00F446CE"/>
    <w:rsid w:val="00F46D38"/>
    <w:rsid w:val="00F5012A"/>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8F35C2"/>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eastAsia="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BE627E"/>
    <w:rPr>
      <w:sz w:val="18"/>
      <w:szCs w:val="18"/>
    </w:rPr>
  </w:style>
  <w:style w:type="paragraph" w:styleId="CommentText">
    <w:name w:val="annotation text"/>
    <w:basedOn w:val="Normal"/>
    <w:link w:val="CommentTextChar"/>
    <w:uiPriority w:val="99"/>
    <w:semiHidden/>
    <w:unhideWhenUsed/>
    <w:rsid w:val="00BE627E"/>
  </w:style>
  <w:style w:type="character" w:customStyle="1" w:styleId="CommentTextChar">
    <w:name w:val="Comment Text Char"/>
    <w:basedOn w:val="DefaultParagraphFont"/>
    <w:link w:val="CommentText"/>
    <w:uiPriority w:val="99"/>
    <w:semiHidden/>
    <w:rsid w:val="00BE627E"/>
  </w:style>
  <w:style w:type="paragraph" w:styleId="CommentSubject">
    <w:name w:val="annotation subject"/>
    <w:basedOn w:val="CommentText"/>
    <w:next w:val="CommentText"/>
    <w:link w:val="CommentSubjectChar"/>
    <w:uiPriority w:val="99"/>
    <w:semiHidden/>
    <w:unhideWhenUsed/>
    <w:rsid w:val="00BE627E"/>
    <w:rPr>
      <w:b/>
      <w:bCs/>
    </w:rPr>
  </w:style>
  <w:style w:type="character" w:customStyle="1" w:styleId="CommentSubjectChar">
    <w:name w:val="Comment Subject Char"/>
    <w:basedOn w:val="CommentTextChar"/>
    <w:link w:val="CommentSubject"/>
    <w:uiPriority w:val="99"/>
    <w:semiHidden/>
    <w:rsid w:val="00BE6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1A50F-2F85-471B-BE10-32CA5EF4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4100</Words>
  <Characters>23375</Characters>
  <Application>Microsoft Office Word</Application>
  <DocSecurity>0</DocSecurity>
  <Lines>194</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daohangxitong.com</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2021-01-19T06:57:00Z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