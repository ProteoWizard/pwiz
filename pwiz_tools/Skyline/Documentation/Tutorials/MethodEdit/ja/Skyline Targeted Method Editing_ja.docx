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AAFFB" w14:textId="77777777" w:rsidR="00C30134" w:rsidRDefault="00B42030" w:rsidP="00B42030">
      <w:pPr>
        <w:pStyle w:val="Title"/>
      </w:pPr>
      <w:r>
        <w:t>Skyline</w:t>
      </w:r>
      <w:r>
        <w:t>ターゲットメソッドの編集</w:t>
      </w:r>
    </w:p>
    <w:p w14:paraId="369E0E25" w14:textId="77777777" w:rsidR="004C5276" w:rsidRDefault="004C5276" w:rsidP="004C5276">
      <w:r>
        <w:t>本チュートリアルでは、</w:t>
      </w:r>
      <w:r w:rsidR="000C7617">
        <w:rPr>
          <w:rFonts w:hint="eastAsia"/>
        </w:rPr>
        <w:t>選択イオンモニタリング（</w:t>
      </w:r>
      <w:r w:rsidR="000C7617">
        <w:rPr>
          <w:rFonts w:hint="eastAsia"/>
        </w:rPr>
        <w:t>SRM: Selected Ion Monitoring</w:t>
      </w:r>
      <w:r>
        <w:t>、または多重反応モニタリング（</w:t>
      </w:r>
      <w:r>
        <w:t>MRM</w:t>
      </w:r>
      <w:r>
        <w:t>））質量分析計のターゲット分析の新しいターゲットリストおよび装置メソッドを作成するために</w:t>
      </w:r>
      <w:r w:rsidR="002C073D">
        <w:t>Skyline</w:t>
      </w:r>
      <w:r w:rsidR="002C073D">
        <w:t>ターゲット質量</w:t>
      </w:r>
      <w:r w:rsidR="002C073D">
        <w:rPr>
          <w:rFonts w:hint="eastAsia"/>
        </w:rPr>
        <w:t>分析</w:t>
      </w:r>
      <w:r w:rsidR="002C073D">
        <w:t>環境</w:t>
      </w:r>
      <w:r w:rsidR="002C073D">
        <w:rPr>
          <w:rFonts w:hint="eastAsia"/>
        </w:rPr>
        <w:t>で</w:t>
      </w:r>
      <w:r>
        <w:t>利用可能な多数の機能について紹介します。</w:t>
      </w:r>
      <w:r>
        <w:t>Skyline</w:t>
      </w:r>
      <w:r>
        <w:t>による、既存のトランジションリストからのドキュメントの作成方法については、別のチュートリアルをご覧ください。</w:t>
      </w:r>
    </w:p>
    <w:p w14:paraId="689172BD" w14:textId="77777777" w:rsidR="004C5276" w:rsidRDefault="004C5276" w:rsidP="004C5276">
      <w:r>
        <w:t>Skyline</w:t>
      </w:r>
      <w:r>
        <w:t>の開発にあたっては、ターゲット質量分析研究</w:t>
      </w:r>
      <w:r w:rsidR="00AD30FF">
        <w:rPr>
          <w:rFonts w:hint="eastAsia"/>
        </w:rPr>
        <w:t>のための</w:t>
      </w:r>
      <w:r>
        <w:t>ベンダーに依存しないプラットフォームの構築を目指しました。すべての</w:t>
      </w:r>
      <w:r>
        <w:t>Skyline</w:t>
      </w:r>
      <w:r>
        <w:t>ドキュメントから、</w:t>
      </w:r>
      <w:r>
        <w:t>Agilent</w:t>
      </w:r>
      <w:r>
        <w:t>、</w:t>
      </w:r>
      <w:r>
        <w:t>SCIEX</w:t>
      </w:r>
      <w:r>
        <w:t>、</w:t>
      </w:r>
      <w:r>
        <w:t>Shimadzu</w:t>
      </w:r>
      <w:r>
        <w:t>、</w:t>
      </w:r>
      <w:r>
        <w:t>Thermo-Scientific</w:t>
      </w:r>
      <w:r>
        <w:t>、</w:t>
      </w:r>
      <w:r>
        <w:t>Waters</w:t>
      </w:r>
      <w:r>
        <w:t>製</w:t>
      </w:r>
      <w:r w:rsidR="00DD522D">
        <w:rPr>
          <w:rFonts w:hint="eastAsia"/>
        </w:rPr>
        <w:t>の</w:t>
      </w:r>
      <w:r>
        <w:t>SRM</w:t>
      </w:r>
      <w:r>
        <w:t>装置に対応</w:t>
      </w:r>
      <w:r w:rsidR="00DD522D">
        <w:rPr>
          <w:rFonts w:hint="eastAsia"/>
        </w:rPr>
        <w:t>した</w:t>
      </w:r>
      <w:r>
        <w:t>トランジションリストをエクスポート</w:t>
      </w:r>
      <w:r w:rsidR="00DD522D">
        <w:rPr>
          <w:rFonts w:hint="eastAsia"/>
        </w:rPr>
        <w:t>することが可能です。</w:t>
      </w:r>
      <w:r w:rsidR="00990042">
        <w:t>ここでは説明しませんが</w:t>
      </w:r>
      <w:r w:rsidR="00990042">
        <w:rPr>
          <w:rFonts w:hint="eastAsia"/>
        </w:rPr>
        <w:t>、</w:t>
      </w:r>
      <w:r>
        <w:t>Skyline</w:t>
      </w:r>
      <w:r>
        <w:t>では、これらの装置のネイティブメソッド</w:t>
      </w:r>
      <w:r w:rsidR="00BC5EC4">
        <w:rPr>
          <w:rFonts w:hint="eastAsia"/>
        </w:rPr>
        <w:t>に加えて</w:t>
      </w:r>
      <w:r>
        <w:t>、</w:t>
      </w:r>
      <w:r w:rsidR="00990042">
        <w:rPr>
          <w:rFonts w:hint="eastAsia"/>
        </w:rPr>
        <w:t>並列</w:t>
      </w:r>
      <w:r>
        <w:t>反応モニタリング（</w:t>
      </w:r>
      <w:r>
        <w:t>PRM</w:t>
      </w:r>
      <w:r>
        <w:t>）のメソッドや単離リストもエクスポートできます。</w:t>
      </w:r>
    </w:p>
    <w:p w14:paraId="2EEB9993" w14:textId="77777777" w:rsidR="004C5276" w:rsidRDefault="004C5276" w:rsidP="004C5276">
      <w:r>
        <w:t>Skyline</w:t>
      </w:r>
      <w:r>
        <w:t>ドキュメントからメソッドをエクスポートするメリットの一つは、装置</w:t>
      </w:r>
      <w:r w:rsidR="00E17920">
        <w:rPr>
          <w:rFonts w:hint="eastAsia"/>
        </w:rPr>
        <w:t>の</w:t>
      </w:r>
      <w:r>
        <w:t>出力</w:t>
      </w:r>
      <w:r w:rsidR="00E17920">
        <w:rPr>
          <w:rFonts w:hint="eastAsia"/>
        </w:rPr>
        <w:t>データ</w:t>
      </w:r>
      <w:r>
        <w:t>をシームレスに</w:t>
      </w:r>
      <w:r>
        <w:t>Skyline</w:t>
      </w:r>
      <w:r>
        <w:t>へインポートしてデータ</w:t>
      </w:r>
      <w:r w:rsidR="00E17920">
        <w:rPr>
          <w:rFonts w:hint="eastAsia"/>
        </w:rPr>
        <w:t>を</w:t>
      </w:r>
      <w:r>
        <w:t>分析できることです。これについて</w:t>
      </w:r>
      <w:r w:rsidR="00D036F3">
        <w:rPr>
          <w:rFonts w:hint="eastAsia"/>
        </w:rPr>
        <w:t>も</w:t>
      </w:r>
      <w:r>
        <w:t>別のチュートリアルで取り上げます。</w:t>
      </w:r>
    </w:p>
    <w:p w14:paraId="1F6F58DF" w14:textId="77777777" w:rsidR="004C5276" w:rsidRDefault="004C5276" w:rsidP="004C5276">
      <w:r>
        <w:t>Skyline</w:t>
      </w:r>
      <w:r>
        <w:t>でのターゲットプロテオミクスメソッドの作成方法を理解するために、このチュートリアルを</w:t>
      </w:r>
      <w:r w:rsidR="00FF25A7">
        <w:rPr>
          <w:rFonts w:hint="eastAsia"/>
        </w:rPr>
        <w:t>はじめて</w:t>
      </w:r>
      <w:r>
        <w:t>みましょう。</w:t>
      </w:r>
    </w:p>
    <w:p w14:paraId="0DB12CE5" w14:textId="77777777" w:rsidR="00D3367F" w:rsidRDefault="00D3367F" w:rsidP="00D3367F">
      <w:pPr>
        <w:pStyle w:val="Heading1"/>
      </w:pPr>
      <w:r>
        <w:t>はじめに</w:t>
      </w:r>
    </w:p>
    <w:p w14:paraId="61140469" w14:textId="77777777" w:rsidR="00D17C88" w:rsidRDefault="00D17C88" w:rsidP="00D17C88">
      <w:r>
        <w:t>チュートリアルを始める前に、以下の</w:t>
      </w:r>
      <w:r>
        <w:t>zip</w:t>
      </w:r>
      <w:r>
        <w:t>ファイルをダウンロードしてください。</w:t>
      </w:r>
    </w:p>
    <w:p w14:paraId="57FA2B53" w14:textId="77777777" w:rsidR="00D17C88" w:rsidRDefault="00000000" w:rsidP="00D17C88">
      <w:hyperlink r:id="rId8" w:history="1">
        <w:r w:rsidR="00442544">
          <w:rPr>
            <w:rStyle w:val="Hyperlink"/>
          </w:rPr>
          <w:t>https://skyline.ms/tutorials/MethodEdit.zip</w:t>
        </w:r>
      </w:hyperlink>
      <w:r w:rsidR="00442544">
        <w:t xml:space="preserve"> </w:t>
      </w:r>
    </w:p>
    <w:p w14:paraId="335D00AB" w14:textId="77777777" w:rsidR="00D17C88" w:rsidRDefault="00D17C88" w:rsidP="00D17C88">
      <w:r>
        <w:t>この中のファイルを、以下の</w:t>
      </w:r>
      <w:r w:rsidR="007212CE">
        <w:rPr>
          <w:rFonts w:hint="eastAsia"/>
        </w:rPr>
        <w:t>ような</w:t>
      </w:r>
      <w:r>
        <w:t>コンピュータ上のフォルダに解凍します。</w:t>
      </w:r>
    </w:p>
    <w:p w14:paraId="11EF8115" w14:textId="77777777" w:rsidR="00D17C88" w:rsidRDefault="00D17C88" w:rsidP="00D17C88">
      <w:r>
        <w:t>C:\Users\brendanx\Documents</w:t>
      </w:r>
    </w:p>
    <w:p w14:paraId="2C37B7C1" w14:textId="77777777" w:rsidR="00D17C88" w:rsidRDefault="00D17C88" w:rsidP="00D17C88">
      <w:r>
        <w:t>これにより以下の新しいフォルダが作成されます。</w:t>
      </w:r>
    </w:p>
    <w:p w14:paraId="709138A2" w14:textId="77777777" w:rsidR="00D3367F" w:rsidRDefault="00D17C88" w:rsidP="00D17C88">
      <w:r>
        <w:t>C:\Users\brendanx\Documents\MethodEdit</w:t>
      </w:r>
    </w:p>
    <w:p w14:paraId="0E3690AC" w14:textId="77777777" w:rsidR="004C39AC" w:rsidRDefault="004C39AC" w:rsidP="004C39AC">
      <w:pPr>
        <w:spacing w:after="120"/>
      </w:pPr>
      <w:r>
        <w:t>本チュートリアルを始める前に</w:t>
      </w:r>
      <w:r>
        <w:t>Skyline</w:t>
      </w:r>
      <w:r>
        <w:t>を使用していた場合には、</w:t>
      </w:r>
      <w:r>
        <w:t>Skyline</w:t>
      </w:r>
      <w:r>
        <w:t>をデフォルト設定に戻すことをお勧めします。デフォルト設定に戻すには、以下の操作を行います。</w:t>
      </w:r>
      <w:r>
        <w:t xml:space="preserve"> </w:t>
      </w:r>
    </w:p>
    <w:p w14:paraId="5E58C6A9" w14:textId="77777777" w:rsidR="004C39AC" w:rsidRDefault="004C39AC" w:rsidP="004C39AC">
      <w:pPr>
        <w:pStyle w:val="ListParagraph"/>
        <w:numPr>
          <w:ilvl w:val="0"/>
          <w:numId w:val="40"/>
        </w:numPr>
      </w:pPr>
      <w:r>
        <w:t>Skyline</w:t>
      </w:r>
      <w:r>
        <w:t>を起動します。</w:t>
      </w:r>
    </w:p>
    <w:p w14:paraId="0ECA39BC" w14:textId="77777777" w:rsidR="004C39AC" w:rsidRDefault="004C39AC" w:rsidP="004C39AC">
      <w:pPr>
        <w:pStyle w:val="ListParagraph"/>
        <w:numPr>
          <w:ilvl w:val="0"/>
          <w:numId w:val="40"/>
        </w:numPr>
      </w:pPr>
      <w:r>
        <w:rPr>
          <w:b/>
          <w:bCs/>
        </w:rPr>
        <w:t>開始ページ</w:t>
      </w:r>
      <w:r>
        <w:t>で、</w:t>
      </w:r>
      <w:r w:rsidR="00964565">
        <w:rPr>
          <w:rFonts w:hint="eastAsia"/>
        </w:rPr>
        <w:t>下記</w:t>
      </w:r>
      <w:r w:rsidR="002361E5">
        <w:rPr>
          <w:rFonts w:hint="eastAsia"/>
        </w:rPr>
        <w:t>の</w:t>
      </w:r>
      <w:r w:rsidRPr="00004E91">
        <w:rPr>
          <w:b/>
          <w:bCs/>
        </w:rPr>
        <w:t>空のドキュメント</w:t>
      </w:r>
      <w:r>
        <w:t>をクリックします。</w:t>
      </w:r>
      <w:r>
        <w:t xml:space="preserve"> </w:t>
      </w:r>
    </w:p>
    <w:p w14:paraId="7F1589D4" w14:textId="77777777" w:rsidR="009028D7" w:rsidRDefault="00D1363C" w:rsidP="009028D7">
      <w:pPr>
        <w:spacing w:after="120"/>
      </w:pPr>
      <w:r>
        <w:rPr>
          <w:noProof/>
        </w:rPr>
        <w:lastRenderedPageBreak/>
        <w:drawing>
          <wp:inline distT="0" distB="0" distL="0" distR="0" wp14:anchorId="798767A0" wp14:editId="5A9F6028">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81175" cy="1781175"/>
                    </a:xfrm>
                    <a:prstGeom prst="rect">
                      <a:avLst/>
                    </a:prstGeom>
                  </pic:spPr>
                </pic:pic>
              </a:graphicData>
            </a:graphic>
          </wp:inline>
        </w:drawing>
      </w:r>
    </w:p>
    <w:p w14:paraId="7855947B" w14:textId="77777777" w:rsidR="00FB30E8" w:rsidRPr="004D70A3" w:rsidRDefault="00FB30E8" w:rsidP="00FB30E8">
      <w:pPr>
        <w:pStyle w:val="ListParagraph"/>
        <w:numPr>
          <w:ilvl w:val="0"/>
          <w:numId w:val="39"/>
        </w:numPr>
        <w:spacing w:after="120" w:line="259" w:lineRule="auto"/>
      </w:pPr>
      <w:r>
        <w:t xml:space="preserve">[ </w:t>
      </w:r>
      <w:proofErr w:type="gramStart"/>
      <w:r w:rsidRPr="00F544F8">
        <w:rPr>
          <w:b/>
        </w:rPr>
        <w:t>設定</w:t>
      </w:r>
      <w:r>
        <w:t xml:space="preserve"> ]</w:t>
      </w:r>
      <w:proofErr w:type="gramEnd"/>
      <w:r>
        <w:t xml:space="preserve"> </w:t>
      </w:r>
      <w:r>
        <w:t>メニューで、</w:t>
      </w:r>
      <w:r>
        <w:t xml:space="preserve">[ </w:t>
      </w:r>
      <w:r>
        <w:rPr>
          <w:b/>
        </w:rPr>
        <w:t>デフォルト</w:t>
      </w:r>
      <w:r>
        <w:t xml:space="preserve"> ] </w:t>
      </w:r>
      <w:r>
        <w:t>をクリックします。</w:t>
      </w:r>
    </w:p>
    <w:p w14:paraId="062E264D" w14:textId="77777777" w:rsidR="00FB30E8" w:rsidRPr="004D70A3" w:rsidRDefault="00FB30E8" w:rsidP="00FB30E8">
      <w:pPr>
        <w:pStyle w:val="ListParagraph"/>
        <w:numPr>
          <w:ilvl w:val="0"/>
          <w:numId w:val="39"/>
        </w:numPr>
        <w:spacing w:after="120" w:line="259" w:lineRule="auto"/>
      </w:pPr>
      <w:r>
        <w:t>現在の設定を保存するかどうかを尋ねるフォームで</w:t>
      </w:r>
      <w:r>
        <w:t xml:space="preserve"> [ </w:t>
      </w:r>
      <w:r w:rsidRPr="004D70A3">
        <w:rPr>
          <w:b/>
          <w:bCs/>
        </w:rPr>
        <w:t>いいえ</w:t>
      </w:r>
      <w:r>
        <w:t xml:space="preserve"> ] </w:t>
      </w:r>
      <w:r>
        <w:t>をクリックします。</w:t>
      </w:r>
    </w:p>
    <w:p w14:paraId="338015F0" w14:textId="77777777" w:rsidR="00FB30E8" w:rsidRDefault="00FB30E8" w:rsidP="00FB30E8">
      <w:r>
        <w:t>Skyline</w:t>
      </w:r>
      <w:r>
        <w:t>のドキュメント設定がデフォルトにリセットされました。</w:t>
      </w:r>
    </w:p>
    <w:p w14:paraId="53D67A58" w14:textId="77777777" w:rsidR="00FB30E8" w:rsidRDefault="00FB30E8" w:rsidP="00FB30E8">
      <w:pPr>
        <w:spacing w:after="120"/>
      </w:pPr>
      <w:r>
        <w:t>このチュートリアルはプロテオミクスに関するものであるため、以下のようにしてプロテオミクス用インターフェイスを選択できます。</w:t>
      </w:r>
    </w:p>
    <w:p w14:paraId="662059DC" w14:textId="77777777" w:rsidR="00FB30E8" w:rsidRPr="000622F5" w:rsidRDefault="00FB30E8" w:rsidP="00A23E19">
      <w:pPr>
        <w:pStyle w:val="ListParagraph"/>
        <w:keepNext/>
        <w:numPr>
          <w:ilvl w:val="0"/>
          <w:numId w:val="41"/>
        </w:numPr>
        <w:spacing w:after="120" w:line="259" w:lineRule="auto"/>
      </w:pPr>
      <w:r>
        <w:t>Skyline</w:t>
      </w:r>
      <w:r>
        <w:t>ウィンドウの右上隅にあるユーザーインターフェイス管理をクリックし</w:t>
      </w:r>
      <w:proofErr w:type="gramStart"/>
      <w:r>
        <w:t>、</w:t>
      </w:r>
      <w:r>
        <w:t>[</w:t>
      </w:r>
      <w:proofErr w:type="gramEnd"/>
      <w:r>
        <w:t xml:space="preserve"> </w:t>
      </w:r>
      <w:r>
        <w:rPr>
          <w:b/>
          <w:bCs/>
        </w:rPr>
        <w:t>プロテオミクス用インターフェイス</w:t>
      </w:r>
      <w:r>
        <w:t xml:space="preserve"> ] </w:t>
      </w:r>
      <w:r>
        <w:t>を選択します。</w:t>
      </w:r>
      <w:r>
        <w:t xml:space="preserve"> </w:t>
      </w:r>
    </w:p>
    <w:p w14:paraId="0224293D" w14:textId="77777777" w:rsidR="009028D7" w:rsidRDefault="00D1363C" w:rsidP="009028D7">
      <w:pPr>
        <w:spacing w:after="120"/>
      </w:pPr>
      <w:r w:rsidRPr="00EC41C1">
        <w:rPr>
          <w:noProof/>
        </w:rPr>
        <w:drawing>
          <wp:inline distT="0" distB="0" distL="0" distR="0" wp14:anchorId="2F38C243" wp14:editId="2F81551D">
            <wp:extent cx="1748413" cy="1081255"/>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843181" cy="1139861"/>
                    </a:xfrm>
                    <a:prstGeom prst="rect">
                      <a:avLst/>
                    </a:prstGeom>
                  </pic:spPr>
                </pic:pic>
              </a:graphicData>
            </a:graphic>
          </wp:inline>
        </w:drawing>
      </w:r>
    </w:p>
    <w:p w14:paraId="404EB43F" w14:textId="77777777" w:rsidR="00CA02F1" w:rsidRDefault="00CA02F1" w:rsidP="00CA02F1">
      <w:pPr>
        <w:spacing w:after="120"/>
      </w:pPr>
      <w:r>
        <w:t>Skyline</w:t>
      </w:r>
      <w:r>
        <w:t>は、</w:t>
      </w:r>
      <w:r>
        <w:t>Skyline</w:t>
      </w:r>
      <w:r>
        <w:t>ウィンドウの右上隅のプロテインアイコン</w:t>
      </w:r>
      <w:r>
        <w:t xml:space="preserve"> </w:t>
      </w:r>
      <w:r>
        <w:rPr>
          <w:noProof/>
        </w:rPr>
        <w:drawing>
          <wp:inline distT="0" distB="0" distL="0" distR="0" wp14:anchorId="0FAB0C09" wp14:editId="2FF96839">
            <wp:extent cx="3048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04800" cy="238125"/>
                    </a:xfrm>
                    <a:prstGeom prst="rect">
                      <a:avLst/>
                    </a:prstGeom>
                  </pic:spPr>
                </pic:pic>
              </a:graphicData>
            </a:graphic>
          </wp:inline>
        </w:drawing>
      </w:r>
      <w:r>
        <w:t>で表示されるプロテオミクスモードで動作しています。</w:t>
      </w:r>
    </w:p>
    <w:p w14:paraId="26659960" w14:textId="77777777" w:rsidR="00CA02F1" w:rsidRDefault="00CA02F1" w:rsidP="00CA02F1">
      <w:r>
        <w:t>空のドキュメントの編集方法は多数ありますが、まず測定対象とするタンパク質に関する情報を</w:t>
      </w:r>
      <w:r>
        <w:t>Skyline</w:t>
      </w:r>
      <w:r>
        <w:t>に</w:t>
      </w:r>
      <w:r w:rsidR="00E77286">
        <w:rPr>
          <w:rFonts w:hint="eastAsia"/>
        </w:rPr>
        <w:t>入力します</w:t>
      </w:r>
      <w:r>
        <w:t>。</w:t>
      </w:r>
      <w:r>
        <w:t>Skyline</w:t>
      </w:r>
      <w:r>
        <w:t>にタンパク質のバックグラウンド情報を</w:t>
      </w:r>
      <w:r w:rsidR="008C35CE">
        <w:rPr>
          <w:rFonts w:hint="eastAsia"/>
        </w:rPr>
        <w:t>入れ</w:t>
      </w:r>
      <w:r>
        <w:t>ることにより、様々なメソッドをより早く作成できるようになります。</w:t>
      </w:r>
    </w:p>
    <w:p w14:paraId="22B9C31B" w14:textId="77777777" w:rsidR="00041991" w:rsidRDefault="00041991" w:rsidP="003B1EA7">
      <w:pPr>
        <w:pStyle w:val="Heading1"/>
      </w:pPr>
      <w:r>
        <w:t xml:space="preserve">MS/MS </w:t>
      </w:r>
      <w:r>
        <w:t>スペクトルライブラリの作成</w:t>
      </w:r>
    </w:p>
    <w:p w14:paraId="4B7EA45F" w14:textId="77777777" w:rsidR="009E4510" w:rsidRDefault="001D6EDA" w:rsidP="00041991">
      <w:r>
        <w:t>このチュートリアルでは、酵母タンパク質を測定するためのメソッドを作成します。まずは、</w:t>
      </w:r>
      <w:r>
        <w:t>Peptide Atlas</w:t>
      </w:r>
      <w:r>
        <w:t>のオンラインデータリポジトリからダウンロードした酵母データセットを使って</w:t>
      </w:r>
      <w:r>
        <w:t>MS/MS</w:t>
      </w:r>
      <w:r>
        <w:t>スペクトルライブラリを作成します。</w:t>
      </w:r>
      <w:r>
        <w:t>Peptide Atlas</w:t>
      </w:r>
      <w:r>
        <w:t>のどのデータセットにも同じ操作を実施することができます</w:t>
      </w:r>
      <w:r w:rsidR="00A9045B">
        <w:rPr>
          <w:rFonts w:hint="eastAsia"/>
        </w:rPr>
        <w:t>し</w:t>
      </w:r>
      <w:r>
        <w:t>、</w:t>
      </w:r>
      <w:r>
        <w:t>Peptide Atlas</w:t>
      </w:r>
      <w:r w:rsidR="002775D5">
        <w:rPr>
          <w:rFonts w:hint="eastAsia"/>
        </w:rPr>
        <w:t>から入手できる</w:t>
      </w:r>
      <w:r>
        <w:t xml:space="preserve">full </w:t>
      </w:r>
      <w:proofErr w:type="spellStart"/>
      <w:r>
        <w:t>SpectraST</w:t>
      </w:r>
      <w:proofErr w:type="spellEnd"/>
      <w:r>
        <w:t xml:space="preserve"> library</w:t>
      </w:r>
      <w:r>
        <w:t>を使うこともできます。スペクトルライブラリには</w:t>
      </w:r>
      <w:r>
        <w:t>3</w:t>
      </w:r>
      <w:r>
        <w:t>つの大きなパブリックソースがあり、これらはすべて</w:t>
      </w:r>
      <w:r>
        <w:t>Skyline</w:t>
      </w:r>
      <w:r>
        <w:t>でサポートされています。</w:t>
      </w:r>
    </w:p>
    <w:p w14:paraId="5474A7E1" w14:textId="77777777" w:rsidR="009E4510" w:rsidRDefault="009E4510" w:rsidP="009E4510">
      <w:pPr>
        <w:pStyle w:val="ListParagraph"/>
        <w:numPr>
          <w:ilvl w:val="0"/>
          <w:numId w:val="1"/>
        </w:numPr>
      </w:pPr>
      <w:r>
        <w:t>Peptide Atlas (</w:t>
      </w:r>
      <w:hyperlink r:id="rId12" w:history="1">
        <w:r>
          <w:rPr>
            <w:rStyle w:val="Hyperlink"/>
            <w:sz w:val="20"/>
          </w:rPr>
          <w:t>http://www.peptideatlas.org/speclib/</w:t>
        </w:r>
      </w:hyperlink>
      <w:r>
        <w:t>)</w:t>
      </w:r>
    </w:p>
    <w:p w14:paraId="1A5934A3" w14:textId="77777777" w:rsidR="009E4510" w:rsidRDefault="009E4510" w:rsidP="009E4510">
      <w:pPr>
        <w:pStyle w:val="ListParagraph"/>
        <w:numPr>
          <w:ilvl w:val="0"/>
          <w:numId w:val="1"/>
        </w:numPr>
      </w:pPr>
      <w:r>
        <w:lastRenderedPageBreak/>
        <w:t>National Institute of Standards and Technology (NIST) (</w:t>
      </w:r>
      <w:hyperlink r:id="rId13" w:history="1">
        <w:r>
          <w:rPr>
            <w:rStyle w:val="Hyperlink"/>
            <w:sz w:val="20"/>
          </w:rPr>
          <w:t>http://peptide.nist.gov/</w:t>
        </w:r>
      </w:hyperlink>
      <w:r>
        <w:t>)</w:t>
      </w:r>
    </w:p>
    <w:p w14:paraId="6B451925" w14:textId="77777777" w:rsidR="009E4510" w:rsidRDefault="009E4510" w:rsidP="009E4510">
      <w:pPr>
        <w:pStyle w:val="ListParagraph"/>
        <w:numPr>
          <w:ilvl w:val="0"/>
          <w:numId w:val="1"/>
        </w:numPr>
      </w:pPr>
      <w:r>
        <w:t>The Global Proteome Machine (GPM) (</w:t>
      </w:r>
      <w:hyperlink r:id="rId14" w:history="1">
        <w:r>
          <w:rPr>
            <w:rStyle w:val="Hyperlink"/>
            <w:sz w:val="20"/>
          </w:rPr>
          <w:t>ftp://ftp.thegpm.org/projects/xhunter/libs/</w:t>
        </w:r>
      </w:hyperlink>
      <w:r>
        <w:t>)</w:t>
      </w:r>
    </w:p>
    <w:p w14:paraId="54E288AA" w14:textId="77777777" w:rsidR="009E4510" w:rsidRDefault="008E25D6" w:rsidP="009E4510">
      <w:r>
        <w:t>他の公開データ、または研究室の実験データのペプチド検索結果を使用して、</w:t>
      </w:r>
      <w:r>
        <w:t>Skyline</w:t>
      </w:r>
      <w:r>
        <w:t>で新しいスペクトルライブラリを作成することもできます。</w:t>
      </w:r>
      <w:r>
        <w:t>Skyline</w:t>
      </w:r>
      <w:r>
        <w:t>は現在、次の検索結果形式</w:t>
      </w:r>
      <w:r w:rsidR="00554DE6">
        <w:rPr>
          <w:rFonts w:hint="eastAsia"/>
        </w:rPr>
        <w:t>から</w:t>
      </w:r>
      <w:r>
        <w:t>のライブラリの作成をサポートしています。</w:t>
      </w:r>
    </w:p>
    <w:p w14:paraId="11A1D513" w14:textId="77777777" w:rsidR="00CA02F1" w:rsidRDefault="00CA02F1" w:rsidP="00CA02F1">
      <w:pPr>
        <w:pStyle w:val="ListParagraph"/>
        <w:numPr>
          <w:ilvl w:val="0"/>
          <w:numId w:val="2"/>
        </w:numPr>
      </w:pPr>
      <w:proofErr w:type="spellStart"/>
      <w:r>
        <w:t>ByOnic</w:t>
      </w:r>
      <w:proofErr w:type="spellEnd"/>
      <w:r>
        <w:t>（</w:t>
      </w:r>
      <w:proofErr w:type="spellStart"/>
      <w:r>
        <w:t>mzIdentML</w:t>
      </w:r>
      <w:proofErr w:type="spellEnd"/>
      <w:r>
        <w:t>、</w:t>
      </w:r>
      <w:r>
        <w:t>MGF</w:t>
      </w:r>
      <w:r>
        <w:t>）</w:t>
      </w:r>
    </w:p>
    <w:p w14:paraId="08780249" w14:textId="77777777" w:rsidR="00CA02F1" w:rsidRDefault="00CA02F1" w:rsidP="00CA02F1">
      <w:pPr>
        <w:pStyle w:val="ListParagraph"/>
        <w:numPr>
          <w:ilvl w:val="0"/>
          <w:numId w:val="2"/>
        </w:numPr>
      </w:pPr>
      <w:r>
        <w:t>Comet</w:t>
      </w:r>
      <w:r>
        <w:t>（</w:t>
      </w:r>
      <w:proofErr w:type="spellStart"/>
      <w:r>
        <w:t>sqt</w:t>
      </w:r>
      <w:proofErr w:type="spellEnd"/>
      <w:r>
        <w:t>／</w:t>
      </w:r>
      <w:r>
        <w:t>ms2</w:t>
      </w:r>
      <w:r>
        <w:t>、</w:t>
      </w:r>
      <w:proofErr w:type="spellStart"/>
      <w:r>
        <w:t>pepXML</w:t>
      </w:r>
      <w:proofErr w:type="spellEnd"/>
      <w:r>
        <w:t>／</w:t>
      </w:r>
      <w:proofErr w:type="spellStart"/>
      <w:r>
        <w:t>mzXML</w:t>
      </w:r>
      <w:proofErr w:type="spellEnd"/>
      <w:r>
        <w:t>）</w:t>
      </w:r>
    </w:p>
    <w:p w14:paraId="7EFC6FD3" w14:textId="77777777" w:rsidR="00CA02F1" w:rsidRDefault="00CA02F1" w:rsidP="00CA02F1">
      <w:pPr>
        <w:pStyle w:val="ListParagraph"/>
        <w:numPr>
          <w:ilvl w:val="0"/>
          <w:numId w:val="2"/>
        </w:numPr>
      </w:pPr>
      <w:r>
        <w:t>Mascot</w:t>
      </w:r>
      <w:r>
        <w:t>（</w:t>
      </w:r>
      <w:r>
        <w:t>DAT</w:t>
      </w:r>
      <w:r>
        <w:t>ファイル）</w:t>
      </w:r>
    </w:p>
    <w:p w14:paraId="355AF288" w14:textId="77777777" w:rsidR="00CA02F1" w:rsidRDefault="00CA02F1" w:rsidP="00CA02F1">
      <w:pPr>
        <w:pStyle w:val="ListParagraph"/>
        <w:numPr>
          <w:ilvl w:val="0"/>
          <w:numId w:val="2"/>
        </w:numPr>
      </w:pPr>
      <w:proofErr w:type="spellStart"/>
      <w:r>
        <w:t>MaxQuant</w:t>
      </w:r>
      <w:proofErr w:type="spellEnd"/>
      <w:r>
        <w:t xml:space="preserve"> Andromeda</w:t>
      </w:r>
      <w:r w:rsidR="005E7D47">
        <w:t xml:space="preserve"> (msms.txt</w:t>
      </w:r>
      <w:r w:rsidR="005E7D47">
        <w:rPr>
          <w:rFonts w:ascii="Arial" w:hAnsi="Arial" w:cs="Arial"/>
          <w:color w:val="222222"/>
          <w:shd w:val="clear" w:color="auto" w:fill="FFFFFF"/>
        </w:rPr>
        <w:t>および</w:t>
      </w:r>
      <w:r w:rsidR="005E7D47">
        <w:t xml:space="preserve">modifications.xml) </w:t>
      </w:r>
    </w:p>
    <w:p w14:paraId="7D170F10" w14:textId="77777777" w:rsidR="00CA02F1" w:rsidRDefault="00CA02F1" w:rsidP="00CA02F1">
      <w:pPr>
        <w:pStyle w:val="ListParagraph"/>
        <w:numPr>
          <w:ilvl w:val="0"/>
          <w:numId w:val="2"/>
        </w:numPr>
      </w:pPr>
      <w:r>
        <w:t>Morpheus</w:t>
      </w:r>
      <w:r>
        <w:t>（</w:t>
      </w:r>
      <w:proofErr w:type="spellStart"/>
      <w:r>
        <w:t>pepXML</w:t>
      </w:r>
      <w:proofErr w:type="spellEnd"/>
      <w:r>
        <w:t>/</w:t>
      </w:r>
      <w:proofErr w:type="spellStart"/>
      <w:r>
        <w:t>mzML</w:t>
      </w:r>
      <w:proofErr w:type="spellEnd"/>
      <w:r>
        <w:t>または</w:t>
      </w:r>
      <w:proofErr w:type="spellStart"/>
      <w:r>
        <w:t>mzXML</w:t>
      </w:r>
      <w:proofErr w:type="spellEnd"/>
      <w:r>
        <w:t>）</w:t>
      </w:r>
    </w:p>
    <w:p w14:paraId="78A9D9D6" w14:textId="77777777" w:rsidR="00CA02F1" w:rsidRDefault="00CA02F1" w:rsidP="00CA02F1">
      <w:pPr>
        <w:pStyle w:val="ListParagraph"/>
        <w:numPr>
          <w:ilvl w:val="0"/>
          <w:numId w:val="2"/>
        </w:numPr>
      </w:pPr>
      <w:proofErr w:type="spellStart"/>
      <w:r>
        <w:t>MSFragge</w:t>
      </w:r>
      <w:proofErr w:type="spellEnd"/>
      <w:r>
        <w:t>（</w:t>
      </w:r>
      <w:proofErr w:type="spellStart"/>
      <w:r>
        <w:t>pepXML</w:t>
      </w:r>
      <w:proofErr w:type="spellEnd"/>
      <w:r>
        <w:t>および</w:t>
      </w:r>
      <w:proofErr w:type="spellStart"/>
      <w:r>
        <w:t>mzML</w:t>
      </w:r>
      <w:proofErr w:type="spellEnd"/>
      <w:r>
        <w:t>）</w:t>
      </w:r>
    </w:p>
    <w:p w14:paraId="2716DEDB" w14:textId="77777777" w:rsidR="00CA02F1" w:rsidRDefault="00CA02F1" w:rsidP="00CA02F1">
      <w:pPr>
        <w:pStyle w:val="ListParagraph"/>
        <w:numPr>
          <w:ilvl w:val="0"/>
          <w:numId w:val="2"/>
        </w:numPr>
      </w:pPr>
      <w:r>
        <w:t>MSGF+</w:t>
      </w:r>
      <w:r>
        <w:t>（</w:t>
      </w:r>
      <w:proofErr w:type="spellStart"/>
      <w:r>
        <w:t>mzIdentML</w:t>
      </w:r>
      <w:proofErr w:type="spellEnd"/>
      <w:r>
        <w:t>、</w:t>
      </w:r>
      <w:proofErr w:type="spellStart"/>
      <w:r>
        <w:t>mzML</w:t>
      </w:r>
      <w:proofErr w:type="spellEnd"/>
      <w:r>
        <w:t>または</w:t>
      </w:r>
      <w:proofErr w:type="spellStart"/>
      <w:r>
        <w:t>pepXML</w:t>
      </w:r>
      <w:proofErr w:type="spellEnd"/>
      <w:r>
        <w:t>および</w:t>
      </w:r>
      <w:proofErr w:type="spellStart"/>
      <w:r>
        <w:t>mzXML</w:t>
      </w:r>
      <w:proofErr w:type="spellEnd"/>
      <w:r>
        <w:t>）</w:t>
      </w:r>
    </w:p>
    <w:p w14:paraId="337031A1" w14:textId="77777777" w:rsidR="00CA02F1" w:rsidRDefault="00CA02F1" w:rsidP="00CA02F1">
      <w:pPr>
        <w:pStyle w:val="ListParagraph"/>
        <w:numPr>
          <w:ilvl w:val="0"/>
          <w:numId w:val="2"/>
        </w:numPr>
      </w:pPr>
      <w:proofErr w:type="spellStart"/>
      <w:r>
        <w:t>Myrimatch</w:t>
      </w:r>
      <w:proofErr w:type="spellEnd"/>
      <w:r>
        <w:t>/IDPicker</w:t>
      </w:r>
      <w:r>
        <w:t>（</w:t>
      </w:r>
      <w:proofErr w:type="spellStart"/>
      <w:r>
        <w:t>ipdXML</w:t>
      </w:r>
      <w:proofErr w:type="spellEnd"/>
      <w:r w:rsidR="00505820">
        <w:rPr>
          <w:rFonts w:ascii="Arial" w:hAnsi="Arial" w:cs="Arial"/>
          <w:color w:val="222222"/>
          <w:shd w:val="clear" w:color="auto" w:fill="FFFFFF"/>
        </w:rPr>
        <w:t>および</w:t>
      </w:r>
      <w:proofErr w:type="spellStart"/>
      <w:r>
        <w:t>mzXML</w:t>
      </w:r>
      <w:proofErr w:type="spellEnd"/>
      <w:r>
        <w:t>）</w:t>
      </w:r>
    </w:p>
    <w:p w14:paraId="722CBE8F" w14:textId="77777777" w:rsidR="00CA02F1" w:rsidRDefault="00CA02F1" w:rsidP="00CA02F1">
      <w:pPr>
        <w:pStyle w:val="ListParagraph"/>
        <w:numPr>
          <w:ilvl w:val="0"/>
          <w:numId w:val="2"/>
        </w:numPr>
      </w:pPr>
      <w:r>
        <w:t>OMSSA</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39976252" w14:textId="77777777" w:rsidR="00CA02F1" w:rsidRDefault="00CA02F1" w:rsidP="00CA02F1">
      <w:pPr>
        <w:pStyle w:val="ListParagraph"/>
        <w:numPr>
          <w:ilvl w:val="0"/>
          <w:numId w:val="2"/>
        </w:numPr>
      </w:pPr>
      <w:r>
        <w:t>PEAKS</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FA3ACB1" w14:textId="77777777" w:rsidR="00CA02F1" w:rsidRDefault="00CA02F1" w:rsidP="00CA02F1">
      <w:pPr>
        <w:pStyle w:val="ListParagraph"/>
        <w:numPr>
          <w:ilvl w:val="0"/>
          <w:numId w:val="2"/>
        </w:numPr>
      </w:pPr>
      <w:proofErr w:type="spellStart"/>
      <w:r>
        <w:t>PeptideShaker</w:t>
      </w:r>
      <w:proofErr w:type="spellEnd"/>
      <w:r>
        <w:t>（</w:t>
      </w:r>
      <w:proofErr w:type="spellStart"/>
      <w:r>
        <w:t>mzIdentML</w:t>
      </w:r>
      <w:proofErr w:type="spellEnd"/>
      <w:r>
        <w:t>）</w:t>
      </w:r>
    </w:p>
    <w:p w14:paraId="4524F863" w14:textId="77777777" w:rsidR="00CA02F1" w:rsidRDefault="00CA02F1" w:rsidP="00CA02F1">
      <w:pPr>
        <w:pStyle w:val="ListParagraph"/>
        <w:numPr>
          <w:ilvl w:val="0"/>
          <w:numId w:val="2"/>
        </w:numPr>
      </w:pPr>
      <w:r>
        <w:t>PRIDE XML</w:t>
      </w:r>
    </w:p>
    <w:p w14:paraId="3659D1FF" w14:textId="77777777" w:rsidR="00CA02F1" w:rsidRDefault="00CA02F1" w:rsidP="00CA02F1">
      <w:pPr>
        <w:pStyle w:val="ListParagraph"/>
        <w:numPr>
          <w:ilvl w:val="0"/>
          <w:numId w:val="2"/>
        </w:numPr>
      </w:pPr>
      <w:proofErr w:type="spellStart"/>
      <w:r>
        <w:t>ProteinPilot</w:t>
      </w:r>
      <w:proofErr w:type="spellEnd"/>
      <w:r>
        <w:t>（</w:t>
      </w:r>
      <w:r>
        <w:t>group</w:t>
      </w:r>
      <w:r>
        <w:t>または</w:t>
      </w:r>
      <w:r>
        <w:t>group.xml</w:t>
      </w:r>
      <w:r>
        <w:t>ファイル）</w:t>
      </w:r>
    </w:p>
    <w:p w14:paraId="2ED9E9EC" w14:textId="77777777" w:rsidR="00CA02F1" w:rsidRDefault="00CA02F1" w:rsidP="00CA02F1">
      <w:pPr>
        <w:pStyle w:val="ListParagraph"/>
        <w:numPr>
          <w:ilvl w:val="0"/>
          <w:numId w:val="2"/>
        </w:numPr>
      </w:pPr>
      <w:r>
        <w:t>Protein Prospector</w:t>
      </w:r>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78EFC4BE" w14:textId="77777777" w:rsidR="00CA02F1" w:rsidRDefault="00CA02F1" w:rsidP="00CA02F1">
      <w:pPr>
        <w:pStyle w:val="ListParagraph"/>
        <w:numPr>
          <w:ilvl w:val="0"/>
          <w:numId w:val="2"/>
        </w:numPr>
      </w:pPr>
      <w:r>
        <w:t>Proteome Discoverer</w:t>
      </w:r>
      <w:r>
        <w:t>（</w:t>
      </w:r>
      <w:r>
        <w:t>MSF</w:t>
      </w:r>
      <w:r w:rsidR="00505820">
        <w:rPr>
          <w:rFonts w:ascii="Arial" w:hAnsi="Arial" w:cs="Arial"/>
          <w:color w:val="222222"/>
          <w:shd w:val="clear" w:color="auto" w:fill="FFFFFF"/>
        </w:rPr>
        <w:t>および</w:t>
      </w:r>
      <w:proofErr w:type="spellStart"/>
      <w:r>
        <w:t>pdResult</w:t>
      </w:r>
      <w:proofErr w:type="spellEnd"/>
      <w:r>
        <w:t>）</w:t>
      </w:r>
    </w:p>
    <w:p w14:paraId="215BAE34" w14:textId="77777777" w:rsidR="00CA02F1" w:rsidRDefault="00CA02F1" w:rsidP="00CA02F1">
      <w:pPr>
        <w:pStyle w:val="ListParagraph"/>
        <w:numPr>
          <w:ilvl w:val="0"/>
          <w:numId w:val="2"/>
        </w:numPr>
      </w:pPr>
      <w:r>
        <w:t>Scaffold</w:t>
      </w:r>
      <w:r>
        <w:t>（エクスポートした</w:t>
      </w:r>
      <w:proofErr w:type="spellStart"/>
      <w:r>
        <w:t>mzIndentML</w:t>
      </w:r>
      <w:proofErr w:type="spellEnd"/>
      <w:r w:rsidR="00505820">
        <w:rPr>
          <w:rFonts w:ascii="Arial" w:hAnsi="Arial" w:cs="Arial"/>
          <w:color w:val="222222"/>
          <w:shd w:val="clear" w:color="auto" w:fill="FFFFFF"/>
        </w:rPr>
        <w:t>および</w:t>
      </w:r>
      <w:r>
        <w:t>MGF</w:t>
      </w:r>
      <w:r>
        <w:t>）</w:t>
      </w:r>
    </w:p>
    <w:p w14:paraId="5536BA0F" w14:textId="77777777" w:rsidR="00CA02F1" w:rsidRDefault="00CA02F1" w:rsidP="00CA02F1">
      <w:pPr>
        <w:pStyle w:val="ListParagraph"/>
        <w:numPr>
          <w:ilvl w:val="0"/>
          <w:numId w:val="2"/>
        </w:numPr>
      </w:pPr>
      <w:r>
        <w:t>Spectrum Mill</w:t>
      </w:r>
      <w:r>
        <w:t>（エクスポートした</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2F8CC1FE" w14:textId="77777777" w:rsidR="00CA02F1" w:rsidRDefault="00CA02F1" w:rsidP="00CA02F1">
      <w:pPr>
        <w:pStyle w:val="ListParagraph"/>
        <w:numPr>
          <w:ilvl w:val="0"/>
          <w:numId w:val="2"/>
        </w:numPr>
      </w:pPr>
      <w:r>
        <w:t xml:space="preserve">Trans Proteomic </w:t>
      </w:r>
      <w:proofErr w:type="spellStart"/>
      <w:r>
        <w:t>Pipline</w:t>
      </w:r>
      <w:proofErr w:type="spellEnd"/>
      <w:r>
        <w:t>（</w:t>
      </w:r>
      <w:proofErr w:type="spellStart"/>
      <w:r>
        <w:t>pepXML</w:t>
      </w:r>
      <w:proofErr w:type="spellEnd"/>
      <w:r w:rsidR="00505820">
        <w:rPr>
          <w:rFonts w:ascii="Arial" w:hAnsi="Arial" w:cs="Arial"/>
          <w:color w:val="222222"/>
          <w:shd w:val="clear" w:color="auto" w:fill="FFFFFF"/>
        </w:rPr>
        <w:t>および</w:t>
      </w:r>
      <w:proofErr w:type="spellStart"/>
      <w:r>
        <w:t>mzXML</w:t>
      </w:r>
      <w:proofErr w:type="spellEnd"/>
      <w:r>
        <w:t>）</w:t>
      </w:r>
    </w:p>
    <w:p w14:paraId="45FB005E" w14:textId="77777777" w:rsidR="00CA02F1" w:rsidRDefault="00CA02F1" w:rsidP="00CA02F1">
      <w:pPr>
        <w:pStyle w:val="ListParagraph"/>
        <w:numPr>
          <w:ilvl w:val="0"/>
          <w:numId w:val="2"/>
        </w:numPr>
      </w:pPr>
      <w:r>
        <w:t xml:space="preserve">Waters PLGS </w:t>
      </w:r>
      <w:proofErr w:type="spellStart"/>
      <w:r>
        <w:t>MS</w:t>
      </w:r>
      <w:r>
        <w:rPr>
          <w:vertAlign w:val="superscript"/>
        </w:rPr>
        <w:t>e</w:t>
      </w:r>
      <w:proofErr w:type="spellEnd"/>
      <w:r>
        <w:t>（</w:t>
      </w:r>
      <w:proofErr w:type="spellStart"/>
      <w:r>
        <w:t>final_fragment</w:t>
      </w:r>
      <w:proofErr w:type="spellEnd"/>
      <w:r>
        <w:t xml:space="preserve"> CSV</w:t>
      </w:r>
      <w:r>
        <w:t>）</w:t>
      </w:r>
    </w:p>
    <w:p w14:paraId="494A00D9" w14:textId="77777777" w:rsidR="00CA02F1" w:rsidRDefault="00CA02F1" w:rsidP="00CA02F1">
      <w:pPr>
        <w:pStyle w:val="ListParagraph"/>
        <w:numPr>
          <w:ilvl w:val="0"/>
          <w:numId w:val="2"/>
        </w:numPr>
      </w:pPr>
      <w:r>
        <w:t xml:space="preserve">X! </w:t>
      </w:r>
      <w:proofErr w:type="spellStart"/>
      <w:proofErr w:type="gramStart"/>
      <w:r>
        <w:t>X!Tandem</w:t>
      </w:r>
      <w:proofErr w:type="spellEnd"/>
      <w:proofErr w:type="gramEnd"/>
      <w:r>
        <w:t>（</w:t>
      </w:r>
      <w:proofErr w:type="spellStart"/>
      <w:r>
        <w:t>BioML</w:t>
      </w:r>
      <w:proofErr w:type="spellEnd"/>
      <w:r>
        <w:t xml:space="preserve"> XML</w:t>
      </w:r>
      <w:r>
        <w:t>）</w:t>
      </w:r>
    </w:p>
    <w:p w14:paraId="370F517C" w14:textId="77777777" w:rsidR="00CA02F1" w:rsidRDefault="00CA02F1" w:rsidP="00CA02F1">
      <w:pPr>
        <w:pStyle w:val="ListParagraph"/>
        <w:numPr>
          <w:ilvl w:val="0"/>
          <w:numId w:val="2"/>
        </w:numPr>
      </w:pPr>
      <w:r>
        <w:t>カスタム（</w:t>
      </w:r>
      <w:r>
        <w:t>SSL</w:t>
      </w:r>
      <w:r>
        <w:t>）（</w:t>
      </w:r>
      <w:hyperlink r:id="rId15" w:history="1">
        <w:r>
          <w:rPr>
            <w:rStyle w:val="Hyperlink"/>
          </w:rPr>
          <w:t>https://skyline.ms/blib-formats.url</w:t>
        </w:r>
      </w:hyperlink>
      <w:r>
        <w:t>）</w:t>
      </w:r>
    </w:p>
    <w:p w14:paraId="61B5D4EA" w14:textId="77777777" w:rsidR="009E4510" w:rsidRDefault="00E867CE" w:rsidP="009E4510">
      <w:r>
        <w:t>このチュートリアルを使い始めるにあたり、以下の手順</w:t>
      </w:r>
      <w:r w:rsidR="006473D1">
        <w:rPr>
          <w:rFonts w:hint="eastAsia"/>
        </w:rPr>
        <w:t>によって</w:t>
      </w:r>
      <w:r>
        <w:t>Skyline</w:t>
      </w:r>
      <w:r>
        <w:t>で最初の</w:t>
      </w:r>
      <w:proofErr w:type="spellStart"/>
      <w:r>
        <w:t>BiblioSpec</w:t>
      </w:r>
      <w:proofErr w:type="spellEnd"/>
      <w:r>
        <w:t>スペクトルライブラリを作成することができます。</w:t>
      </w:r>
    </w:p>
    <w:p w14:paraId="17B6112B" w14:textId="77777777" w:rsidR="00E867CE" w:rsidRDefault="004A15EA" w:rsidP="00E867CE">
      <w:pPr>
        <w:pStyle w:val="ListParagraph"/>
        <w:numPr>
          <w:ilvl w:val="0"/>
          <w:numId w:val="3"/>
        </w:numPr>
      </w:pPr>
      <w:r>
        <w:t xml:space="preserve">[ </w:t>
      </w:r>
      <w:proofErr w:type="gramStart"/>
      <w:r w:rsidRPr="004A15EA">
        <w:rPr>
          <w:b/>
        </w:rPr>
        <w:t>設定</w:t>
      </w:r>
      <w:r>
        <w:t xml:space="preserve"> ]</w:t>
      </w:r>
      <w:proofErr w:type="gramEnd"/>
      <w:r>
        <w:t xml:space="preserve"> </w:t>
      </w:r>
      <w:r>
        <w:t>メニューで</w:t>
      </w:r>
      <w:r>
        <w:t xml:space="preserve"> [ </w:t>
      </w:r>
      <w:r w:rsidR="00E867CE" w:rsidRPr="004A15EA">
        <w:rPr>
          <w:b/>
        </w:rPr>
        <w:t>ペプチド設定</w:t>
      </w:r>
      <w:r>
        <w:t xml:space="preserve"> ] </w:t>
      </w:r>
      <w:r>
        <w:t>をクリックします。</w:t>
      </w:r>
    </w:p>
    <w:p w14:paraId="3EBD5146" w14:textId="77777777" w:rsidR="00E867CE" w:rsidRDefault="00E867CE" w:rsidP="00E867CE">
      <w:pPr>
        <w:pStyle w:val="ListParagraph"/>
        <w:numPr>
          <w:ilvl w:val="0"/>
          <w:numId w:val="3"/>
        </w:numPr>
      </w:pPr>
      <w:r>
        <w:t xml:space="preserve">[ </w:t>
      </w:r>
      <w:proofErr w:type="gramStart"/>
      <w:r w:rsidRPr="004A15EA">
        <w:rPr>
          <w:b/>
        </w:rPr>
        <w:t>ライブラリ</w:t>
      </w:r>
      <w:r>
        <w:t xml:space="preserve"> ]</w:t>
      </w:r>
      <w:proofErr w:type="gramEnd"/>
      <w:r>
        <w:t xml:space="preserve"> </w:t>
      </w:r>
      <w:r>
        <w:t>タブをクリックします。</w:t>
      </w:r>
    </w:p>
    <w:p w14:paraId="7FE3BC2C" w14:textId="77777777" w:rsidR="00E867CE" w:rsidRDefault="00E867CE" w:rsidP="00E867CE">
      <w:pPr>
        <w:pStyle w:val="ListParagraph"/>
        <w:numPr>
          <w:ilvl w:val="0"/>
          <w:numId w:val="3"/>
        </w:numPr>
      </w:pPr>
      <w:r>
        <w:t xml:space="preserve">[ </w:t>
      </w:r>
      <w:proofErr w:type="gramStart"/>
      <w:r w:rsidRPr="004A15EA">
        <w:rPr>
          <w:b/>
        </w:rPr>
        <w:t>作成</w:t>
      </w:r>
      <w:r>
        <w:t xml:space="preserve"> ]</w:t>
      </w:r>
      <w:proofErr w:type="gramEnd"/>
      <w:r>
        <w:t xml:space="preserve"> </w:t>
      </w:r>
      <w:r>
        <w:t>ボタンをクリックします。</w:t>
      </w:r>
    </w:p>
    <w:p w14:paraId="5EB6EAB4" w14:textId="77777777" w:rsidR="00E867CE" w:rsidRDefault="004A15EA" w:rsidP="00E867CE">
      <w:pPr>
        <w:pStyle w:val="ListParagraph"/>
        <w:numPr>
          <w:ilvl w:val="0"/>
          <w:numId w:val="3"/>
        </w:numPr>
      </w:pPr>
      <w:r>
        <w:t xml:space="preserve">[ </w:t>
      </w:r>
      <w:r w:rsidRPr="004A15EA">
        <w:rPr>
          <w:b/>
        </w:rPr>
        <w:t>ライブラリの</w:t>
      </w:r>
      <w:proofErr w:type="gramStart"/>
      <w:r w:rsidRPr="004A15EA">
        <w:rPr>
          <w:b/>
        </w:rPr>
        <w:t>作成</w:t>
      </w:r>
      <w:r>
        <w:t xml:space="preserve"> ]</w:t>
      </w:r>
      <w:proofErr w:type="gramEnd"/>
      <w:r>
        <w:t xml:space="preserve"> </w:t>
      </w:r>
      <w:r>
        <w:t>の</w:t>
      </w:r>
      <w:r>
        <w:t xml:space="preserve"> [ </w:t>
      </w:r>
      <w:r w:rsidRPr="004A15EA">
        <w:rPr>
          <w:b/>
        </w:rPr>
        <w:t>名前</w:t>
      </w:r>
      <w:r>
        <w:t xml:space="preserve"> ] </w:t>
      </w:r>
      <w:r>
        <w:t>に「</w:t>
      </w:r>
      <w:r>
        <w:t>Yeast (Atlas)</w:t>
      </w:r>
      <w:r>
        <w:t>」と入力します。</w:t>
      </w:r>
      <w:r>
        <w:t xml:space="preserve"> </w:t>
      </w:r>
    </w:p>
    <w:p w14:paraId="2A56EC02" w14:textId="77777777" w:rsidR="00E867CE" w:rsidRDefault="00E867CE" w:rsidP="00E867CE">
      <w:pPr>
        <w:pStyle w:val="ListParagraph"/>
        <w:numPr>
          <w:ilvl w:val="0"/>
          <w:numId w:val="3"/>
        </w:numPr>
      </w:pPr>
      <w:r>
        <w:t xml:space="preserve">[ </w:t>
      </w:r>
      <w:proofErr w:type="gramStart"/>
      <w:r w:rsidRPr="004A15EA">
        <w:rPr>
          <w:b/>
        </w:rPr>
        <w:t>参照</w:t>
      </w:r>
      <w:r>
        <w:t xml:space="preserve"> ]</w:t>
      </w:r>
      <w:proofErr w:type="gramEnd"/>
      <w:r>
        <w:t xml:space="preserve"> </w:t>
      </w:r>
      <w:r>
        <w:t>ボタンをクリックします。</w:t>
      </w:r>
    </w:p>
    <w:p w14:paraId="63A8E2CA" w14:textId="77777777" w:rsidR="00E867CE" w:rsidRDefault="00E867CE" w:rsidP="00E867CE">
      <w:pPr>
        <w:pStyle w:val="ListParagraph"/>
        <w:numPr>
          <w:ilvl w:val="0"/>
          <w:numId w:val="3"/>
        </w:numPr>
      </w:pPr>
      <w:r>
        <w:t>先に作成した</w:t>
      </w:r>
      <w:proofErr w:type="spellStart"/>
      <w:r>
        <w:t>MethodEdit</w:t>
      </w:r>
      <w:proofErr w:type="spellEnd"/>
      <w:r>
        <w:t>フォルダの中の</w:t>
      </w:r>
      <w:r>
        <w:t>Library</w:t>
      </w:r>
      <w:r>
        <w:t>サブフォルダに移動します。</w:t>
      </w:r>
    </w:p>
    <w:p w14:paraId="611145F5" w14:textId="77777777" w:rsidR="00E867CE" w:rsidRDefault="00E867CE" w:rsidP="00E867CE">
      <w:pPr>
        <w:pStyle w:val="ListParagraph"/>
        <w:numPr>
          <w:ilvl w:val="0"/>
          <w:numId w:val="3"/>
        </w:numPr>
      </w:pPr>
      <w:r>
        <w:t xml:space="preserve">[ </w:t>
      </w:r>
      <w:proofErr w:type="gramStart"/>
      <w:r w:rsidRPr="004A15EA">
        <w:rPr>
          <w:b/>
        </w:rPr>
        <w:t>保存</w:t>
      </w:r>
      <w:r>
        <w:t xml:space="preserve"> ]</w:t>
      </w:r>
      <w:proofErr w:type="gramEnd"/>
      <w:r>
        <w:t xml:space="preserve"> </w:t>
      </w:r>
      <w:r>
        <w:t>ボタンをクリックします。</w:t>
      </w:r>
    </w:p>
    <w:p w14:paraId="6EB5BB64" w14:textId="77777777" w:rsidR="002C1D3C" w:rsidRDefault="002C1D3C" w:rsidP="00E867CE">
      <w:pPr>
        <w:pStyle w:val="ListParagraph"/>
        <w:numPr>
          <w:ilvl w:val="0"/>
          <w:numId w:val="3"/>
        </w:numPr>
      </w:pPr>
      <w:r>
        <w:t xml:space="preserve">[ </w:t>
      </w:r>
      <w:proofErr w:type="gramStart"/>
      <w:r w:rsidRPr="002C1D3C">
        <w:rPr>
          <w:b/>
        </w:rPr>
        <w:t>カットオフスコア</w:t>
      </w:r>
      <w:r>
        <w:t xml:space="preserve"> ]</w:t>
      </w:r>
      <w:proofErr w:type="gramEnd"/>
      <w:r>
        <w:t xml:space="preserve"> </w:t>
      </w:r>
      <w:r>
        <w:t>に、最小</w:t>
      </w:r>
      <w:proofErr w:type="spellStart"/>
      <w:r>
        <w:t>PeptideProphet</w:t>
      </w:r>
      <w:proofErr w:type="spellEnd"/>
      <w:r>
        <w:t>スコアとして「</w:t>
      </w:r>
      <w:r>
        <w:t>0.95</w:t>
      </w:r>
      <w:r>
        <w:t>」を入力します。</w:t>
      </w:r>
    </w:p>
    <w:p w14:paraId="4CE2E10A" w14:textId="77777777" w:rsidR="00E867CE" w:rsidRDefault="00E867CE" w:rsidP="00E867CE">
      <w:pPr>
        <w:pStyle w:val="ListParagraph"/>
        <w:numPr>
          <w:ilvl w:val="0"/>
          <w:numId w:val="3"/>
        </w:numPr>
      </w:pPr>
      <w:r>
        <w:t xml:space="preserve">[ </w:t>
      </w:r>
      <w:r w:rsidRPr="004A15EA">
        <w:rPr>
          <w:b/>
        </w:rPr>
        <w:t>次</w:t>
      </w:r>
      <w:proofErr w:type="gramStart"/>
      <w:r w:rsidRPr="004A15EA">
        <w:rPr>
          <w:b/>
        </w:rPr>
        <w:t>へ</w:t>
      </w:r>
      <w:r>
        <w:t xml:space="preserve"> ]</w:t>
      </w:r>
      <w:proofErr w:type="gramEnd"/>
      <w:r>
        <w:t xml:space="preserve"> </w:t>
      </w:r>
      <w:r>
        <w:t>ボタンをクリックします。</w:t>
      </w:r>
    </w:p>
    <w:p w14:paraId="36E02442" w14:textId="77777777" w:rsidR="00E867CE" w:rsidRDefault="00E867CE" w:rsidP="00E867CE">
      <w:pPr>
        <w:pStyle w:val="ListParagraph"/>
        <w:numPr>
          <w:ilvl w:val="0"/>
          <w:numId w:val="3"/>
        </w:numPr>
      </w:pPr>
      <w:r>
        <w:lastRenderedPageBreak/>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4FDBD9D5" w14:textId="77777777" w:rsidR="00CA02F1" w:rsidRDefault="00CA02F1" w:rsidP="00CA02F1">
      <w:pPr>
        <w:pStyle w:val="ListParagraph"/>
        <w:numPr>
          <w:ilvl w:val="0"/>
          <w:numId w:val="3"/>
        </w:numPr>
      </w:pPr>
      <w:r>
        <w:t>先に作成した</w:t>
      </w:r>
      <w:proofErr w:type="spellStart"/>
      <w:r>
        <w:t>MethodEdit</w:t>
      </w:r>
      <w:proofErr w:type="spellEnd"/>
      <w:r>
        <w:t>フォルダの中にある「</w:t>
      </w:r>
      <w:r>
        <w:t>Yeast atlas</w:t>
      </w:r>
      <w:r>
        <w:t>」サブフォルダに移動します。</w:t>
      </w:r>
    </w:p>
    <w:p w14:paraId="4040A2C3" w14:textId="77777777" w:rsidR="00CA02F1" w:rsidRDefault="00CA02F1" w:rsidP="00CA02F1">
      <w:pPr>
        <w:pStyle w:val="ListParagraph"/>
        <w:numPr>
          <w:ilvl w:val="0"/>
          <w:numId w:val="3"/>
        </w:numPr>
      </w:pPr>
      <w:r>
        <w:t>このフォルダ内の</w:t>
      </w:r>
      <w:r>
        <w:t>interact-prob.pep.xml</w:t>
      </w:r>
      <w:r>
        <w:t>ファイルをダブルクリックします。</w:t>
      </w:r>
    </w:p>
    <w:p w14:paraId="0AB0D947" w14:textId="77777777" w:rsidR="00CA02F1" w:rsidRDefault="00CA02F1" w:rsidP="00CA02F1">
      <w:pPr>
        <w:pStyle w:val="ListParagraph"/>
        <w:numPr>
          <w:ilvl w:val="0"/>
          <w:numId w:val="3"/>
        </w:numPr>
      </w:pPr>
      <w:r>
        <w:t xml:space="preserve">[ </w:t>
      </w:r>
      <w:proofErr w:type="gramStart"/>
      <w:r w:rsidRPr="004A15EA">
        <w:rPr>
          <w:b/>
        </w:rPr>
        <w:t>完了</w:t>
      </w:r>
      <w:r>
        <w:t xml:space="preserve"> ]</w:t>
      </w:r>
      <w:proofErr w:type="gramEnd"/>
      <w:r>
        <w:t xml:space="preserve"> </w:t>
      </w:r>
      <w:r>
        <w:t>ボタンをクリックします。</w:t>
      </w:r>
    </w:p>
    <w:p w14:paraId="3D8C2261" w14:textId="77777777" w:rsidR="00E364BF" w:rsidRDefault="00E364BF" w:rsidP="00E364BF">
      <w:r>
        <w:t>新しく作成された「</w:t>
      </w:r>
      <w:r>
        <w:t>Yeast (Atlas)</w:t>
      </w:r>
      <w:r>
        <w:t>」ライブラリが</w:t>
      </w:r>
      <w:r>
        <w:t xml:space="preserve"> [ </w:t>
      </w:r>
      <w:r w:rsidRPr="007919C1">
        <w:rPr>
          <w:b/>
        </w:rPr>
        <w:t>ペプチド設定</w:t>
      </w:r>
      <w:r>
        <w:t xml:space="preserve"> ] </w:t>
      </w:r>
      <w:r>
        <w:t>の</w:t>
      </w:r>
      <w:r>
        <w:t xml:space="preserve"> [ </w:t>
      </w:r>
      <w:r w:rsidRPr="007919C1">
        <w:rPr>
          <w:b/>
        </w:rPr>
        <w:t>ライブラリ</w:t>
      </w:r>
      <w:r>
        <w:t xml:space="preserve"> ] </w:t>
      </w:r>
      <w:r>
        <w:t>タブにある</w:t>
      </w:r>
      <w:r>
        <w:t xml:space="preserve"> [ </w:t>
      </w:r>
      <w:r w:rsidRPr="007919C1">
        <w:rPr>
          <w:b/>
        </w:rPr>
        <w:t>ライブラリ</w:t>
      </w:r>
      <w:r>
        <w:t xml:space="preserve"> ] </w:t>
      </w:r>
      <w:r>
        <w:t>リストに追加されたことを確認します。ライブラリの作成は、作業の邪魔にならないようにバックグラウンドでのタスクとして実行されます。</w:t>
      </w:r>
      <w:r>
        <w:t>Skyline</w:t>
      </w:r>
      <w:r>
        <w:t>ステータスバーを見ると、ライブラリ作成の進行状況が確認できます。今回は小さいデータセットなので、すぐに作成されます。この文章を読み終える前にすでに完了しているかもしれません。完了すると、</w:t>
      </w:r>
      <w:r>
        <w:t>Skyline</w:t>
      </w:r>
      <w:r>
        <w:t>ウィンドウの左下隅から完了通知が上方にスライド表示されます。</w:t>
      </w:r>
    </w:p>
    <w:p w14:paraId="440FB5CF" w14:textId="77777777" w:rsidR="00E364BF" w:rsidRDefault="00E364BF" w:rsidP="00E364BF">
      <w:pPr>
        <w:pStyle w:val="ListParagraph"/>
        <w:numPr>
          <w:ilvl w:val="0"/>
          <w:numId w:val="42"/>
        </w:numPr>
      </w:pPr>
      <w:r>
        <w:t xml:space="preserve">[ </w:t>
      </w:r>
      <w:r>
        <w:rPr>
          <w:b/>
        </w:rPr>
        <w:t>ペプチド</w:t>
      </w:r>
      <w:proofErr w:type="gramStart"/>
      <w:r>
        <w:rPr>
          <w:b/>
        </w:rPr>
        <w:t>設定</w:t>
      </w:r>
      <w:r>
        <w:t xml:space="preserve"> ]</w:t>
      </w:r>
      <w:proofErr w:type="gramEnd"/>
      <w:r>
        <w:t xml:space="preserve"> </w:t>
      </w:r>
      <w:r>
        <w:t>で「</w:t>
      </w:r>
      <w:r>
        <w:t>Yeast (Atlas)</w:t>
      </w:r>
      <w:r>
        <w:t>」のチェックボックスのチェックマークをオンにして、</w:t>
      </w:r>
      <w:r>
        <w:t>Skyline</w:t>
      </w:r>
      <w:r>
        <w:t>にペプチドとトランジションの選択にこのライブラリを使うように指示します。</w:t>
      </w:r>
    </w:p>
    <w:p w14:paraId="29BEA67C" w14:textId="77777777" w:rsidR="00E364BF" w:rsidRDefault="00E364BF" w:rsidP="00473469">
      <w:pPr>
        <w:keepNext/>
      </w:pPr>
      <w:r>
        <w:lastRenderedPageBreak/>
        <w:t xml:space="preserve">[ </w:t>
      </w:r>
      <w:proofErr w:type="gramStart"/>
      <w:r>
        <w:t>ライブラリ</w:t>
      </w:r>
      <w:r>
        <w:t xml:space="preserve"> ]</w:t>
      </w:r>
      <w:proofErr w:type="gramEnd"/>
      <w:r>
        <w:t xml:space="preserve"> </w:t>
      </w:r>
      <w:r>
        <w:t>タブは次のようになっています。</w:t>
      </w:r>
    </w:p>
    <w:p w14:paraId="1205A630" w14:textId="77777777" w:rsidR="003C1CB0" w:rsidRDefault="00D1363C" w:rsidP="003C1CB0">
      <w:r>
        <w:rPr>
          <w:noProof/>
        </w:rPr>
        <w:drawing>
          <wp:inline distT="0" distB="0" distL="0" distR="0" wp14:anchorId="0E2019F8" wp14:editId="0090E89C">
            <wp:extent cx="4114800" cy="519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14800" cy="5191125"/>
                    </a:xfrm>
                    <a:prstGeom prst="rect">
                      <a:avLst/>
                    </a:prstGeom>
                  </pic:spPr>
                </pic:pic>
              </a:graphicData>
            </a:graphic>
          </wp:inline>
        </w:drawing>
      </w:r>
    </w:p>
    <w:p w14:paraId="7DC52952" w14:textId="77777777" w:rsidR="00545188" w:rsidRDefault="00D84450" w:rsidP="003B1EA7">
      <w:pPr>
        <w:pStyle w:val="Heading1"/>
      </w:pPr>
      <w:r>
        <w:t>バックグラウンドプロテオームファイルの作成</w:t>
      </w:r>
      <w:r>
        <w:t>:</w:t>
      </w:r>
    </w:p>
    <w:p w14:paraId="0FCF1D3D" w14:textId="77777777" w:rsidR="00E364BF" w:rsidRDefault="00E364BF" w:rsidP="00E364BF">
      <w:r>
        <w:t>FASTA</w:t>
      </w:r>
      <w:r w:rsidR="00506B30">
        <w:rPr>
          <w:rFonts w:hint="eastAsia"/>
        </w:rPr>
        <w:t>シークエンス</w:t>
      </w:r>
      <w:r>
        <w:t>ファイルを使用して、</w:t>
      </w:r>
      <w:r>
        <w:t>Skyline</w:t>
      </w:r>
      <w:r>
        <w:t>に実験のバックグラウンドマトリックス情報を設定することもできます。</w:t>
      </w:r>
      <w:r>
        <w:t>Skyline</w:t>
      </w:r>
      <w:r>
        <w:t>では、これをバックグラウンドプロテオームと呼びます。この</w:t>
      </w:r>
      <w:r w:rsidR="00052D07">
        <w:t>バックグラウンドプロテオーム</w:t>
      </w:r>
      <w:r w:rsidR="00052D07">
        <w:rPr>
          <w:rFonts w:hint="eastAsia"/>
        </w:rPr>
        <w:t>の内容</w:t>
      </w:r>
      <w:r>
        <w:t>は任意に設定でき</w:t>
      </w:r>
      <w:r w:rsidR="00052D07">
        <w:rPr>
          <w:rFonts w:hint="eastAsia"/>
        </w:rPr>
        <w:t>ます。</w:t>
      </w:r>
      <w:r>
        <w:t>例えば、特定の</w:t>
      </w:r>
      <w:r w:rsidR="00052D07">
        <w:rPr>
          <w:rFonts w:hint="eastAsia"/>
        </w:rPr>
        <w:t>生物</w:t>
      </w:r>
      <w:r>
        <w:t>に対してその</w:t>
      </w:r>
      <w:r w:rsidR="00E51846">
        <w:rPr>
          <w:rFonts w:hint="eastAsia"/>
        </w:rPr>
        <w:t>生物</w:t>
      </w:r>
      <w:r>
        <w:t>の</w:t>
      </w:r>
      <w:r w:rsidR="00754898">
        <w:rPr>
          <w:rFonts w:hint="eastAsia"/>
        </w:rPr>
        <w:t>c</w:t>
      </w:r>
      <w:r w:rsidR="00754898">
        <w:t xml:space="preserve">omplete </w:t>
      </w:r>
      <w:r>
        <w:t>FASTA</w:t>
      </w:r>
      <w:r w:rsidR="00506B30">
        <w:rPr>
          <w:rFonts w:hint="eastAsia"/>
        </w:rPr>
        <w:t>シークエンス</w:t>
      </w:r>
      <w:r>
        <w:t>ファイルを設定することもできますし、空のマトリックスに</w:t>
      </w:r>
      <w:r>
        <w:t>18</w:t>
      </w:r>
      <w:r>
        <w:t>個の</w:t>
      </w:r>
      <w:r w:rsidR="000C6F0F">
        <w:rPr>
          <w:rFonts w:hint="eastAsia"/>
        </w:rPr>
        <w:t>特定の</w:t>
      </w:r>
      <w:r>
        <w:t>タンパク質を</w:t>
      </w:r>
      <w:r w:rsidR="000C6F0F">
        <w:rPr>
          <w:rFonts w:hint="eastAsia"/>
        </w:rPr>
        <w:t>いれる</w:t>
      </w:r>
      <w:r>
        <w:t>こともできます。</w:t>
      </w:r>
    </w:p>
    <w:p w14:paraId="17A156C0" w14:textId="77777777" w:rsidR="00E364BF" w:rsidRDefault="00E364BF" w:rsidP="00E364BF">
      <w:r>
        <w:t>このチュートリアルでは、</w:t>
      </w:r>
      <w:r>
        <w:t xml:space="preserve">[ </w:t>
      </w:r>
      <w:r w:rsidRPr="000363A0">
        <w:rPr>
          <w:b/>
        </w:rPr>
        <w:t>ペプチド設定</w:t>
      </w:r>
      <w:r>
        <w:t xml:space="preserve"> ] </w:t>
      </w:r>
      <w:r>
        <w:t>で</w:t>
      </w:r>
      <w:r>
        <w:t xml:space="preserve"> [ </w:t>
      </w:r>
      <w:r w:rsidRPr="000363A0">
        <w:rPr>
          <w:b/>
        </w:rPr>
        <w:t>OK</w:t>
      </w:r>
      <w:r>
        <w:t xml:space="preserve"> ] </w:t>
      </w:r>
      <w:r>
        <w:t>ボタンをクリックする前に次の手順を実行して、酵母の</w:t>
      </w:r>
      <w:r w:rsidR="00754898">
        <w:rPr>
          <w:rFonts w:hint="eastAsia"/>
        </w:rPr>
        <w:t>c</w:t>
      </w:r>
      <w:r w:rsidR="00754898">
        <w:t xml:space="preserve">omplete </w:t>
      </w:r>
      <w:r>
        <w:t>FASTA</w:t>
      </w:r>
      <w:r>
        <w:t>ファイルを使います。</w:t>
      </w:r>
    </w:p>
    <w:p w14:paraId="2389AFF6" w14:textId="77777777" w:rsidR="00E364BF" w:rsidRDefault="00E364BF" w:rsidP="00E364BF">
      <w:pPr>
        <w:pStyle w:val="ListParagraph"/>
        <w:numPr>
          <w:ilvl w:val="0"/>
          <w:numId w:val="4"/>
        </w:numPr>
      </w:pPr>
      <w:r>
        <w:t xml:space="preserve">[ </w:t>
      </w:r>
      <w:r w:rsidRPr="00EB370A">
        <w:rPr>
          <w:b/>
        </w:rPr>
        <w:t>ペプチド</w:t>
      </w:r>
      <w:proofErr w:type="gramStart"/>
      <w:r w:rsidRPr="00EB370A">
        <w:rPr>
          <w:b/>
        </w:rPr>
        <w:t>設定</w:t>
      </w:r>
      <w:r>
        <w:t xml:space="preserve"> ]</w:t>
      </w:r>
      <w:proofErr w:type="gramEnd"/>
      <w:r>
        <w:t xml:space="preserve"> </w:t>
      </w:r>
      <w:r>
        <w:t>で</w:t>
      </w:r>
      <w:r>
        <w:t xml:space="preserve"> [ </w:t>
      </w:r>
      <w:r w:rsidRPr="004A15EA">
        <w:rPr>
          <w:b/>
        </w:rPr>
        <w:t>消化</w:t>
      </w:r>
      <w:r>
        <w:t xml:space="preserve"> ] </w:t>
      </w:r>
      <w:r>
        <w:t>タブをクリックします。</w:t>
      </w:r>
    </w:p>
    <w:p w14:paraId="74302A49" w14:textId="77777777" w:rsidR="00E364BF" w:rsidRDefault="00E364BF" w:rsidP="00E364BF">
      <w:pPr>
        <w:pStyle w:val="ListParagraph"/>
        <w:numPr>
          <w:ilvl w:val="0"/>
          <w:numId w:val="4"/>
        </w:numPr>
      </w:pPr>
      <w:r>
        <w:lastRenderedPageBreak/>
        <w:t xml:space="preserve">[ </w:t>
      </w:r>
      <w:proofErr w:type="gramStart"/>
      <w:r w:rsidRPr="004A15EA">
        <w:rPr>
          <w:b/>
        </w:rPr>
        <w:t>バックグラウンドプロテオーム</w:t>
      </w:r>
      <w:r>
        <w:t xml:space="preserve"> ]</w:t>
      </w:r>
      <w:proofErr w:type="gramEnd"/>
      <w:r>
        <w:t xml:space="preserve"> </w:t>
      </w:r>
      <w:r>
        <w:t>ドロップダウンリストから</w:t>
      </w:r>
      <w:r>
        <w:t xml:space="preserve"> [ </w:t>
      </w:r>
      <w:r w:rsidRPr="004A15EA">
        <w:rPr>
          <w:b/>
        </w:rPr>
        <w:t>&lt;</w:t>
      </w:r>
      <w:r w:rsidRPr="004A15EA">
        <w:rPr>
          <w:b/>
        </w:rPr>
        <w:t>追加</w:t>
      </w:r>
      <w:r w:rsidRPr="004A15EA">
        <w:rPr>
          <w:b/>
        </w:rPr>
        <w:t>…&gt;</w:t>
      </w:r>
      <w:r>
        <w:t xml:space="preserve"> ] </w:t>
      </w:r>
      <w:r>
        <w:t>を選択します。</w:t>
      </w:r>
    </w:p>
    <w:p w14:paraId="76D31C04" w14:textId="77777777" w:rsidR="00E364BF" w:rsidRDefault="00E364BF" w:rsidP="00E364BF">
      <w:pPr>
        <w:pStyle w:val="ListParagraph"/>
        <w:numPr>
          <w:ilvl w:val="0"/>
          <w:numId w:val="4"/>
        </w:numPr>
      </w:pPr>
      <w:r>
        <w:t xml:space="preserve">[ </w:t>
      </w:r>
      <w:r w:rsidRPr="004A15EA">
        <w:rPr>
          <w:b/>
        </w:rPr>
        <w:t>バックグラウンドプロテオームの</w:t>
      </w:r>
      <w:proofErr w:type="gramStart"/>
      <w:r w:rsidRPr="004A15EA">
        <w:rPr>
          <w:b/>
        </w:rPr>
        <w:t>編集</w:t>
      </w:r>
      <w:r>
        <w:t xml:space="preserve"> ]</w:t>
      </w:r>
      <w:proofErr w:type="gramEnd"/>
      <w:r>
        <w:t xml:space="preserve"> </w:t>
      </w:r>
      <w:r>
        <w:t>で</w:t>
      </w:r>
      <w:r>
        <w:t xml:space="preserve"> [ </w:t>
      </w:r>
      <w:r>
        <w:rPr>
          <w:b/>
        </w:rPr>
        <w:t>作成</w:t>
      </w:r>
      <w:r>
        <w:t xml:space="preserve"> ] </w:t>
      </w:r>
      <w:r>
        <w:t>ボタンをクリックします。</w:t>
      </w:r>
    </w:p>
    <w:p w14:paraId="1BE6BC1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7DC9A054" w14:textId="77777777" w:rsidR="00E364BF" w:rsidRDefault="00E364BF" w:rsidP="00E364BF">
      <w:pPr>
        <w:pStyle w:val="ListParagraph"/>
        <w:numPr>
          <w:ilvl w:val="0"/>
          <w:numId w:val="4"/>
        </w:numPr>
      </w:pPr>
      <w:r>
        <w:t xml:space="preserve">[ </w:t>
      </w:r>
      <w:r w:rsidRPr="004A15EA">
        <w:rPr>
          <w:b/>
        </w:rPr>
        <w:t>ファイル</w:t>
      </w:r>
      <w:proofErr w:type="gramStart"/>
      <w:r w:rsidRPr="004A15EA">
        <w:rPr>
          <w:b/>
        </w:rPr>
        <w:t>名</w:t>
      </w:r>
      <w:r>
        <w:t xml:space="preserve"> ]</w:t>
      </w:r>
      <w:proofErr w:type="gramEnd"/>
      <w:r>
        <w:t xml:space="preserve"> </w:t>
      </w:r>
      <w:r>
        <w:t>に「</w:t>
      </w:r>
      <w:r>
        <w:t>Yeast</w:t>
      </w:r>
      <w:r>
        <w:t>」と入力します。</w:t>
      </w:r>
    </w:p>
    <w:p w14:paraId="3B18B3A6" w14:textId="77777777" w:rsidR="00E364BF" w:rsidRDefault="00E364BF" w:rsidP="00E364BF">
      <w:pPr>
        <w:pStyle w:val="ListParagraph"/>
        <w:numPr>
          <w:ilvl w:val="0"/>
          <w:numId w:val="4"/>
        </w:numPr>
      </w:pPr>
      <w:r>
        <w:t xml:space="preserve">[ </w:t>
      </w:r>
      <w:proofErr w:type="gramStart"/>
      <w:r w:rsidRPr="004A15EA">
        <w:rPr>
          <w:b/>
        </w:rPr>
        <w:t>保存</w:t>
      </w:r>
      <w:r>
        <w:t xml:space="preserve"> ]</w:t>
      </w:r>
      <w:proofErr w:type="gramEnd"/>
      <w:r>
        <w:t xml:space="preserve"> </w:t>
      </w:r>
      <w:r>
        <w:t>ボタンをクリックします。</w:t>
      </w:r>
    </w:p>
    <w:p w14:paraId="3DB0A7F8" w14:textId="77777777" w:rsidR="00E364BF" w:rsidRDefault="00E364BF" w:rsidP="00E364BF">
      <w:pPr>
        <w:pStyle w:val="ListParagraph"/>
        <w:numPr>
          <w:ilvl w:val="0"/>
          <w:numId w:val="4"/>
        </w:numPr>
      </w:pPr>
      <w:r>
        <w:t xml:space="preserve">[ </w:t>
      </w:r>
      <w:r w:rsidRPr="004A15EA">
        <w:rPr>
          <w:b/>
        </w:rPr>
        <w:t>ファイルを</w:t>
      </w:r>
      <w:proofErr w:type="gramStart"/>
      <w:r w:rsidRPr="004A15EA">
        <w:rPr>
          <w:b/>
        </w:rPr>
        <w:t>追加</w:t>
      </w:r>
      <w:r>
        <w:t xml:space="preserve"> ]</w:t>
      </w:r>
      <w:proofErr w:type="gramEnd"/>
      <w:r>
        <w:t xml:space="preserve"> </w:t>
      </w:r>
      <w:r>
        <w:t>ボタンをクリックします。</w:t>
      </w:r>
    </w:p>
    <w:p w14:paraId="3D28A591" w14:textId="77777777" w:rsidR="00E364BF" w:rsidRDefault="00E364BF" w:rsidP="00E364BF">
      <w:pPr>
        <w:pStyle w:val="ListParagraph"/>
        <w:numPr>
          <w:ilvl w:val="0"/>
          <w:numId w:val="4"/>
        </w:numPr>
      </w:pPr>
      <w:proofErr w:type="spellStart"/>
      <w:r>
        <w:t>MethodEdit</w:t>
      </w:r>
      <w:proofErr w:type="spellEnd"/>
      <w:r>
        <w:t>フォルダの中にある</w:t>
      </w:r>
      <w:r>
        <w:t>FASTA</w:t>
      </w:r>
      <w:r>
        <w:t>サブフォルダに移動します。</w:t>
      </w:r>
    </w:p>
    <w:p w14:paraId="5B6488A9" w14:textId="77777777" w:rsidR="00E364BF" w:rsidRDefault="00E364BF" w:rsidP="00E364BF">
      <w:pPr>
        <w:pStyle w:val="ListParagraph"/>
        <w:numPr>
          <w:ilvl w:val="0"/>
          <w:numId w:val="4"/>
        </w:numPr>
      </w:pPr>
      <w:proofErr w:type="spellStart"/>
      <w:r>
        <w:t>sgd-</w:t>
      </w:r>
      <w:proofErr w:type="gramStart"/>
      <w:r>
        <w:t>yeast.fasta</w:t>
      </w:r>
      <w:proofErr w:type="spellEnd"/>
      <w:proofErr w:type="gramEnd"/>
      <w:r>
        <w:t>ファイルをダブルクリックします。</w:t>
      </w:r>
    </w:p>
    <w:p w14:paraId="3ADBA532" w14:textId="77777777" w:rsidR="00E364BF" w:rsidRDefault="00E364BF" w:rsidP="00E364BF">
      <w:r>
        <w:t>Skyline</w:t>
      </w:r>
      <w:r>
        <w:t>はこのファイル内にある</w:t>
      </w:r>
      <w:r>
        <w:t>5801</w:t>
      </w:r>
      <w:r>
        <w:t>個のタンパク質シークエンスをスキャンし、ペプチドシークエンス検索の</w:t>
      </w:r>
      <w:r w:rsidR="00180A85">
        <w:rPr>
          <w:rFonts w:hint="eastAsia"/>
        </w:rPr>
        <w:t>ための</w:t>
      </w:r>
      <w:r>
        <w:t>インデックスを作成し、こ</w:t>
      </w:r>
      <w:r w:rsidR="00180A85">
        <w:rPr>
          <w:rFonts w:hint="eastAsia"/>
        </w:rPr>
        <w:t>のインデックス</w:t>
      </w:r>
      <w:r>
        <w:t>を作成したファイルに保存します。</w:t>
      </w:r>
      <w:r>
        <w:t>[</w:t>
      </w:r>
      <w:r>
        <w:t>バックグラウンドプロテオーム</w:t>
      </w:r>
      <w:r>
        <w:t xml:space="preserve">] </w:t>
      </w:r>
      <w:r>
        <w:t>の画面は次のようになります。</w:t>
      </w:r>
    </w:p>
    <w:p w14:paraId="175D34ED" w14:textId="77777777" w:rsidR="0003159B" w:rsidRDefault="00D1363C" w:rsidP="003F301C">
      <w:r>
        <w:rPr>
          <w:noProof/>
        </w:rPr>
        <w:drawing>
          <wp:inline distT="0" distB="0" distL="0" distR="0" wp14:anchorId="52384DE9" wp14:editId="5511C80C">
            <wp:extent cx="4238625" cy="3333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38625" cy="3333750"/>
                    </a:xfrm>
                    <a:prstGeom prst="rect">
                      <a:avLst/>
                    </a:prstGeom>
                  </pic:spPr>
                </pic:pic>
              </a:graphicData>
            </a:graphic>
          </wp:inline>
        </w:drawing>
      </w:r>
    </w:p>
    <w:p w14:paraId="6DC41FB1" w14:textId="77777777" w:rsidR="00287874" w:rsidRDefault="003F301C" w:rsidP="00476A5E">
      <w:pPr>
        <w:pStyle w:val="ListParagraph"/>
        <w:numPr>
          <w:ilvl w:val="0"/>
          <w:numId w:val="27"/>
        </w:numPr>
      </w:pPr>
      <w:r>
        <w:t xml:space="preserve">[ </w:t>
      </w:r>
      <w:proofErr w:type="gramStart"/>
      <w:r w:rsidRPr="009A5C3D">
        <w:rPr>
          <w:b/>
        </w:rPr>
        <w:t>OK</w:t>
      </w:r>
      <w:r>
        <w:t xml:space="preserve"> ]</w:t>
      </w:r>
      <w:proofErr w:type="gramEnd"/>
      <w:r>
        <w:t xml:space="preserve"> </w:t>
      </w:r>
      <w:r>
        <w:t>ボタンをクリックします。</w:t>
      </w:r>
    </w:p>
    <w:p w14:paraId="1800C0F7" w14:textId="77777777" w:rsidR="003F301C" w:rsidRDefault="00287874" w:rsidP="00473469">
      <w:pPr>
        <w:keepNext/>
        <w:ind w:left="43"/>
      </w:pPr>
      <w:r>
        <w:lastRenderedPageBreak/>
        <w:t xml:space="preserve">[ </w:t>
      </w:r>
      <w:r>
        <w:rPr>
          <w:b/>
        </w:rPr>
        <w:t>ペプチド</w:t>
      </w:r>
      <w:proofErr w:type="gramStart"/>
      <w:r>
        <w:rPr>
          <w:b/>
        </w:rPr>
        <w:t>設定</w:t>
      </w:r>
      <w:r>
        <w:t xml:space="preserve"> ]</w:t>
      </w:r>
      <w:proofErr w:type="gramEnd"/>
      <w:r>
        <w:t xml:space="preserve"> </w:t>
      </w:r>
      <w:r>
        <w:t>の</w:t>
      </w:r>
      <w:r>
        <w:t xml:space="preserve"> [ </w:t>
      </w:r>
      <w:r w:rsidR="0072336A" w:rsidRPr="009A5C3D">
        <w:rPr>
          <w:b/>
        </w:rPr>
        <w:t>消化</w:t>
      </w:r>
      <w:r>
        <w:t xml:space="preserve"> ] </w:t>
      </w:r>
      <w:r>
        <w:t>タブに戻りますので、次のような画面を確認します。</w:t>
      </w:r>
    </w:p>
    <w:p w14:paraId="6FF77A5A" w14:textId="77777777" w:rsidR="0072336A" w:rsidRDefault="00D1363C" w:rsidP="003F301C">
      <w:r>
        <w:rPr>
          <w:noProof/>
        </w:rPr>
        <w:drawing>
          <wp:inline distT="0" distB="0" distL="0" distR="0" wp14:anchorId="263468F3" wp14:editId="43AAFE08">
            <wp:extent cx="4114800" cy="5191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14800" cy="5191125"/>
                    </a:xfrm>
                    <a:prstGeom prst="rect">
                      <a:avLst/>
                    </a:prstGeom>
                  </pic:spPr>
                </pic:pic>
              </a:graphicData>
            </a:graphic>
          </wp:inline>
        </w:drawing>
      </w:r>
    </w:p>
    <w:p w14:paraId="041DB87F" w14:textId="77777777" w:rsidR="00A732F2" w:rsidRDefault="00A732F2" w:rsidP="00A732F2">
      <w:r>
        <w:t>Skyline</w:t>
      </w:r>
      <w:r>
        <w:t>には、ここ</w:t>
      </w:r>
      <w:r w:rsidR="005933DE">
        <w:rPr>
          <w:rFonts w:hint="eastAsia"/>
        </w:rPr>
        <w:t>まで</w:t>
      </w:r>
      <w:r>
        <w:t>で変更した</w:t>
      </w:r>
      <w:r>
        <w:t>2</w:t>
      </w:r>
      <w:r>
        <w:t>つの</w:t>
      </w:r>
      <w:r w:rsidR="00EC03BD">
        <w:rPr>
          <w:rFonts w:hint="eastAsia"/>
        </w:rPr>
        <w:t>設定</w:t>
      </w:r>
      <w:r w:rsidR="005933DE">
        <w:rPr>
          <w:rFonts w:hint="eastAsia"/>
        </w:rPr>
        <w:t>項目</w:t>
      </w:r>
      <w:r>
        <w:t>を始め、多数の</w:t>
      </w:r>
      <w:r w:rsidR="00EC03BD">
        <w:rPr>
          <w:rFonts w:hint="eastAsia"/>
        </w:rPr>
        <w:t>設定</w:t>
      </w:r>
      <w:r w:rsidR="005933DE">
        <w:rPr>
          <w:rFonts w:hint="eastAsia"/>
        </w:rPr>
        <w:t>項目</w:t>
      </w:r>
      <w:r>
        <w:t>があります</w:t>
      </w:r>
      <w:proofErr w:type="gramStart"/>
      <w:r>
        <w:t>。</w:t>
      </w:r>
      <w:r>
        <w:t>[</w:t>
      </w:r>
      <w:proofErr w:type="gramEnd"/>
      <w:r>
        <w:t xml:space="preserve"> </w:t>
      </w:r>
      <w:r w:rsidRPr="000363A0">
        <w:rPr>
          <w:b/>
        </w:rPr>
        <w:t>消化</w:t>
      </w:r>
      <w:r>
        <w:t xml:space="preserve"> ] </w:t>
      </w:r>
      <w:r>
        <w:t>タブの上部にある酵素リスト</w:t>
      </w:r>
      <w:r w:rsidR="005933DE">
        <w:rPr>
          <w:rFonts w:hint="eastAsia"/>
        </w:rPr>
        <w:t>を含めて</w:t>
      </w:r>
      <w:r>
        <w:t xml:space="preserve">[ </w:t>
      </w:r>
      <w:r>
        <w:t>ペプチド設定</w:t>
      </w:r>
      <w:r>
        <w:t xml:space="preserve"> ] </w:t>
      </w:r>
      <w:r>
        <w:t>の各タブには他にもいろいろな</w:t>
      </w:r>
      <w:r w:rsidR="00EC03BD">
        <w:rPr>
          <w:rFonts w:hint="eastAsia"/>
        </w:rPr>
        <w:t>設定</w:t>
      </w:r>
      <w:r w:rsidR="005933DE">
        <w:rPr>
          <w:rFonts w:hint="eastAsia"/>
        </w:rPr>
        <w:t>項目</w:t>
      </w:r>
      <w:r>
        <w:t>があります。後で確認してみてください。</w:t>
      </w:r>
      <w:r>
        <w:t xml:space="preserve"> </w:t>
      </w:r>
    </w:p>
    <w:p w14:paraId="033BA5E6" w14:textId="77777777" w:rsidR="00A732F2" w:rsidRDefault="00A732F2" w:rsidP="00A732F2">
      <w:pPr>
        <w:pStyle w:val="ListParagraph"/>
        <w:numPr>
          <w:ilvl w:val="0"/>
          <w:numId w:val="27"/>
        </w:numPr>
      </w:pPr>
      <w:r>
        <w:t>ここでは</w:t>
      </w:r>
      <w:r>
        <w:t xml:space="preserve"> [ </w:t>
      </w:r>
      <w:r w:rsidRPr="009A5C3D">
        <w:rPr>
          <w:b/>
        </w:rPr>
        <w:t>OK</w:t>
      </w:r>
      <w:r>
        <w:t xml:space="preserve"> ] </w:t>
      </w:r>
      <w:r>
        <w:t>ボタンをクリックします。</w:t>
      </w:r>
    </w:p>
    <w:p w14:paraId="22582027" w14:textId="77777777" w:rsidR="00A732F2" w:rsidRDefault="00A732F2" w:rsidP="00A732F2">
      <w:r>
        <w:t>これによってこれらの変更が有効になり、メイン</w:t>
      </w:r>
      <w:r>
        <w:t>Skyline</w:t>
      </w:r>
      <w:r>
        <w:t>ウィンドウのドキュメントに戻ります。</w:t>
      </w:r>
    </w:p>
    <w:p w14:paraId="29D64978" w14:textId="77777777" w:rsidR="00A732F2" w:rsidRDefault="00A732F2" w:rsidP="00A732F2">
      <w:r>
        <w:t>次に、目的のタンパク質をドキュメントに追加し、新しいスペクトルライブラリが</w:t>
      </w:r>
      <w:r>
        <w:t>Skyline</w:t>
      </w:r>
      <w:r>
        <w:t>によるペプチドやトランジションの選択にどのように</w:t>
      </w:r>
      <w:r w:rsidR="009D02E2">
        <w:rPr>
          <w:rFonts w:hint="eastAsia"/>
        </w:rPr>
        <w:t>機能</w:t>
      </w:r>
      <w:r>
        <w:t>するかを見ていきましょう。</w:t>
      </w:r>
    </w:p>
    <w:p w14:paraId="1CCD4E26" w14:textId="77777777" w:rsidR="0072336A" w:rsidRDefault="009A613E" w:rsidP="003B1EA7">
      <w:pPr>
        <w:pStyle w:val="Heading1"/>
      </w:pPr>
      <w:r>
        <w:lastRenderedPageBreak/>
        <w:t>FASTA</w:t>
      </w:r>
      <w:r w:rsidR="00506B30">
        <w:rPr>
          <w:rFonts w:hint="eastAsia"/>
        </w:rPr>
        <w:t>シークエンス</w:t>
      </w:r>
      <w:r>
        <w:t>の貼り付け</w:t>
      </w:r>
    </w:p>
    <w:p w14:paraId="0B3BBB36" w14:textId="77777777" w:rsidR="009A613E" w:rsidRDefault="00270317" w:rsidP="009A613E">
      <w:r>
        <w:rPr>
          <w:rFonts w:hint="eastAsia"/>
        </w:rPr>
        <w:t>S</w:t>
      </w:r>
      <w:r>
        <w:t>kyline</w:t>
      </w:r>
      <w:r>
        <w:rPr>
          <w:rFonts w:hint="eastAsia"/>
        </w:rPr>
        <w:t>に</w:t>
      </w:r>
      <w:r w:rsidR="007A0E8D">
        <w:t>目的対象となるタンパク質</w:t>
      </w:r>
      <w:r>
        <w:rPr>
          <w:rFonts w:hint="eastAsia"/>
        </w:rPr>
        <w:t>を追加する一つ目の方法は</w:t>
      </w:r>
      <w:r w:rsidR="007A0E8D">
        <w:t>、フル</w:t>
      </w:r>
      <w:r w:rsidR="007A0E8D">
        <w:t>FASTA</w:t>
      </w:r>
      <w:r w:rsidR="00506B30">
        <w:rPr>
          <w:rFonts w:hint="eastAsia"/>
        </w:rPr>
        <w:t>シークエンス</w:t>
      </w:r>
      <w:r w:rsidR="007A0E8D">
        <w:t>テキストをドキュメントに</w:t>
      </w:r>
      <w:r w:rsidR="00BB1A02">
        <w:t>直接</w:t>
      </w:r>
      <w:r w:rsidR="007A0E8D">
        <w:t>貼り付ける</w:t>
      </w:r>
      <w:r w:rsidR="00BB1A02">
        <w:rPr>
          <w:rFonts w:hint="eastAsia"/>
        </w:rPr>
        <w:t>方法</w:t>
      </w:r>
      <w:r w:rsidR="007A0E8D">
        <w:t>です。この</w:t>
      </w:r>
      <w:r w:rsidR="00160227">
        <w:rPr>
          <w:rFonts w:hint="eastAsia"/>
        </w:rPr>
        <w:t>方法</w:t>
      </w:r>
      <w:r w:rsidR="007A0E8D">
        <w:t>は、次の手順</w:t>
      </w:r>
      <w:r w:rsidR="00160227">
        <w:rPr>
          <w:rFonts w:hint="eastAsia"/>
        </w:rPr>
        <w:t>により</w:t>
      </w:r>
      <w:r w:rsidR="007A0E8D">
        <w:t>実行します。</w:t>
      </w:r>
    </w:p>
    <w:p w14:paraId="0D89AAF6" w14:textId="77777777" w:rsidR="00EF06AD" w:rsidRDefault="00A76CAB" w:rsidP="00EF06AD">
      <w:pPr>
        <w:pStyle w:val="ListParagraph"/>
        <w:numPr>
          <w:ilvl w:val="0"/>
          <w:numId w:val="5"/>
        </w:numPr>
      </w:pPr>
      <w:r>
        <w:t>Windows</w:t>
      </w:r>
      <w:r>
        <w:t>の</w:t>
      </w:r>
      <w:r w:rsidRPr="000B6EC2">
        <w:rPr>
          <w:b/>
        </w:rPr>
        <w:t>メモ帳</w:t>
      </w:r>
      <w:r>
        <w:t>を使って、</w:t>
      </w:r>
      <w:proofErr w:type="spellStart"/>
      <w:r>
        <w:t>MethodEdit</w:t>
      </w:r>
      <w:proofErr w:type="spellEnd"/>
      <w:r>
        <w:t>フォルダの中にある</w:t>
      </w:r>
      <w:r>
        <w:t>FASTA</w:t>
      </w:r>
      <w:r>
        <w:t>サブフォルダの「</w:t>
      </w:r>
      <w:r>
        <w:t>Fasta.txt</w:t>
      </w:r>
      <w:r>
        <w:t>」ファイルを開きます。</w:t>
      </w:r>
    </w:p>
    <w:p w14:paraId="75705683" w14:textId="77777777" w:rsidR="0031516A" w:rsidRDefault="0031516A" w:rsidP="0031516A">
      <w:pPr>
        <w:pStyle w:val="ListParagraph"/>
        <w:numPr>
          <w:ilvl w:val="0"/>
          <w:numId w:val="5"/>
        </w:numPr>
      </w:pPr>
      <w:r>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71B3D3CD" w14:textId="77777777" w:rsidR="007C2245" w:rsidRDefault="004A15EA" w:rsidP="00EF06AD">
      <w:pPr>
        <w:pStyle w:val="ListParagraph"/>
        <w:numPr>
          <w:ilvl w:val="0"/>
          <w:numId w:val="5"/>
        </w:numPr>
      </w:pPr>
      <w:r>
        <w:t>メモ帳の</w:t>
      </w:r>
      <w:r>
        <w:t xml:space="preserve"> [ </w:t>
      </w:r>
      <w:r w:rsidRPr="004A15EA">
        <w:rPr>
          <w:b/>
        </w:rPr>
        <w:t>編集</w:t>
      </w:r>
      <w:r>
        <w:t xml:space="preserve"> ] </w:t>
      </w:r>
      <w:r>
        <w:t>メニューで</w:t>
      </w:r>
      <w:r>
        <w:t xml:space="preserve"> [ </w:t>
      </w:r>
      <w:r w:rsidR="007C2245" w:rsidRPr="004A15EA">
        <w:rPr>
          <w:b/>
        </w:rPr>
        <w:t>コピー</w:t>
      </w:r>
      <w:r>
        <w:t xml:space="preserve"> ]</w:t>
      </w:r>
      <w:r>
        <w:t>（</w:t>
      </w:r>
      <w:proofErr w:type="spellStart"/>
      <w:r>
        <w:t>Ctrl+C</w:t>
      </w:r>
      <w:proofErr w:type="spellEnd"/>
      <w:r>
        <w:t>）をクリックします。</w:t>
      </w:r>
    </w:p>
    <w:p w14:paraId="1AD15530" w14:textId="77777777" w:rsidR="007C2245" w:rsidRDefault="007C2245" w:rsidP="00EF06AD">
      <w:pPr>
        <w:pStyle w:val="ListParagraph"/>
        <w:numPr>
          <w:ilvl w:val="0"/>
          <w:numId w:val="5"/>
        </w:numPr>
      </w:pPr>
      <w:r>
        <w:t>Skyline</w:t>
      </w:r>
      <w:r>
        <w:t>に戻ります。</w:t>
      </w:r>
    </w:p>
    <w:p w14:paraId="6BBDD3B3" w14:textId="77777777" w:rsidR="007C2245" w:rsidRDefault="004A15EA" w:rsidP="0003159B">
      <w:pPr>
        <w:pStyle w:val="ListParagraph"/>
        <w:numPr>
          <w:ilvl w:val="0"/>
          <w:numId w:val="5"/>
        </w:numPr>
      </w:pPr>
      <w:r>
        <w:t xml:space="preserve">[ </w:t>
      </w:r>
      <w:proofErr w:type="gramStart"/>
      <w:r w:rsidRPr="004A15EA">
        <w:rPr>
          <w:b/>
        </w:rPr>
        <w:t>編集</w:t>
      </w:r>
      <w:r>
        <w:t xml:space="preserve"> ]</w:t>
      </w:r>
      <w:proofErr w:type="gramEnd"/>
      <w:r>
        <w:t xml:space="preserve"> </w:t>
      </w:r>
      <w:r>
        <w:t>メニューで</w:t>
      </w:r>
      <w:r>
        <w:t xml:space="preserve"> [ </w:t>
      </w:r>
      <w:r w:rsidR="007C2245" w:rsidRPr="004A15EA">
        <w:rPr>
          <w:b/>
        </w:rPr>
        <w:t>貼り付け</w:t>
      </w:r>
      <w:r>
        <w:t xml:space="preserve"> ]</w:t>
      </w:r>
      <w:r>
        <w:t>（</w:t>
      </w:r>
      <w:proofErr w:type="spellStart"/>
      <w:r>
        <w:t>Ctrl+V</w:t>
      </w:r>
      <w:proofErr w:type="spellEnd"/>
      <w:r>
        <w:t>）をクリックします。</w:t>
      </w:r>
    </w:p>
    <w:p w14:paraId="6C6F5BE2" w14:textId="77777777" w:rsidR="0003159B" w:rsidRDefault="0003159B" w:rsidP="0003159B">
      <w:pPr>
        <w:pStyle w:val="ListParagraph"/>
        <w:numPr>
          <w:ilvl w:val="0"/>
          <w:numId w:val="5"/>
        </w:numPr>
      </w:pPr>
      <w:r>
        <w:t>最初に貼り付けたペプチドが選択されるまで下向き矢印キーを押します。</w:t>
      </w:r>
    </w:p>
    <w:p w14:paraId="0724CFA3" w14:textId="77777777" w:rsidR="0003159B" w:rsidRDefault="0003159B" w:rsidP="00473469">
      <w:pPr>
        <w:keepNext/>
      </w:pPr>
      <w:r>
        <w:t>これにより以下のような画面が表示されます。</w:t>
      </w:r>
    </w:p>
    <w:p w14:paraId="2A3E4E4C" w14:textId="77777777" w:rsidR="0003159B" w:rsidRDefault="00D1363C" w:rsidP="0003159B">
      <w:r>
        <w:rPr>
          <w:noProof/>
        </w:rPr>
        <w:drawing>
          <wp:inline distT="0" distB="0" distL="0" distR="0" wp14:anchorId="11E044E3" wp14:editId="63BF72FB">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2933700"/>
                    </a:xfrm>
                    <a:prstGeom prst="rect">
                      <a:avLst/>
                    </a:prstGeom>
                  </pic:spPr>
                </pic:pic>
              </a:graphicData>
            </a:graphic>
          </wp:inline>
        </w:drawing>
      </w:r>
    </w:p>
    <w:p w14:paraId="334E8849" w14:textId="77777777" w:rsidR="00605A0B" w:rsidRDefault="004C7922" w:rsidP="00476A5E">
      <w:pPr>
        <w:pStyle w:val="ListParagraph"/>
        <w:numPr>
          <w:ilvl w:val="0"/>
          <w:numId w:val="28"/>
        </w:numPr>
      </w:pPr>
      <w:r>
        <w:t xml:space="preserve">[ </w:t>
      </w:r>
      <w:proofErr w:type="gramStart"/>
      <w:r w:rsidR="003807F9">
        <w:rPr>
          <w:rFonts w:hint="eastAsia"/>
          <w:b/>
        </w:rPr>
        <w:t>表示</w:t>
      </w:r>
      <w:r>
        <w:t xml:space="preserve"> ]</w:t>
      </w:r>
      <w:proofErr w:type="gramEnd"/>
      <w:r>
        <w:t xml:space="preserve"> </w:t>
      </w:r>
      <w:r>
        <w:t>メニューで、</w:t>
      </w:r>
      <w:r>
        <w:t xml:space="preserve">[ </w:t>
      </w:r>
      <w:r w:rsidRPr="009A5C3D">
        <w:rPr>
          <w:b/>
        </w:rPr>
        <w:t>イオンタイプ</w:t>
      </w:r>
      <w:r>
        <w:t xml:space="preserve"> ] </w:t>
      </w:r>
      <w:r>
        <w:t>を選択して</w:t>
      </w:r>
      <w:r>
        <w:t xml:space="preserve"> [ </w:t>
      </w:r>
      <w:r w:rsidR="00872567" w:rsidRPr="009A5C3D">
        <w:rPr>
          <w:b/>
        </w:rPr>
        <w:t>B</w:t>
      </w:r>
      <w:r>
        <w:t xml:space="preserve"> ] </w:t>
      </w:r>
      <w:r>
        <w:t>をクリックします。</w:t>
      </w:r>
    </w:p>
    <w:p w14:paraId="66CF27B7" w14:textId="77777777" w:rsidR="005242D1" w:rsidRDefault="00605A0B" w:rsidP="009A5C3D">
      <w:r>
        <w:t>これによりスペクトルグラフでこのペプチドの</w:t>
      </w:r>
      <w:r>
        <w:t>b</w:t>
      </w:r>
      <w:r>
        <w:t>イオンが紫色でハイライトされます。</w:t>
      </w:r>
      <w:r>
        <w:t>Skyline</w:t>
      </w:r>
      <w:r>
        <w:t>がこのペプチドに対してモニタリングするように選択したプリカーサー</w:t>
      </w:r>
      <w:r w:rsidR="00002F0E" w:rsidRPr="00002F0E">
        <w:rPr>
          <w:i/>
        </w:rPr>
        <w:t>m/z</w:t>
      </w:r>
      <w:r>
        <w:t>およびプロダクト</w:t>
      </w:r>
      <w:r w:rsidR="00002F0E" w:rsidRPr="00002F0E">
        <w:rPr>
          <w:i/>
        </w:rPr>
        <w:t>m/z</w:t>
      </w:r>
      <w:r>
        <w:t>トランジションを表示する手順は以下の通りです。</w:t>
      </w:r>
      <w:r>
        <w:t xml:space="preserve">    </w:t>
      </w:r>
    </w:p>
    <w:p w14:paraId="34339776" w14:textId="77777777" w:rsidR="005242D1" w:rsidRDefault="007A0E8D" w:rsidP="00476A5E">
      <w:pPr>
        <w:pStyle w:val="ListParagraph"/>
        <w:numPr>
          <w:ilvl w:val="0"/>
          <w:numId w:val="28"/>
        </w:numPr>
      </w:pPr>
      <w:r>
        <w:t>表示されているペプチドシーケンスの左にある</w:t>
      </w:r>
      <w:r w:rsidR="00BB0BA3" w:rsidRPr="00476A5E">
        <w:rPr>
          <w:b/>
        </w:rPr>
        <w:t>+</w:t>
      </w:r>
      <w:r>
        <w:t>をクリックします。</w:t>
      </w:r>
    </w:p>
    <w:p w14:paraId="3A4646A2" w14:textId="77777777" w:rsidR="005242D1" w:rsidRDefault="00BB0BA3" w:rsidP="00476A5E">
      <w:pPr>
        <w:pStyle w:val="ListParagraph"/>
        <w:numPr>
          <w:ilvl w:val="0"/>
          <w:numId w:val="28"/>
        </w:numPr>
      </w:pPr>
      <w:r w:rsidRPr="00476A5E">
        <w:rPr>
          <w:b/>
        </w:rPr>
        <w:t>下向き矢印キー</w:t>
      </w:r>
      <w:r>
        <w:t>を押して、選択を「</w:t>
      </w:r>
      <w:r>
        <w:t>(</w:t>
      </w:r>
      <w:r w:rsidR="003807F9">
        <w:rPr>
          <w:rFonts w:hint="eastAsia"/>
        </w:rPr>
        <w:t xml:space="preserve">rank </w:t>
      </w:r>
      <w:r>
        <w:t>1)</w:t>
      </w:r>
      <w:r>
        <w:t>」が割り当てられたトランジションに移動します。</w:t>
      </w:r>
      <w:r>
        <w:t xml:space="preserve"> </w:t>
      </w:r>
    </w:p>
    <w:p w14:paraId="35109A9B" w14:textId="77777777" w:rsidR="00BB0BA3" w:rsidRDefault="00BB0BA3" w:rsidP="00473469">
      <w:pPr>
        <w:keepNext/>
      </w:pPr>
      <w:r>
        <w:lastRenderedPageBreak/>
        <w:t>対応するトランジションを選択すると、グラフ内のイオンがハイライトされ、次のようなグラフが表示されます。</w:t>
      </w:r>
    </w:p>
    <w:p w14:paraId="5907F969" w14:textId="77777777" w:rsidR="00130A8D" w:rsidRDefault="00D1363C" w:rsidP="0003159B">
      <w:r>
        <w:rPr>
          <w:noProof/>
        </w:rPr>
        <w:drawing>
          <wp:inline distT="0" distB="0" distL="0" distR="0" wp14:anchorId="42AB0211" wp14:editId="357B1BD2">
            <wp:extent cx="5943600" cy="2933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2933700"/>
                    </a:xfrm>
                    <a:prstGeom prst="rect">
                      <a:avLst/>
                    </a:prstGeom>
                  </pic:spPr>
                </pic:pic>
              </a:graphicData>
            </a:graphic>
          </wp:inline>
        </w:drawing>
      </w:r>
    </w:p>
    <w:p w14:paraId="21F80777" w14:textId="77777777" w:rsidR="00130A8D" w:rsidRDefault="00130A8D" w:rsidP="00130A8D">
      <w:r>
        <w:t>デフォルトでは、</w:t>
      </w:r>
      <w:r>
        <w:t>2</w:t>
      </w:r>
      <w:r>
        <w:t>価のプリカーサーに対して測定するトランジションとして最も強度の高い</w:t>
      </w:r>
      <w:r>
        <w:t>1</w:t>
      </w:r>
      <w:r>
        <w:t>価のプロダクト</w:t>
      </w:r>
      <w:r>
        <w:t>y</w:t>
      </w:r>
      <w:r>
        <w:t>イオン</w:t>
      </w:r>
      <w:r>
        <w:t>3</w:t>
      </w:r>
      <w:r>
        <w:t>つのみが選択されていますが、この設定は以下の操作で変更できます。デフォルト設定から変更するには、次の手順を実行します。</w:t>
      </w:r>
    </w:p>
    <w:p w14:paraId="43431D4C" w14:textId="77777777" w:rsidR="00130A8D" w:rsidRDefault="004A15EA" w:rsidP="00022732">
      <w:pPr>
        <w:pStyle w:val="ListParagraph"/>
        <w:numPr>
          <w:ilvl w:val="0"/>
          <w:numId w:val="6"/>
        </w:numPr>
      </w:pPr>
      <w:r>
        <w:t xml:space="preserve">[ </w:t>
      </w:r>
      <w:proofErr w:type="gramStart"/>
      <w:r w:rsidRPr="004A15EA">
        <w:rPr>
          <w:b/>
        </w:rPr>
        <w:t>設定</w:t>
      </w:r>
      <w:r>
        <w:t xml:space="preserve"> ]</w:t>
      </w:r>
      <w:proofErr w:type="gramEnd"/>
      <w:r>
        <w:t xml:space="preserve"> </w:t>
      </w:r>
      <w:r>
        <w:t>メニューで</w:t>
      </w:r>
      <w:r>
        <w:t xml:space="preserve"> [ </w:t>
      </w:r>
      <w:r w:rsidR="00022732" w:rsidRPr="004A15EA">
        <w:rPr>
          <w:b/>
        </w:rPr>
        <w:t>トランジション設定</w:t>
      </w:r>
      <w:r>
        <w:t xml:space="preserve"> ] </w:t>
      </w:r>
      <w:r>
        <w:t>をクリックします。</w:t>
      </w:r>
    </w:p>
    <w:p w14:paraId="00C7C7E0" w14:textId="77777777" w:rsidR="00022732" w:rsidRDefault="00022732" w:rsidP="00022732">
      <w:pPr>
        <w:pStyle w:val="ListParagraph"/>
        <w:numPr>
          <w:ilvl w:val="0"/>
          <w:numId w:val="6"/>
        </w:numPr>
      </w:pPr>
      <w:r>
        <w:t xml:space="preserve">[ </w:t>
      </w:r>
      <w:proofErr w:type="gramStart"/>
      <w:r w:rsidRPr="004A15EA">
        <w:rPr>
          <w:b/>
        </w:rPr>
        <w:t>フィルタ</w:t>
      </w:r>
      <w:r>
        <w:t xml:space="preserve"> ]</w:t>
      </w:r>
      <w:proofErr w:type="gramEnd"/>
      <w:r>
        <w:t xml:space="preserve"> </w:t>
      </w:r>
      <w:r>
        <w:t>タブをクリックします。</w:t>
      </w:r>
    </w:p>
    <w:p w14:paraId="0B4B98FF" w14:textId="77777777" w:rsidR="00022732" w:rsidRDefault="002861A5" w:rsidP="00022732">
      <w:pPr>
        <w:pStyle w:val="ListParagraph"/>
        <w:numPr>
          <w:ilvl w:val="0"/>
          <w:numId w:val="6"/>
        </w:numPr>
      </w:pPr>
      <w:r>
        <w:t xml:space="preserve">[ </w:t>
      </w:r>
      <w:r w:rsidRPr="004A15EA">
        <w:rPr>
          <w:b/>
        </w:rPr>
        <w:t>プリカーサー</w:t>
      </w:r>
      <w:proofErr w:type="gramStart"/>
      <w:r w:rsidRPr="004A15EA">
        <w:rPr>
          <w:b/>
        </w:rPr>
        <w:t>電荷</w:t>
      </w:r>
      <w:r>
        <w:t xml:space="preserve"> ]</w:t>
      </w:r>
      <w:proofErr w:type="gramEnd"/>
      <w:r>
        <w:t xml:space="preserve"> </w:t>
      </w:r>
      <w:r>
        <w:t>で「</w:t>
      </w:r>
      <w:r>
        <w:t>2</w:t>
      </w:r>
      <w:r>
        <w:t>」を「</w:t>
      </w:r>
      <w:r>
        <w:t>2, 3</w:t>
      </w:r>
      <w:r>
        <w:t>」に変更します。</w:t>
      </w:r>
    </w:p>
    <w:p w14:paraId="6E392017" w14:textId="77777777" w:rsidR="009221F9" w:rsidRDefault="009221F9" w:rsidP="00022732">
      <w:pPr>
        <w:pStyle w:val="ListParagraph"/>
        <w:numPr>
          <w:ilvl w:val="0"/>
          <w:numId w:val="6"/>
        </w:numPr>
      </w:pPr>
      <w:r>
        <w:t xml:space="preserve">[ </w:t>
      </w:r>
      <w:r w:rsidRPr="009221F9">
        <w:rPr>
          <w:b/>
        </w:rPr>
        <w:t>イオンの</w:t>
      </w:r>
      <w:proofErr w:type="gramStart"/>
      <w:r w:rsidRPr="009221F9">
        <w:rPr>
          <w:b/>
        </w:rPr>
        <w:t>電荷数</w:t>
      </w:r>
      <w:r>
        <w:t xml:space="preserve"> ]</w:t>
      </w:r>
      <w:proofErr w:type="gramEnd"/>
      <w:r>
        <w:t xml:space="preserve"> </w:t>
      </w:r>
      <w:r>
        <w:t>の値が「</w:t>
      </w:r>
      <w:r>
        <w:t>1</w:t>
      </w:r>
      <w:r>
        <w:t>」であることを確認します。</w:t>
      </w:r>
    </w:p>
    <w:p w14:paraId="2090F334" w14:textId="77777777" w:rsidR="0070366B" w:rsidRDefault="002861A5" w:rsidP="00B2423C">
      <w:pPr>
        <w:pStyle w:val="ListParagraph"/>
        <w:numPr>
          <w:ilvl w:val="0"/>
          <w:numId w:val="6"/>
        </w:numPr>
      </w:pPr>
      <w:r>
        <w:t xml:space="preserve">[ </w:t>
      </w:r>
      <w:r w:rsidRPr="004A15EA">
        <w:rPr>
          <w:b/>
        </w:rPr>
        <w:t>イオンの</w:t>
      </w:r>
      <w:proofErr w:type="gramStart"/>
      <w:r w:rsidRPr="004A15EA">
        <w:rPr>
          <w:b/>
        </w:rPr>
        <w:t>種類</w:t>
      </w:r>
      <w:r>
        <w:t xml:space="preserve"> ]</w:t>
      </w:r>
      <w:proofErr w:type="gramEnd"/>
      <w:r>
        <w:t xml:space="preserve"> </w:t>
      </w:r>
      <w:r>
        <w:t>で「</w:t>
      </w:r>
      <w:r>
        <w:t>y</w:t>
      </w:r>
      <w:r>
        <w:t>」を「</w:t>
      </w:r>
      <w:r>
        <w:t>y, b</w:t>
      </w:r>
      <w:r>
        <w:t>」に変更します。</w:t>
      </w:r>
    </w:p>
    <w:p w14:paraId="73CECFDA"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6008E6B7" w14:textId="77777777" w:rsidR="0070366B" w:rsidRDefault="00D1363C" w:rsidP="0070366B">
      <w:r>
        <w:rPr>
          <w:noProof/>
        </w:rPr>
        <w:drawing>
          <wp:inline distT="0" distB="0" distL="0" distR="0" wp14:anchorId="4EE7125E" wp14:editId="11B87A24">
            <wp:extent cx="38766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876675" cy="5734050"/>
                    </a:xfrm>
                    <a:prstGeom prst="rect">
                      <a:avLst/>
                    </a:prstGeom>
                  </pic:spPr>
                </pic:pic>
              </a:graphicData>
            </a:graphic>
          </wp:inline>
        </w:drawing>
      </w:r>
    </w:p>
    <w:p w14:paraId="5087D285" w14:textId="77777777" w:rsidR="00022732" w:rsidRDefault="00022732" w:rsidP="00022732">
      <w:pPr>
        <w:pStyle w:val="ListParagraph"/>
        <w:numPr>
          <w:ilvl w:val="0"/>
          <w:numId w:val="6"/>
        </w:numPr>
      </w:pPr>
      <w:r>
        <w:t xml:space="preserve">[ </w:t>
      </w:r>
      <w:proofErr w:type="gramStart"/>
      <w:r w:rsidRPr="004A15EA">
        <w:rPr>
          <w:b/>
        </w:rPr>
        <w:t>ライブラリ</w:t>
      </w:r>
      <w:r>
        <w:t xml:space="preserve"> ]</w:t>
      </w:r>
      <w:proofErr w:type="gramEnd"/>
      <w:r>
        <w:t xml:space="preserve"> </w:t>
      </w:r>
      <w:r>
        <w:t>タブをクリックします。</w:t>
      </w:r>
    </w:p>
    <w:p w14:paraId="05A42292" w14:textId="77777777" w:rsidR="00022732" w:rsidRDefault="002861A5" w:rsidP="00022732">
      <w:pPr>
        <w:pStyle w:val="ListParagraph"/>
        <w:numPr>
          <w:ilvl w:val="0"/>
          <w:numId w:val="6"/>
        </w:numPr>
      </w:pPr>
      <w:r>
        <w:t xml:space="preserve">[ </w:t>
      </w:r>
      <w:proofErr w:type="gramStart"/>
      <w:r w:rsidR="00022732" w:rsidRPr="004A15EA">
        <w:rPr>
          <w:b/>
        </w:rPr>
        <w:t>選択</w:t>
      </w:r>
      <w:r>
        <w:t xml:space="preserve"> ]</w:t>
      </w:r>
      <w:proofErr w:type="gramEnd"/>
      <w:r>
        <w:t xml:space="preserve"> </w:t>
      </w:r>
      <w:r>
        <w:t>で</w:t>
      </w:r>
      <w:r w:rsidR="00022732" w:rsidRPr="004A15EA">
        <w:rPr>
          <w:b/>
        </w:rPr>
        <w:t>プロダクトイオン</w:t>
      </w:r>
      <w:r>
        <w:t>の数を「</w:t>
      </w:r>
      <w:r>
        <w:t>3</w:t>
      </w:r>
      <w:r>
        <w:t>」から「</w:t>
      </w:r>
      <w:r>
        <w:t>5</w:t>
      </w:r>
      <w:r>
        <w:t>」に変更します。</w:t>
      </w:r>
    </w:p>
    <w:p w14:paraId="04CEDDE2" w14:textId="77777777" w:rsidR="0070366B" w:rsidRDefault="0070366B" w:rsidP="00473469">
      <w:pPr>
        <w:keepNext/>
      </w:pPr>
      <w:r>
        <w:lastRenderedPageBreak/>
        <w:t xml:space="preserve">[ </w:t>
      </w:r>
      <w:r w:rsidRPr="0070366B">
        <w:rPr>
          <w:b/>
        </w:rPr>
        <w:t>トランジション</w:t>
      </w:r>
      <w:proofErr w:type="gramStart"/>
      <w:r w:rsidRPr="0070366B">
        <w:rPr>
          <w:b/>
        </w:rPr>
        <w:t>設定</w:t>
      </w:r>
      <w:r>
        <w:t xml:space="preserve"> ]</w:t>
      </w:r>
      <w:proofErr w:type="gramEnd"/>
      <w:r>
        <w:t xml:space="preserve"> </w:t>
      </w:r>
      <w:r>
        <w:t>の画面は次のようになります。</w:t>
      </w:r>
    </w:p>
    <w:p w14:paraId="0F22EC57" w14:textId="77777777" w:rsidR="0070366B" w:rsidRDefault="00D1363C" w:rsidP="0070366B">
      <w:r>
        <w:rPr>
          <w:noProof/>
        </w:rPr>
        <w:drawing>
          <wp:inline distT="0" distB="0" distL="0" distR="0" wp14:anchorId="6D327052" wp14:editId="430BF14D">
            <wp:extent cx="3876675" cy="5734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876675" cy="5734050"/>
                    </a:xfrm>
                    <a:prstGeom prst="rect">
                      <a:avLst/>
                    </a:prstGeom>
                  </pic:spPr>
                </pic:pic>
              </a:graphicData>
            </a:graphic>
          </wp:inline>
        </w:drawing>
      </w:r>
    </w:p>
    <w:p w14:paraId="49D172C9" w14:textId="77777777" w:rsidR="00453995" w:rsidRDefault="00022732" w:rsidP="00CF646F">
      <w:pPr>
        <w:pStyle w:val="ListParagraph"/>
        <w:numPr>
          <w:ilvl w:val="0"/>
          <w:numId w:val="6"/>
        </w:numPr>
      </w:pPr>
      <w:r>
        <w:t xml:space="preserve">[ </w:t>
      </w:r>
      <w:proofErr w:type="gramStart"/>
      <w:r w:rsidRPr="004A15EA">
        <w:rPr>
          <w:b/>
        </w:rPr>
        <w:t>OK</w:t>
      </w:r>
      <w:r>
        <w:t xml:space="preserve"> ]</w:t>
      </w:r>
      <w:proofErr w:type="gramEnd"/>
      <w:r>
        <w:t xml:space="preserve"> </w:t>
      </w:r>
      <w:r>
        <w:t>ボタンをクリックします。</w:t>
      </w:r>
    </w:p>
    <w:p w14:paraId="032D772B" w14:textId="77777777" w:rsidR="00022732" w:rsidRDefault="00022732" w:rsidP="00473469">
      <w:pPr>
        <w:keepNext/>
      </w:pPr>
      <w:r>
        <w:lastRenderedPageBreak/>
        <w:t>Skyline</w:t>
      </w:r>
      <w:r>
        <w:t>ドキュメントツリーは次のように更新されます。</w:t>
      </w:r>
    </w:p>
    <w:p w14:paraId="0241608D" w14:textId="77777777" w:rsidR="00022732" w:rsidRDefault="00BA7A02" w:rsidP="00022732">
      <w:r>
        <w:rPr>
          <w:noProof/>
        </w:rPr>
        <w:drawing>
          <wp:inline distT="0" distB="0" distL="0" distR="0" wp14:anchorId="3C34E606" wp14:editId="54693FDB">
            <wp:extent cx="2447925" cy="3495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7925" cy="3495675"/>
                    </a:xfrm>
                    <a:prstGeom prst="rect">
                      <a:avLst/>
                    </a:prstGeom>
                    <a:noFill/>
                    <a:ln>
                      <a:noFill/>
                    </a:ln>
                  </pic:spPr>
                </pic:pic>
              </a:graphicData>
            </a:graphic>
          </wp:inline>
        </w:drawing>
      </w:r>
    </w:p>
    <w:p w14:paraId="2121AFFC" w14:textId="77777777" w:rsidR="00DB0BEB" w:rsidRDefault="00DB0BEB" w:rsidP="00022732">
      <w:r>
        <w:t>VDIIANDQGNR</w:t>
      </w:r>
      <w:r>
        <w:t>ペプチドに、</w:t>
      </w:r>
      <w:r w:rsidR="003807F9">
        <w:rPr>
          <w:rFonts w:hint="eastAsia"/>
        </w:rPr>
        <w:t xml:space="preserve">rank </w:t>
      </w:r>
      <w:r>
        <w:t>4</w:t>
      </w:r>
      <w:r>
        <w:t>と</w:t>
      </w:r>
      <w:r w:rsidR="003807F9">
        <w:rPr>
          <w:rFonts w:hint="eastAsia"/>
        </w:rPr>
        <w:t xml:space="preserve">rank </w:t>
      </w:r>
      <w:r>
        <w:t>5</w:t>
      </w:r>
      <w:r>
        <w:t>（</w:t>
      </w:r>
      <w:r>
        <w:t>b5</w:t>
      </w:r>
      <w:r>
        <w:t>イオンを含む）のイオンが追加されます。また、</w:t>
      </w:r>
      <w:r>
        <w:t>YAL005C</w:t>
      </w:r>
      <w:r>
        <w:t>タンパク質の最初のペプチドとして新しいペプチドが追加されます。そのペプチドを展開すると、新しく追加されたペプチドでは、スペクトルライブラリで一致した</w:t>
      </w:r>
      <w:r>
        <w:t>3</w:t>
      </w:r>
      <w:r>
        <w:t>価のスペクトルのみが表示されます</w:t>
      </w:r>
      <w:r w:rsidR="00D963CD">
        <w:rPr>
          <w:rFonts w:hint="eastAsia"/>
        </w:rPr>
        <w:t>。一方で</w:t>
      </w:r>
      <w:r>
        <w:t>、</w:t>
      </w:r>
      <w:r>
        <w:t>VDIIANDQGNR</w:t>
      </w:r>
      <w:r>
        <w:t>ペプチド</w:t>
      </w:r>
      <w:r w:rsidR="00381C41">
        <w:rPr>
          <w:rFonts w:hint="eastAsia"/>
        </w:rPr>
        <w:t>に</w:t>
      </w:r>
      <w:r>
        <w:t>は</w:t>
      </w:r>
      <w:r>
        <w:t>3</w:t>
      </w:r>
      <w:r>
        <w:t>価のスペクトル</w:t>
      </w:r>
      <w:r w:rsidR="00381C41">
        <w:rPr>
          <w:rFonts w:hint="eastAsia"/>
        </w:rPr>
        <w:t>が</w:t>
      </w:r>
      <w:r>
        <w:t>含まれてい</w:t>
      </w:r>
      <w:r w:rsidR="00381C41">
        <w:rPr>
          <w:rFonts w:hint="eastAsia"/>
        </w:rPr>
        <w:t>ません</w:t>
      </w:r>
      <w:r>
        <w:t>。ライブラリペプチド設定は、スペクトルライブラリが一致するスペクトルを含むプリカーサーのみを選択するようになっています。</w:t>
      </w:r>
      <w:r>
        <w:t>LIDVDGKPQIQVEFK</w:t>
      </w:r>
      <w:r>
        <w:t>ペプチドを展開すると、</w:t>
      </w:r>
      <w:r>
        <w:t>2</w:t>
      </w:r>
      <w:r>
        <w:t>価と</w:t>
      </w:r>
      <w:r>
        <w:t>3</w:t>
      </w:r>
      <w:r>
        <w:t>価の</w:t>
      </w:r>
      <w:r w:rsidR="0051337A">
        <w:rPr>
          <w:rFonts w:hint="eastAsia"/>
        </w:rPr>
        <w:t>両方の</w:t>
      </w:r>
      <w:r>
        <w:t>スペクトルがスペクトルライブラリに含まれている例が見られます。</w:t>
      </w:r>
    </w:p>
    <w:p w14:paraId="246907D9" w14:textId="77777777" w:rsidR="00385C26" w:rsidRDefault="00385C26" w:rsidP="003B1EA7">
      <w:pPr>
        <w:pStyle w:val="Heading1"/>
      </w:pPr>
      <w:r>
        <w:t>公開スペクトルライブラリの使用</w:t>
      </w:r>
    </w:p>
    <w:p w14:paraId="6C5ECF98" w14:textId="77777777" w:rsidR="0003159B" w:rsidRDefault="00DB0BEB" w:rsidP="0003159B">
      <w:r>
        <w:t>新しいスペクトルライブラリには</w:t>
      </w:r>
      <w:r>
        <w:t>YAL005C</w:t>
      </w:r>
      <w:r>
        <w:t>タンパク質</w:t>
      </w:r>
      <w:r w:rsidR="004B1010">
        <w:rPr>
          <w:rFonts w:hint="eastAsia"/>
        </w:rPr>
        <w:t>に</w:t>
      </w:r>
      <w:r>
        <w:t>一致</w:t>
      </w:r>
      <w:r w:rsidR="004B1010">
        <w:rPr>
          <w:rFonts w:hint="eastAsia"/>
        </w:rPr>
        <w:t>する結果</w:t>
      </w:r>
      <w:r>
        <w:t>が多数含まれていますが、非常に小さいデータセットから作成されたため、多くのタンパク質では、ペプチドの情報が全く表示されません。</w:t>
      </w:r>
      <w:r w:rsidR="00510CBB">
        <w:rPr>
          <w:rFonts w:hint="eastAsia"/>
        </w:rPr>
        <w:t>しかし</w:t>
      </w:r>
      <w:r>
        <w:t>、</w:t>
      </w:r>
      <w:r>
        <w:t>Skyline</w:t>
      </w:r>
      <w:r>
        <w:t>ではスペクトルライブラリの使用が</w:t>
      </w:r>
      <w:r>
        <w:t>1</w:t>
      </w:r>
      <w:r>
        <w:t>つに制限されていないので、たとえば、</w:t>
      </w:r>
      <w:r>
        <w:t>GPM</w:t>
      </w:r>
      <w:r>
        <w:t>から酵母の公開ライブラリを追加することができます。</w:t>
      </w:r>
      <w:r>
        <w:t>NIST</w:t>
      </w:r>
      <w:r>
        <w:t>の酵母ライブラリはそれよりも</w:t>
      </w:r>
      <w:r w:rsidR="00A475E5">
        <w:rPr>
          <w:rFonts w:hint="eastAsia"/>
        </w:rPr>
        <w:t>大きい</w:t>
      </w:r>
      <w:r>
        <w:t>ですが、このチュートリアルではより小さな</w:t>
      </w:r>
      <w:r>
        <w:t>GPM</w:t>
      </w:r>
      <w:r>
        <w:t>ライブラリを選択しました。このチュートリアルの</w:t>
      </w:r>
      <w:r>
        <w:t>zip</w:t>
      </w:r>
      <w:r>
        <w:t>ファイルに含まれている</w:t>
      </w:r>
      <w:r w:rsidR="00E552C0">
        <w:t>GPM</w:t>
      </w:r>
      <w:r w:rsidR="00E552C0">
        <w:t>ライブラリ</w:t>
      </w:r>
      <w:r>
        <w:t>を追加するには、次の手順を実行します。</w:t>
      </w:r>
    </w:p>
    <w:p w14:paraId="0C4EEA2A" w14:textId="77777777" w:rsidR="00B70B78" w:rsidRDefault="004A15EA" w:rsidP="00B70B78">
      <w:pPr>
        <w:pStyle w:val="ListParagraph"/>
        <w:numPr>
          <w:ilvl w:val="0"/>
          <w:numId w:val="7"/>
        </w:numPr>
      </w:pPr>
      <w:r>
        <w:t xml:space="preserve">[ </w:t>
      </w:r>
      <w:proofErr w:type="gramStart"/>
      <w:r w:rsidRPr="004A15EA">
        <w:rPr>
          <w:b/>
        </w:rPr>
        <w:t>設定</w:t>
      </w:r>
      <w:r>
        <w:t xml:space="preserve"> ]</w:t>
      </w:r>
      <w:proofErr w:type="gramEnd"/>
      <w:r>
        <w:t xml:space="preserve"> </w:t>
      </w:r>
      <w:r>
        <w:t>メニューで</w:t>
      </w:r>
      <w:r>
        <w:t xml:space="preserve"> [ </w:t>
      </w:r>
      <w:r w:rsidR="00B70B78" w:rsidRPr="004A15EA">
        <w:rPr>
          <w:b/>
        </w:rPr>
        <w:t>ペプチド設定</w:t>
      </w:r>
      <w:r>
        <w:t xml:space="preserve"> ] </w:t>
      </w:r>
      <w:r>
        <w:t>をクリックします。</w:t>
      </w:r>
    </w:p>
    <w:p w14:paraId="4A7A0F1F" w14:textId="77777777" w:rsidR="002D6EC2" w:rsidRDefault="002D6EC2"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タブをクリックします。</w:t>
      </w:r>
    </w:p>
    <w:p w14:paraId="47A2E523" w14:textId="77777777" w:rsidR="002D6EC2" w:rsidRDefault="00B70B78" w:rsidP="00B70B78">
      <w:pPr>
        <w:pStyle w:val="ListParagraph"/>
        <w:numPr>
          <w:ilvl w:val="0"/>
          <w:numId w:val="7"/>
        </w:numPr>
      </w:pPr>
      <w:r>
        <w:t xml:space="preserve">[ </w:t>
      </w:r>
      <w:r w:rsidRPr="004A15EA">
        <w:rPr>
          <w:b/>
        </w:rPr>
        <w:t>リストを</w:t>
      </w:r>
      <w:proofErr w:type="gramStart"/>
      <w:r w:rsidRPr="004A15EA">
        <w:rPr>
          <w:b/>
        </w:rPr>
        <w:t>編集</w:t>
      </w:r>
      <w:r>
        <w:t xml:space="preserve"> ]</w:t>
      </w:r>
      <w:proofErr w:type="gramEnd"/>
      <w:r>
        <w:t xml:space="preserve"> </w:t>
      </w:r>
      <w:r>
        <w:t>ボタンをクリックします。</w:t>
      </w:r>
    </w:p>
    <w:p w14:paraId="4F3D577D" w14:textId="77777777" w:rsidR="00B70B78" w:rsidRDefault="00B70B78" w:rsidP="00B70B78">
      <w:pPr>
        <w:pStyle w:val="ListParagraph"/>
        <w:numPr>
          <w:ilvl w:val="0"/>
          <w:numId w:val="7"/>
        </w:numPr>
      </w:pPr>
      <w:r>
        <w:lastRenderedPageBreak/>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BA7A02">
        <w:rPr>
          <w:b/>
        </w:rPr>
        <w:t>追加</w:t>
      </w:r>
      <w:r>
        <w:t xml:space="preserve"> ] </w:t>
      </w:r>
      <w:r>
        <w:t>ボタンをクリックします。</w:t>
      </w:r>
    </w:p>
    <w:p w14:paraId="7F524633" w14:textId="77777777" w:rsidR="00B70B78" w:rsidRDefault="00941F50"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の</w:t>
      </w:r>
      <w:r>
        <w:t xml:space="preserve"> [ </w:t>
      </w:r>
      <w:r w:rsidRPr="004A15EA">
        <w:rPr>
          <w:b/>
        </w:rPr>
        <w:t>名前</w:t>
      </w:r>
      <w:r>
        <w:t xml:space="preserve"> ] </w:t>
      </w:r>
      <w:r>
        <w:t>に「</w:t>
      </w:r>
      <w:r>
        <w:t>Yeast (GPM)</w:t>
      </w:r>
      <w:r>
        <w:t>」と入力します。</w:t>
      </w:r>
    </w:p>
    <w:p w14:paraId="125C1308" w14:textId="77777777" w:rsidR="00B70B78" w:rsidRDefault="00B70B78" w:rsidP="00B70B78">
      <w:pPr>
        <w:pStyle w:val="ListParagraph"/>
        <w:numPr>
          <w:ilvl w:val="0"/>
          <w:numId w:val="7"/>
        </w:numPr>
      </w:pPr>
      <w:r>
        <w:t xml:space="preserve">[ </w:t>
      </w:r>
      <w:proofErr w:type="gramStart"/>
      <w:r w:rsidRPr="004A15EA">
        <w:rPr>
          <w:b/>
        </w:rPr>
        <w:t>参照</w:t>
      </w:r>
      <w:r>
        <w:t xml:space="preserve"> ]</w:t>
      </w:r>
      <w:proofErr w:type="gramEnd"/>
      <w:r>
        <w:t xml:space="preserve"> </w:t>
      </w:r>
      <w:r>
        <w:t>ボタンをクリックします。</w:t>
      </w:r>
    </w:p>
    <w:p w14:paraId="7152E129" w14:textId="77777777" w:rsidR="00B70B78" w:rsidRDefault="002D6EC2" w:rsidP="00B70B78">
      <w:pPr>
        <w:pStyle w:val="ListParagraph"/>
        <w:numPr>
          <w:ilvl w:val="0"/>
          <w:numId w:val="7"/>
        </w:numPr>
      </w:pPr>
      <w:proofErr w:type="spellStart"/>
      <w:r>
        <w:t>MethodEdit</w:t>
      </w:r>
      <w:proofErr w:type="spellEnd"/>
      <w:r>
        <w:t>フォルダの中にある</w:t>
      </w:r>
      <w:r>
        <w:t>Library</w:t>
      </w:r>
      <w:r>
        <w:t>サブフォルダに移動します。</w:t>
      </w:r>
    </w:p>
    <w:p w14:paraId="1394D822" w14:textId="77777777" w:rsidR="002D6EC2" w:rsidRDefault="002D6EC2" w:rsidP="00B70B78">
      <w:pPr>
        <w:pStyle w:val="ListParagraph"/>
        <w:numPr>
          <w:ilvl w:val="0"/>
          <w:numId w:val="7"/>
        </w:numPr>
      </w:pPr>
      <w:r>
        <w:t>「</w:t>
      </w:r>
      <w:r>
        <w:t>yeast_cmp_20.hlf</w:t>
      </w:r>
      <w:r>
        <w:t>」ファイルをダブルクリックします。</w:t>
      </w:r>
    </w:p>
    <w:p w14:paraId="50345C1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w:t>
      </w:r>
      <w:r>
        <w:t>ボタンをクリックします。</w:t>
      </w:r>
    </w:p>
    <w:p w14:paraId="03BE43CA" w14:textId="77777777" w:rsidR="002D6EC2" w:rsidRDefault="002D6EC2" w:rsidP="00B70B78">
      <w:pPr>
        <w:pStyle w:val="ListParagraph"/>
        <w:numPr>
          <w:ilvl w:val="0"/>
          <w:numId w:val="7"/>
        </w:numPr>
      </w:pPr>
      <w:r>
        <w:t xml:space="preserve">[ </w:t>
      </w:r>
      <w:r w:rsidRPr="004A15EA">
        <w:rPr>
          <w:b/>
        </w:rPr>
        <w:t>ライブラリを</w:t>
      </w:r>
      <w:proofErr w:type="gramStart"/>
      <w:r w:rsidRPr="004A15EA">
        <w:rPr>
          <w:b/>
        </w:rPr>
        <w:t>編集</w:t>
      </w:r>
      <w:r>
        <w:t xml:space="preserve"> ]</w:t>
      </w:r>
      <w:proofErr w:type="gramEnd"/>
      <w:r>
        <w:t xml:space="preserve"> </w:t>
      </w:r>
      <w:r>
        <w:t>で</w:t>
      </w:r>
      <w:r>
        <w:t xml:space="preserve"> [ </w:t>
      </w:r>
      <w:r w:rsidRPr="004A15EA">
        <w:rPr>
          <w:b/>
        </w:rPr>
        <w:t>OK</w:t>
      </w:r>
      <w:r>
        <w:t xml:space="preserve"> ] </w:t>
      </w:r>
      <w:r>
        <w:t>ボタンをクリックします。</w:t>
      </w:r>
    </w:p>
    <w:p w14:paraId="353B56E7" w14:textId="77777777" w:rsidR="002D6EC2" w:rsidRDefault="00D82FC9" w:rsidP="00B70B78">
      <w:pPr>
        <w:pStyle w:val="ListParagraph"/>
        <w:numPr>
          <w:ilvl w:val="0"/>
          <w:numId w:val="7"/>
        </w:numPr>
      </w:pPr>
      <w:r>
        <w:t xml:space="preserve">[ </w:t>
      </w:r>
      <w:proofErr w:type="gramStart"/>
      <w:r w:rsidRPr="004A15EA">
        <w:rPr>
          <w:b/>
        </w:rPr>
        <w:t>ライブラリ</w:t>
      </w:r>
      <w:r>
        <w:t xml:space="preserve"> ]</w:t>
      </w:r>
      <w:proofErr w:type="gramEnd"/>
      <w:r>
        <w:t xml:space="preserve"> </w:t>
      </w:r>
      <w:r>
        <w:t>リストで、新しく作成した「</w:t>
      </w:r>
      <w:r>
        <w:t>Yeast (GPM)</w:t>
      </w:r>
      <w:r>
        <w:t>」を選択します。</w:t>
      </w:r>
    </w:p>
    <w:p w14:paraId="4081B070" w14:textId="77777777" w:rsidR="002D6EC2" w:rsidRDefault="002D6EC2" w:rsidP="00473469">
      <w:pPr>
        <w:keepNext/>
      </w:pPr>
      <w:r>
        <w:t>[</w:t>
      </w:r>
      <w:r>
        <w:t>ペプチド</w:t>
      </w:r>
      <w:proofErr w:type="gramStart"/>
      <w:r>
        <w:t>設定</w:t>
      </w:r>
      <w:r>
        <w:t xml:space="preserve"> ]</w:t>
      </w:r>
      <w:proofErr w:type="gramEnd"/>
      <w:r>
        <w:t xml:space="preserve"> </w:t>
      </w:r>
      <w:r>
        <w:t>の画面は次のようになります。</w:t>
      </w:r>
    </w:p>
    <w:p w14:paraId="4A5A8E55" w14:textId="77777777" w:rsidR="002D6EC2" w:rsidRDefault="007E7D0F" w:rsidP="002D6EC2">
      <w:r>
        <w:t xml:space="preserve"> </w:t>
      </w:r>
      <w:r w:rsidR="00D1363C">
        <w:rPr>
          <w:noProof/>
        </w:rPr>
        <w:drawing>
          <wp:inline distT="0" distB="0" distL="0" distR="0" wp14:anchorId="64C39FEE" wp14:editId="3FDB5277">
            <wp:extent cx="4114800" cy="519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114800" cy="5191125"/>
                    </a:xfrm>
                    <a:prstGeom prst="rect">
                      <a:avLst/>
                    </a:prstGeom>
                  </pic:spPr>
                </pic:pic>
              </a:graphicData>
            </a:graphic>
          </wp:inline>
        </w:drawing>
      </w:r>
    </w:p>
    <w:p w14:paraId="0F131DF6" w14:textId="77777777" w:rsidR="005242D1" w:rsidRDefault="002D6EC2" w:rsidP="002D6EC2">
      <w:r>
        <w:t>Skyline</w:t>
      </w:r>
      <w:r>
        <w:t>ではプロダクトイオン決定の</w:t>
      </w:r>
      <w:r w:rsidR="00853D3B">
        <w:rPr>
          <w:rFonts w:hint="eastAsia"/>
        </w:rPr>
        <w:t>情報</w:t>
      </w:r>
      <w:r>
        <w:t>としてスペクトルを</w:t>
      </w:r>
      <w:r>
        <w:t>1</w:t>
      </w:r>
      <w:r>
        <w:t>つしか選択できない</w:t>
      </w:r>
      <w:r w:rsidR="004E0C92">
        <w:rPr>
          <w:rFonts w:hint="eastAsia"/>
        </w:rPr>
        <w:t>こと</w:t>
      </w:r>
      <w:r>
        <w:t>、一致</w:t>
      </w:r>
      <w:r w:rsidR="00BE5E8E">
        <w:rPr>
          <w:rFonts w:hint="eastAsia"/>
        </w:rPr>
        <w:t>する結果</w:t>
      </w:r>
      <w:r>
        <w:t>をランクする基準を示す</w:t>
      </w:r>
      <w:r>
        <w:t xml:space="preserve"> [ </w:t>
      </w:r>
      <w:r>
        <w:t>ペプチド</w:t>
      </w:r>
      <w:r w:rsidR="002C0B4C">
        <w:rPr>
          <w:rFonts w:hint="eastAsia"/>
        </w:rPr>
        <w:t>を</w:t>
      </w:r>
      <w:proofErr w:type="gramStart"/>
      <w:r>
        <w:t>ランク</w:t>
      </w:r>
      <w:r>
        <w:t xml:space="preserve"> ]</w:t>
      </w:r>
      <w:proofErr w:type="gramEnd"/>
      <w:r>
        <w:t xml:space="preserve"> </w:t>
      </w:r>
      <w:r>
        <w:t>内の値は空白のまま</w:t>
      </w:r>
      <w:r w:rsidR="00BE5E8E">
        <w:rPr>
          <w:rFonts w:hint="eastAsia"/>
        </w:rPr>
        <w:t>である</w:t>
      </w:r>
      <w:r w:rsidR="001B07D2">
        <w:rPr>
          <w:rFonts w:hint="eastAsia"/>
        </w:rPr>
        <w:t>ため</w:t>
      </w:r>
      <w:r>
        <w:t>、ライブ</w:t>
      </w:r>
      <w:r>
        <w:lastRenderedPageBreak/>
        <w:t>ラリはリストでの表示順に検索されます。</w:t>
      </w:r>
      <w:r>
        <w:t>Skyline</w:t>
      </w:r>
      <w:r>
        <w:t>では、最初に見つかったスペクトルの一致</w:t>
      </w:r>
      <w:r w:rsidR="001B07D2">
        <w:rPr>
          <w:rFonts w:hint="eastAsia"/>
        </w:rPr>
        <w:t>結果</w:t>
      </w:r>
      <w:r>
        <w:t>を使用します。</w:t>
      </w:r>
      <w:r w:rsidR="00560528">
        <w:rPr>
          <w:rFonts w:hint="eastAsia"/>
        </w:rPr>
        <w:t>結果</w:t>
      </w:r>
      <w:r>
        <w:t>を表示するには、以下の操作を行います。</w:t>
      </w:r>
      <w:r>
        <w:t xml:space="preserve">  </w:t>
      </w:r>
    </w:p>
    <w:p w14:paraId="6B7119FE" w14:textId="77777777" w:rsidR="002D6EC2" w:rsidRDefault="002D6EC2" w:rsidP="00476A5E">
      <w:pPr>
        <w:pStyle w:val="ListParagraph"/>
        <w:numPr>
          <w:ilvl w:val="0"/>
          <w:numId w:val="29"/>
        </w:numPr>
      </w:pPr>
      <w:r>
        <w:t xml:space="preserve">[ </w:t>
      </w:r>
      <w:proofErr w:type="gramStart"/>
      <w:r w:rsidRPr="009A5C3D">
        <w:rPr>
          <w:b/>
        </w:rPr>
        <w:t>OK</w:t>
      </w:r>
      <w:r>
        <w:t xml:space="preserve"> ]</w:t>
      </w:r>
      <w:proofErr w:type="gramEnd"/>
      <w:r>
        <w:t xml:space="preserve"> </w:t>
      </w:r>
      <w:r>
        <w:t>ボタンをクリックします。</w:t>
      </w:r>
    </w:p>
    <w:p w14:paraId="6CFF04E1" w14:textId="77777777" w:rsidR="00347224" w:rsidRDefault="00347224" w:rsidP="002D6EC2">
      <w:r>
        <w:t>ライブラリが読み込まれると、ドキュメントが更新され、新しいペプチドがたくさん含まれるようになります。</w:t>
      </w:r>
      <w:r>
        <w:t>GPM</w:t>
      </w:r>
      <w:r>
        <w:t>ライブラリが追加される前にすでにあったペプチドまたはペプチドプリカーサーを選択した場合、スペクトルチャートタイトルのスペクトルは</w:t>
      </w:r>
      <w:r w:rsidR="004373B0">
        <w:rPr>
          <w:rFonts w:hint="eastAsia"/>
        </w:rPr>
        <w:t>更新</w:t>
      </w:r>
      <w:r w:rsidR="00A25E9C">
        <w:rPr>
          <w:rFonts w:hint="eastAsia"/>
        </w:rPr>
        <w:t>前と同様に</w:t>
      </w:r>
      <w:r>
        <w:t>「</w:t>
      </w:r>
      <w:r>
        <w:t>Yeast (Atlas)</w:t>
      </w:r>
      <w:r>
        <w:t>」ライブラリに属していることがわかります。一方、新しく追加されたペプチドとペプチドプリカーサーのスペクトルチャートでは、タイトルに「</w:t>
      </w:r>
      <w:r>
        <w:t>Yeast (GPM)</w:t>
      </w:r>
      <w:r>
        <w:t>」と表示されます。</w:t>
      </w:r>
    </w:p>
    <w:p w14:paraId="0E6B2341" w14:textId="77777777" w:rsidR="00A87267" w:rsidRDefault="00A87267" w:rsidP="002D6EC2">
      <w:r>
        <w:t>注：他の形式のライブラリとは異なり、</w:t>
      </w:r>
      <w:r>
        <w:t>GPM</w:t>
      </w:r>
      <w:r>
        <w:t>ライブラリには最も強度の高い</w:t>
      </w:r>
      <w:r>
        <w:t>20</w:t>
      </w:r>
      <w:r>
        <w:t>個の</w:t>
      </w:r>
      <w:r>
        <w:t>MS/MS</w:t>
      </w:r>
      <w:r>
        <w:t>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14:paraId="3F341D4D" w14:textId="77777777" w:rsidR="00FA635F" w:rsidRDefault="00FA635F" w:rsidP="003B1EA7">
      <w:pPr>
        <w:pStyle w:val="Heading1"/>
      </w:pPr>
      <w:r>
        <w:t>タンパク質ごとのペプチドの</w:t>
      </w:r>
      <w:r w:rsidR="0077139F">
        <w:rPr>
          <w:rFonts w:hint="eastAsia"/>
        </w:rPr>
        <w:t>絞り込み</w:t>
      </w:r>
    </w:p>
    <w:p w14:paraId="4D54DEA6" w14:textId="77777777" w:rsidR="005C0D72" w:rsidRDefault="005C0D72" w:rsidP="00FA635F">
      <w:r>
        <w:t>一部のペプチドには、測定するペプチドプリカーサーがかなり多くなっているものもあります。ドキュメントの</w:t>
      </w:r>
      <w:r w:rsidR="009713F8">
        <w:rPr>
          <w:rFonts w:hint="eastAsia"/>
        </w:rPr>
        <w:t>最適化</w:t>
      </w:r>
      <w:r>
        <w:t>を</w:t>
      </w:r>
      <w:r w:rsidR="00246F8E">
        <w:rPr>
          <w:rFonts w:hint="eastAsia"/>
        </w:rPr>
        <w:t>する前</w:t>
      </w:r>
      <w:r>
        <w:t>に、それらすべてのペプチドプリカーサーを測定したい場合もあります</w:t>
      </w:r>
      <w:r w:rsidR="00E8660F">
        <w:rPr>
          <w:rFonts w:hint="eastAsia"/>
        </w:rPr>
        <w:t>（最適化の</w:t>
      </w:r>
      <w:r>
        <w:t>手順は別のチュートリアルで取り上げます</w:t>
      </w:r>
      <w:r w:rsidR="00E8660F">
        <w:rPr>
          <w:rFonts w:hint="eastAsia"/>
        </w:rPr>
        <w:t>）</w:t>
      </w:r>
      <w:r>
        <w:t>。</w:t>
      </w:r>
      <w:r w:rsidR="00246F8E">
        <w:rPr>
          <w:rFonts w:hint="eastAsia"/>
        </w:rPr>
        <w:t>ただし、</w:t>
      </w:r>
      <w:r>
        <w:t>このチュートリアルでは、各タンパク質に対して測定するペプチド数を制限したい場合を想定しています。</w:t>
      </w:r>
    </w:p>
    <w:p w14:paraId="4BEE71AD" w14:textId="77777777" w:rsidR="00DC3CFA" w:rsidRDefault="005C0D72" w:rsidP="00FA635F">
      <w:r>
        <w:t>実験データなしでこのタイプのペプチドをランク付けできるような予測アルゴリズムを</w:t>
      </w:r>
      <w:r w:rsidR="00705C5A">
        <w:t>将来</w:t>
      </w:r>
      <w:r>
        <w:t>追加する予定ですが、現時点で、自分でペプチドを手動により選択することなくタンパク質あたりのペプチド数を制限できる唯一の方法は、スペクトルライブラリのランクスコアを使用する方法です。あいにく、このチュートリアルで作成された</w:t>
      </w:r>
      <w:proofErr w:type="spellStart"/>
      <w:r>
        <w:t>BiblioSpec</w:t>
      </w:r>
      <w:proofErr w:type="spellEnd"/>
      <w:r>
        <w:t>ライブラリと</w:t>
      </w:r>
      <w:r>
        <w:t>GPM</w:t>
      </w:r>
      <w:r>
        <w:t>からの公開ライブラリは</w:t>
      </w:r>
      <w:r w:rsidR="006F0801">
        <w:rPr>
          <w:rFonts w:hint="eastAsia"/>
        </w:rPr>
        <w:t>両ライブラリ間で</w:t>
      </w:r>
      <w:r>
        <w:t>比較可能なスコアを有し</w:t>
      </w:r>
      <w:r w:rsidR="006F0801">
        <w:rPr>
          <w:rFonts w:hint="eastAsia"/>
        </w:rPr>
        <w:t>てい</w:t>
      </w:r>
      <w:r>
        <w:t>ません。従って、今回のケースでは、ランクスコアを使用するライブラリ</w:t>
      </w:r>
      <w:r w:rsidR="00B905EF">
        <w:rPr>
          <w:rFonts w:hint="eastAsia"/>
        </w:rPr>
        <w:t>から</w:t>
      </w:r>
      <w:r>
        <w:t>1</w:t>
      </w:r>
      <w:r>
        <w:t>つ</w:t>
      </w:r>
      <w:r w:rsidR="00B905EF">
        <w:rPr>
          <w:rFonts w:hint="eastAsia"/>
        </w:rPr>
        <w:t>のライブラリ</w:t>
      </w:r>
      <w:r>
        <w:t>を外す必要があ</w:t>
      </w:r>
      <w:r w:rsidR="00B905EF">
        <w:rPr>
          <w:rFonts w:hint="eastAsia"/>
        </w:rPr>
        <w:t>り</w:t>
      </w:r>
      <w:r>
        <w:t>ます。</w:t>
      </w:r>
    </w:p>
    <w:p w14:paraId="158BDEDB" w14:textId="77777777" w:rsidR="00FA635F" w:rsidRDefault="005C0D72" w:rsidP="00FA635F">
      <w:r>
        <w:t>現在のドキュメント内でのタンパク質あたりのペプチド数を制限するには、次の手順を実行します。</w:t>
      </w:r>
    </w:p>
    <w:p w14:paraId="31F12557" w14:textId="77777777" w:rsidR="00DC3CFA" w:rsidRDefault="004A15EA" w:rsidP="00DC3CFA">
      <w:pPr>
        <w:pStyle w:val="ListParagraph"/>
        <w:numPr>
          <w:ilvl w:val="0"/>
          <w:numId w:val="8"/>
        </w:numPr>
      </w:pPr>
      <w:r>
        <w:t xml:space="preserve">[ </w:t>
      </w:r>
      <w:proofErr w:type="gramStart"/>
      <w:r w:rsidRPr="004A15EA">
        <w:rPr>
          <w:b/>
        </w:rPr>
        <w:t>設定</w:t>
      </w:r>
      <w:r>
        <w:t xml:space="preserve"> ]</w:t>
      </w:r>
      <w:proofErr w:type="gramEnd"/>
      <w:r>
        <w:t xml:space="preserve"> </w:t>
      </w:r>
      <w:r>
        <w:t>メニューで</w:t>
      </w:r>
      <w:r>
        <w:t xml:space="preserve"> [ </w:t>
      </w:r>
      <w:r w:rsidR="00DC3CFA" w:rsidRPr="004A15EA">
        <w:rPr>
          <w:b/>
        </w:rPr>
        <w:t>ペプチド設定</w:t>
      </w:r>
      <w:r>
        <w:t xml:space="preserve"> ] </w:t>
      </w:r>
      <w:r>
        <w:t>をクリックします。</w:t>
      </w:r>
    </w:p>
    <w:p w14:paraId="0B3253C6" w14:textId="77777777" w:rsidR="00DC3CFA" w:rsidRDefault="00DC3CFA" w:rsidP="00DC3CFA">
      <w:pPr>
        <w:pStyle w:val="ListParagraph"/>
        <w:numPr>
          <w:ilvl w:val="0"/>
          <w:numId w:val="8"/>
        </w:numPr>
      </w:pPr>
      <w:r>
        <w:t>「</w:t>
      </w:r>
      <w:r>
        <w:t>Yeast (Atlas)</w:t>
      </w:r>
      <w:r>
        <w:t>」ライブラリのチェックマークをオフにします。（</w:t>
      </w:r>
      <w:r>
        <w:t xml:space="preserve">[ </w:t>
      </w:r>
      <w:proofErr w:type="gramStart"/>
      <w:r w:rsidRPr="004A15EA">
        <w:rPr>
          <w:b/>
        </w:rPr>
        <w:t>ライブラリ</w:t>
      </w:r>
      <w:r>
        <w:t xml:space="preserve"> ]</w:t>
      </w:r>
      <w:proofErr w:type="gramEnd"/>
      <w:r>
        <w:t xml:space="preserve"> </w:t>
      </w:r>
      <w:r>
        <w:t>タブはまだアクティブなままです。）</w:t>
      </w:r>
    </w:p>
    <w:p w14:paraId="24C48C40" w14:textId="77777777" w:rsidR="00DC3CFA" w:rsidRDefault="00D82FC9" w:rsidP="00DC3CFA">
      <w:pPr>
        <w:pStyle w:val="ListParagraph"/>
        <w:numPr>
          <w:ilvl w:val="0"/>
          <w:numId w:val="8"/>
        </w:numPr>
      </w:pPr>
      <w:r>
        <w:t xml:space="preserve">[ </w:t>
      </w:r>
      <w:r w:rsidRPr="004A15EA">
        <w:rPr>
          <w:b/>
        </w:rPr>
        <w:t>ペプチド</w:t>
      </w:r>
      <w:r w:rsidR="002C0B4C">
        <w:rPr>
          <w:rFonts w:hint="eastAsia"/>
          <w:b/>
        </w:rPr>
        <w:t>を</w:t>
      </w:r>
      <w:proofErr w:type="gramStart"/>
      <w:r w:rsidRPr="004A15EA">
        <w:rPr>
          <w:b/>
        </w:rPr>
        <w:t>ランク</w:t>
      </w:r>
      <w:r>
        <w:t xml:space="preserve"> ]</w:t>
      </w:r>
      <w:proofErr w:type="gramEnd"/>
      <w:r>
        <w:t xml:space="preserve"> </w:t>
      </w:r>
      <w:r>
        <w:t>ドロップダウンリストから</w:t>
      </w:r>
      <w:r>
        <w:t xml:space="preserve"> [ </w:t>
      </w:r>
      <w:r w:rsidR="007159A0" w:rsidRPr="004A15EA">
        <w:rPr>
          <w:b/>
        </w:rPr>
        <w:t>予想</w:t>
      </w:r>
      <w:r>
        <w:t xml:space="preserve"> ] </w:t>
      </w:r>
      <w:r>
        <w:t>を選択します。</w:t>
      </w:r>
    </w:p>
    <w:p w14:paraId="23454B5E" w14:textId="77777777" w:rsidR="007159A0" w:rsidRDefault="007159A0" w:rsidP="00DC3CFA">
      <w:pPr>
        <w:pStyle w:val="ListParagraph"/>
        <w:numPr>
          <w:ilvl w:val="0"/>
          <w:numId w:val="8"/>
        </w:numPr>
      </w:pPr>
      <w:r>
        <w:t xml:space="preserve">[ </w:t>
      </w:r>
      <w:r w:rsidRPr="004A15EA">
        <w:rPr>
          <w:b/>
        </w:rPr>
        <w:t>タンパク質</w:t>
      </w:r>
      <w:r w:rsidR="002C0B4C">
        <w:rPr>
          <w:rFonts w:hint="eastAsia"/>
          <w:b/>
        </w:rPr>
        <w:t>毎</w:t>
      </w:r>
      <w:r w:rsidRPr="004A15EA">
        <w:rPr>
          <w:b/>
        </w:rPr>
        <w:t>のペプチド数</w:t>
      </w:r>
      <w:r w:rsidR="002C0B4C">
        <w:rPr>
          <w:rFonts w:hint="eastAsia"/>
          <w:b/>
        </w:rPr>
        <w:t>を</w:t>
      </w:r>
      <w:proofErr w:type="gramStart"/>
      <w:r w:rsidRPr="004A15EA">
        <w:rPr>
          <w:b/>
        </w:rPr>
        <w:t>制限</w:t>
      </w:r>
      <w:r>
        <w:t xml:space="preserve"> ]</w:t>
      </w:r>
      <w:proofErr w:type="gramEnd"/>
      <w:r>
        <w:t xml:space="preserve"> </w:t>
      </w:r>
      <w:r>
        <w:t>チェックボックスをオンにします。</w:t>
      </w:r>
    </w:p>
    <w:p w14:paraId="34692001" w14:textId="77777777" w:rsidR="007159A0" w:rsidRDefault="004A15EA" w:rsidP="00DC3CFA">
      <w:pPr>
        <w:pStyle w:val="ListParagraph"/>
        <w:numPr>
          <w:ilvl w:val="0"/>
          <w:numId w:val="8"/>
        </w:numPr>
      </w:pPr>
      <w:r>
        <w:t xml:space="preserve">[ </w:t>
      </w:r>
      <w:proofErr w:type="gramStart"/>
      <w:r w:rsidRPr="004A15EA">
        <w:rPr>
          <w:b/>
        </w:rPr>
        <w:t>ペプチド</w:t>
      </w:r>
      <w:r>
        <w:t xml:space="preserve"> ]</w:t>
      </w:r>
      <w:proofErr w:type="gramEnd"/>
      <w:r>
        <w:t xml:space="preserve"> </w:t>
      </w:r>
      <w:r>
        <w:t>に「</w:t>
      </w:r>
      <w:r>
        <w:t>3</w:t>
      </w:r>
      <w:r>
        <w:t>」と入力します。</w:t>
      </w:r>
    </w:p>
    <w:p w14:paraId="3FFD8B73" w14:textId="77777777" w:rsidR="007159A0" w:rsidRDefault="007159A0" w:rsidP="00DC3CFA">
      <w:pPr>
        <w:pStyle w:val="ListParagraph"/>
        <w:numPr>
          <w:ilvl w:val="0"/>
          <w:numId w:val="8"/>
        </w:numPr>
      </w:pPr>
      <w:r>
        <w:t xml:space="preserve">[ </w:t>
      </w:r>
      <w:proofErr w:type="gramStart"/>
      <w:r w:rsidRPr="004A15EA">
        <w:rPr>
          <w:b/>
        </w:rPr>
        <w:t>OK</w:t>
      </w:r>
      <w:r>
        <w:t xml:space="preserve"> ]</w:t>
      </w:r>
      <w:proofErr w:type="gramEnd"/>
      <w:r>
        <w:t xml:space="preserve"> </w:t>
      </w:r>
      <w:r>
        <w:t>ボタンをクリックします。</w:t>
      </w:r>
    </w:p>
    <w:p w14:paraId="7CDB8062" w14:textId="77777777" w:rsidR="00F6752E" w:rsidRDefault="007159A0" w:rsidP="007159A0">
      <w:r>
        <w:lastRenderedPageBreak/>
        <w:t>ペプチド数がかなり少なくなったはずです。これで空のタンパク質も削除できるようになります。</w:t>
      </w:r>
    </w:p>
    <w:p w14:paraId="0BD925FE" w14:textId="77777777" w:rsidR="007159A0" w:rsidRDefault="008D6B9A" w:rsidP="00476A5E">
      <w:pPr>
        <w:pStyle w:val="ListParagraph"/>
        <w:numPr>
          <w:ilvl w:val="0"/>
          <w:numId w:val="35"/>
        </w:numPr>
      </w:pPr>
      <w:r>
        <w:t xml:space="preserve">[ </w:t>
      </w:r>
      <w:proofErr w:type="gramStart"/>
      <w:r w:rsidR="007159A0" w:rsidRPr="00F6752E">
        <w:rPr>
          <w:b/>
        </w:rPr>
        <w:t>最適化</w:t>
      </w:r>
      <w:r>
        <w:t xml:space="preserve"> ]</w:t>
      </w:r>
      <w:proofErr w:type="gramEnd"/>
      <w:r>
        <w:t xml:space="preserve"> </w:t>
      </w:r>
      <w:r>
        <w:t>で</w:t>
      </w:r>
      <w:r>
        <w:t xml:space="preserve"> [ </w:t>
      </w:r>
      <w:r w:rsidR="000207BB" w:rsidRPr="00F6752E">
        <w:rPr>
          <w:b/>
        </w:rPr>
        <w:t>空のタンパク質を削除</w:t>
      </w:r>
      <w:r>
        <w:t xml:space="preserve"> ] </w:t>
      </w:r>
      <w:r>
        <w:t>をクリックします。</w:t>
      </w:r>
    </w:p>
    <w:p w14:paraId="24933474" w14:textId="77777777" w:rsidR="007159A0" w:rsidRDefault="007159A0" w:rsidP="007159A0">
      <w:r>
        <w:t>ここで、作成したバックグラウンドプロテオームファイルに戻り、作業中のペプチドとタンパク質にどうやって情報を追加するかを</w:t>
      </w:r>
      <w:r w:rsidR="00CA36AA">
        <w:rPr>
          <w:rFonts w:hint="eastAsia"/>
        </w:rPr>
        <w:t>、</w:t>
      </w:r>
      <w:r w:rsidR="003D28C1">
        <w:t>このファイルを</w:t>
      </w:r>
      <w:r w:rsidR="00CA36AA">
        <w:rPr>
          <w:rFonts w:hint="eastAsia"/>
        </w:rPr>
        <w:t>編集しながら</w:t>
      </w:r>
      <w:r>
        <w:t>見ていきます。</w:t>
      </w:r>
    </w:p>
    <w:p w14:paraId="3E4FFBF1" w14:textId="77777777" w:rsidR="00BD1061" w:rsidRDefault="00BD1061" w:rsidP="003B1EA7">
      <w:pPr>
        <w:pStyle w:val="Heading1"/>
      </w:pPr>
      <w:r>
        <w:t>タンパク質リストの挿入</w:t>
      </w:r>
    </w:p>
    <w:p w14:paraId="1D811010" w14:textId="77777777" w:rsidR="00BD1061" w:rsidRDefault="00BD1061" w:rsidP="00BD1061">
      <w:r>
        <w:t>タンパク質のリストを使って作業しており、</w:t>
      </w:r>
      <w:r>
        <w:t>FASTA</w:t>
      </w:r>
      <w:r>
        <w:t>ファイルのタンパク質の同定に使用する</w:t>
      </w:r>
      <w:r>
        <w:t>ID</w:t>
      </w:r>
      <w:r>
        <w:t>はありますが、</w:t>
      </w:r>
      <w:r w:rsidR="00506B30">
        <w:rPr>
          <w:rFonts w:hint="eastAsia"/>
        </w:rPr>
        <w:t>シークエンス</w:t>
      </w:r>
      <w:r>
        <w:t>を</w:t>
      </w:r>
      <w:r>
        <w:t>1</w:t>
      </w:r>
      <w:r>
        <w:t>つずつ貼り付けながら</w:t>
      </w:r>
      <w:r>
        <w:t>FASTA</w:t>
      </w:r>
      <w:r>
        <w:t>ファイル全体を見ていきたくはないとします。バックグラウンドプロテオームは設定したので、</w:t>
      </w:r>
      <w:r>
        <w:t>Skyline</w:t>
      </w:r>
      <w:r>
        <w:t>で必要なのは、バックグラウンドプロテオームを作成したときに使用した</w:t>
      </w:r>
      <w:r>
        <w:t>FASTA</w:t>
      </w:r>
      <w:r>
        <w:t>ファイルのタンパク質</w:t>
      </w:r>
      <w:r>
        <w:t>ID</w:t>
      </w:r>
      <w:r>
        <w:t>の行区切りリストだけです。</w:t>
      </w:r>
    </w:p>
    <w:p w14:paraId="7B520289" w14:textId="77777777" w:rsidR="00BD1061" w:rsidRDefault="00BD1061" w:rsidP="00BD1061">
      <w:r>
        <w:t>新しいタンパク質のリストを現在のドキュメントに追加するには、次の手順を実行します。</w:t>
      </w:r>
    </w:p>
    <w:p w14:paraId="143841FA" w14:textId="77777777" w:rsidR="00635426" w:rsidRDefault="00635426" w:rsidP="00635426">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Protein List.txt</w:t>
      </w:r>
      <w:r>
        <w:t>」ファイルを開きます。</w:t>
      </w:r>
    </w:p>
    <w:p w14:paraId="4D47BF34"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すべて選択</w:t>
      </w:r>
      <w:r>
        <w:t xml:space="preserve"> ]</w:t>
      </w:r>
      <w:r>
        <w:t>（</w:t>
      </w:r>
      <w:proofErr w:type="spellStart"/>
      <w:r>
        <w:t>Ctrl+A</w:t>
      </w:r>
      <w:proofErr w:type="spellEnd"/>
      <w:r>
        <w:t>）をクリックします。</w:t>
      </w:r>
    </w:p>
    <w:p w14:paraId="547F0E3F" w14:textId="77777777" w:rsidR="00635426" w:rsidRDefault="00941F50" w:rsidP="00635426">
      <w:pPr>
        <w:pStyle w:val="ListParagraph"/>
        <w:numPr>
          <w:ilvl w:val="0"/>
          <w:numId w:val="9"/>
        </w:numPr>
      </w:pPr>
      <w:r>
        <w:t>メモ帳の</w:t>
      </w:r>
      <w:r>
        <w:t xml:space="preserve"> [ </w:t>
      </w:r>
      <w:r w:rsidRPr="00941F50">
        <w:rPr>
          <w:b/>
        </w:rPr>
        <w:t>編集</w:t>
      </w:r>
      <w:r>
        <w:t xml:space="preserve"> ] </w:t>
      </w:r>
      <w:r>
        <w:t>メニューで</w:t>
      </w:r>
      <w:r>
        <w:t xml:space="preserve"> [ </w:t>
      </w:r>
      <w:r w:rsidR="00635426" w:rsidRPr="00941F50">
        <w:rPr>
          <w:b/>
        </w:rPr>
        <w:t>コピー</w:t>
      </w:r>
      <w:r>
        <w:t xml:space="preserve"> ]</w:t>
      </w:r>
      <w:r>
        <w:t>（</w:t>
      </w:r>
      <w:proofErr w:type="spellStart"/>
      <w:r>
        <w:t>Ctrl+C</w:t>
      </w:r>
      <w:proofErr w:type="spellEnd"/>
      <w:r>
        <w:t>）をクリックします。</w:t>
      </w:r>
    </w:p>
    <w:p w14:paraId="2952775B" w14:textId="77777777" w:rsidR="00635426" w:rsidRDefault="00635426" w:rsidP="00635426">
      <w:pPr>
        <w:pStyle w:val="ListParagraph"/>
        <w:numPr>
          <w:ilvl w:val="0"/>
          <w:numId w:val="9"/>
        </w:numPr>
      </w:pPr>
      <w:r>
        <w:t>Skyline</w:t>
      </w:r>
      <w:r>
        <w:t>に戻ります。</w:t>
      </w:r>
    </w:p>
    <w:p w14:paraId="5BB9AA2F" w14:textId="77777777" w:rsidR="00BD1061" w:rsidRDefault="00BD1061" w:rsidP="00BD1061">
      <w:pPr>
        <w:pStyle w:val="ListParagraph"/>
        <w:numPr>
          <w:ilvl w:val="0"/>
          <w:numId w:val="9"/>
        </w:numPr>
      </w:pPr>
      <w:r>
        <w:t>ドキュメントの終わりにあるブランク要素を選択します。</w:t>
      </w:r>
    </w:p>
    <w:p w14:paraId="7CC2BBE4" w14:textId="77777777" w:rsidR="00BD1061" w:rsidRDefault="00941F50" w:rsidP="00BD1061">
      <w:pPr>
        <w:pStyle w:val="ListParagraph"/>
        <w:numPr>
          <w:ilvl w:val="0"/>
          <w:numId w:val="9"/>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0B1CCC" w:rsidRPr="00941F50">
        <w:rPr>
          <w:b/>
        </w:rPr>
        <w:t>タンパク質</w:t>
      </w:r>
      <w:r>
        <w:t xml:space="preserve"> ] </w:t>
      </w:r>
      <w:r>
        <w:t>をクリックします。</w:t>
      </w:r>
    </w:p>
    <w:p w14:paraId="55AF0C78" w14:textId="77777777" w:rsidR="000B1CCC" w:rsidRDefault="000E7D35" w:rsidP="00BD1061">
      <w:pPr>
        <w:pStyle w:val="ListParagraph"/>
        <w:numPr>
          <w:ilvl w:val="0"/>
          <w:numId w:val="9"/>
        </w:numPr>
      </w:pPr>
      <w:proofErr w:type="spellStart"/>
      <w:r>
        <w:t>Ctrl+V</w:t>
      </w:r>
      <w:proofErr w:type="spellEnd"/>
      <w:r>
        <w:t>を押して、クリップボードから貼り付けます。</w:t>
      </w:r>
    </w:p>
    <w:p w14:paraId="377E2E23" w14:textId="77777777" w:rsidR="00FE243D" w:rsidRDefault="000A0E9E" w:rsidP="000A0E9E">
      <w:r>
        <w:t>タンパク質リストが</w:t>
      </w:r>
      <w:r>
        <w:t xml:space="preserve"> [ </w:t>
      </w:r>
      <w:r>
        <w:t>タンパク質リスト</w:t>
      </w:r>
      <w:r>
        <w:t xml:space="preserve"> ] </w:t>
      </w:r>
      <w:r>
        <w:t>グリッドに追加され、バックグラウンドプロテオーム内で見つかった</w:t>
      </w:r>
      <w:r>
        <w:t>ID</w:t>
      </w:r>
      <w:r>
        <w:t>の</w:t>
      </w:r>
      <w:r>
        <w:t xml:space="preserve"> [ </w:t>
      </w:r>
      <w:r>
        <w:t>説明</w:t>
      </w:r>
      <w:r>
        <w:t xml:space="preserve"> ] </w:t>
      </w:r>
      <w:r>
        <w:t>と</w:t>
      </w:r>
      <w:r>
        <w:t xml:space="preserve"> [ </w:t>
      </w:r>
      <w:r w:rsidR="00FA1B5C">
        <w:rPr>
          <w:rFonts w:hint="eastAsia"/>
        </w:rPr>
        <w:t>シークエンス</w:t>
      </w:r>
      <w:r>
        <w:t xml:space="preserve"> ]</w:t>
      </w:r>
      <w:r w:rsidR="00A054B2">
        <w:rPr>
          <w:rFonts w:hint="eastAsia"/>
        </w:rPr>
        <w:t>の情報</w:t>
      </w:r>
      <w:r>
        <w:t xml:space="preserve"> </w:t>
      </w:r>
      <w:r>
        <w:t>が割り当てられます。バックグラウンドプロテオームにはアクセッション番号、推奨名、遺伝子、生物種の情報がないため、これらの列は空になります。タンパク質シー</w:t>
      </w:r>
      <w:r w:rsidR="002C0B4C">
        <w:rPr>
          <w:rFonts w:hint="eastAsia"/>
        </w:rPr>
        <w:t>クエ</w:t>
      </w:r>
      <w:r>
        <w:t>ンスをもっと表示するには、以下の操作を行います。</w:t>
      </w:r>
    </w:p>
    <w:p w14:paraId="7EBCC6AF" w14:textId="77777777" w:rsidR="00FE243D" w:rsidRDefault="007E2125" w:rsidP="00476A5E">
      <w:pPr>
        <w:pStyle w:val="ListParagraph"/>
        <w:numPr>
          <w:ilvl w:val="0"/>
          <w:numId w:val="38"/>
        </w:numPr>
      </w:pPr>
      <w:r>
        <w:t>「シークエンス」列ヘッダーと「アクセッション」列ヘッダーの間の線をダブルクリックします。</w:t>
      </w:r>
    </w:p>
    <w:p w14:paraId="2B1F1CD7" w14:textId="77777777" w:rsidR="002222E6" w:rsidRDefault="002222E6" w:rsidP="00476A5E">
      <w:pPr>
        <w:pStyle w:val="ListParagraph"/>
        <w:numPr>
          <w:ilvl w:val="0"/>
          <w:numId w:val="38"/>
        </w:numPr>
      </w:pPr>
      <w:r>
        <w:t>「表記」列ヘッダーと「シークエンス」列ヘッダーの間の線をクリックしてドラッグします。</w:t>
      </w:r>
    </w:p>
    <w:p w14:paraId="63A221EB" w14:textId="77777777" w:rsidR="000A0E9E" w:rsidRDefault="00FE243D" w:rsidP="00473469">
      <w:pPr>
        <w:keepNext/>
      </w:pPr>
      <w:r>
        <w:lastRenderedPageBreak/>
        <w:t>画面は次のようになります。</w:t>
      </w:r>
    </w:p>
    <w:p w14:paraId="5DFC2EF4" w14:textId="77777777" w:rsidR="000A0E9E" w:rsidRDefault="00D1363C" w:rsidP="000A0E9E">
      <w:r>
        <w:rPr>
          <w:noProof/>
        </w:rPr>
        <w:drawing>
          <wp:inline distT="0" distB="0" distL="0" distR="0" wp14:anchorId="5BF77360" wp14:editId="3F12030A">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050665"/>
                    </a:xfrm>
                    <a:prstGeom prst="rect">
                      <a:avLst/>
                    </a:prstGeom>
                  </pic:spPr>
                </pic:pic>
              </a:graphicData>
            </a:graphic>
          </wp:inline>
        </w:drawing>
      </w:r>
    </w:p>
    <w:p w14:paraId="2EA226C6" w14:textId="77777777" w:rsidR="001B7FD2" w:rsidRDefault="00872567" w:rsidP="00476A5E">
      <w:pPr>
        <w:pStyle w:val="ListParagraph"/>
        <w:numPr>
          <w:ilvl w:val="0"/>
          <w:numId w:val="30"/>
        </w:numPr>
      </w:pPr>
      <w:r>
        <w:t xml:space="preserve">[ </w:t>
      </w:r>
      <w:proofErr w:type="gramStart"/>
      <w:r w:rsidR="00C6447C" w:rsidRPr="009A5C3D">
        <w:rPr>
          <w:b/>
        </w:rPr>
        <w:t>挿入</w:t>
      </w:r>
      <w:r>
        <w:t xml:space="preserve"> ]</w:t>
      </w:r>
      <w:proofErr w:type="gramEnd"/>
      <w:r>
        <w:t xml:space="preserve"> </w:t>
      </w:r>
      <w:r>
        <w:t>ボタンをクリックします。</w:t>
      </w:r>
    </w:p>
    <w:p w14:paraId="1DB6557F" w14:textId="77777777" w:rsidR="00683CD4" w:rsidRDefault="001B7FD2" w:rsidP="009A5C3D">
      <w:r>
        <w:t>これでこれらのタンパク質がドキュメントの最後に追加されます。これらのタンパク質の多くには、</w:t>
      </w:r>
      <w:r>
        <w:t>GPM</w:t>
      </w:r>
      <w:r>
        <w:t>ライブラリ内のスペクトルに一致するぺプチドがありませんので、以下の手順を実施してからタンパク質を削除します。</w:t>
      </w:r>
      <w:r>
        <w:t xml:space="preserve">  </w:t>
      </w:r>
    </w:p>
    <w:p w14:paraId="76FA9B43" w14:textId="77777777" w:rsidR="000A0E9E" w:rsidRDefault="00030003" w:rsidP="00476A5E">
      <w:pPr>
        <w:pStyle w:val="ListParagraph"/>
        <w:numPr>
          <w:ilvl w:val="0"/>
          <w:numId w:val="30"/>
        </w:numPr>
      </w:pPr>
      <w:r>
        <w:t xml:space="preserve">[ </w:t>
      </w:r>
      <w:proofErr w:type="gramStart"/>
      <w:r w:rsidR="000207BB" w:rsidRPr="009A5C3D">
        <w:rPr>
          <w:b/>
        </w:rPr>
        <w:t>最適化</w:t>
      </w:r>
      <w:r>
        <w:t xml:space="preserve"> ]</w:t>
      </w:r>
      <w:proofErr w:type="gramEnd"/>
      <w:r>
        <w:t xml:space="preserve"> </w:t>
      </w:r>
      <w:r>
        <w:t>メニューで</w:t>
      </w:r>
      <w:r>
        <w:t xml:space="preserve"> [ </w:t>
      </w:r>
      <w:r>
        <w:rPr>
          <w:b/>
        </w:rPr>
        <w:t>空のタンパク質を削除</w:t>
      </w:r>
      <w:r>
        <w:t xml:space="preserve"> ] </w:t>
      </w:r>
      <w:r>
        <w:t>をクリックします。</w:t>
      </w:r>
    </w:p>
    <w:p w14:paraId="0723470A" w14:textId="77777777" w:rsidR="002748BA" w:rsidRDefault="00E72A90" w:rsidP="003B1EA7">
      <w:pPr>
        <w:pStyle w:val="Heading1"/>
      </w:pPr>
      <w:r>
        <w:t>ペプチドリストの挿入</w:t>
      </w:r>
    </w:p>
    <w:p w14:paraId="6F68FB1C" w14:textId="77777777" w:rsidR="00E72A90" w:rsidRDefault="00E72A90" w:rsidP="00E72A90">
      <w:r>
        <w:t>ペプチドリストを</w:t>
      </w:r>
      <w:r>
        <w:t>Skyline</w:t>
      </w:r>
      <w:r>
        <w:t>ドキュメントに挿入する方法は</w:t>
      </w:r>
      <w:r>
        <w:t>2</w:t>
      </w:r>
      <w:r>
        <w:t>つあり、結果はそれぞれ以下のようになります。</w:t>
      </w:r>
    </w:p>
    <w:p w14:paraId="29764F05" w14:textId="77777777" w:rsidR="00E72A90" w:rsidRDefault="00E72A90" w:rsidP="00E72A90">
      <w:pPr>
        <w:pStyle w:val="ListParagraph"/>
        <w:numPr>
          <w:ilvl w:val="0"/>
          <w:numId w:val="11"/>
        </w:numPr>
      </w:pPr>
      <w:r>
        <w:t>いずれのタンパク質情報からも独立しているペプチドのリスト</w:t>
      </w:r>
    </w:p>
    <w:p w14:paraId="3AC23162" w14:textId="77777777" w:rsidR="00E72A90" w:rsidRDefault="00E72A90" w:rsidP="00E72A90">
      <w:pPr>
        <w:pStyle w:val="ListParagraph"/>
        <w:numPr>
          <w:ilvl w:val="0"/>
          <w:numId w:val="11"/>
        </w:numPr>
      </w:pPr>
      <w:r>
        <w:t>特定のタンパク質に関連付けられる各種ペプチド</w:t>
      </w:r>
    </w:p>
    <w:p w14:paraId="46ED49C7" w14:textId="77777777" w:rsidR="00E72A90" w:rsidRDefault="00E72A90" w:rsidP="00E72A90">
      <w:r>
        <w:t>最初の結果を得るには、次の手順を実行します。</w:t>
      </w:r>
    </w:p>
    <w:p w14:paraId="18343495" w14:textId="77777777" w:rsidR="002542BB" w:rsidRDefault="002542BB" w:rsidP="002542BB">
      <w:pPr>
        <w:pStyle w:val="ListParagraph"/>
        <w:numPr>
          <w:ilvl w:val="0"/>
          <w:numId w:val="9"/>
        </w:numPr>
      </w:pPr>
      <w:r>
        <w:t>Windows</w:t>
      </w:r>
      <w:r>
        <w:t>の</w:t>
      </w:r>
      <w:r w:rsidRPr="000B6EC2">
        <w:rPr>
          <w:b/>
        </w:rPr>
        <w:t>メモ帳</w:t>
      </w:r>
      <w:r>
        <w:t>を使って、</w:t>
      </w:r>
      <w:proofErr w:type="spellStart"/>
      <w:r>
        <w:t>MethodEdit</w:t>
      </w:r>
      <w:proofErr w:type="spellEnd"/>
      <w:r>
        <w:t>フォルダの中の</w:t>
      </w:r>
      <w:r>
        <w:t>FASTA</w:t>
      </w:r>
      <w:r>
        <w:t>サブフォルダの「</w:t>
      </w:r>
      <w:r>
        <w:t>Peptide List.txt</w:t>
      </w:r>
      <w:r>
        <w:t>」ファイルを開きます。</w:t>
      </w:r>
    </w:p>
    <w:p w14:paraId="25D1F114" w14:textId="77777777" w:rsidR="00941F50" w:rsidRDefault="00941F50" w:rsidP="00941F50">
      <w:pPr>
        <w:pStyle w:val="ListParagraph"/>
        <w:numPr>
          <w:ilvl w:val="0"/>
          <w:numId w:val="9"/>
        </w:numPr>
      </w:pPr>
      <w:r>
        <w:lastRenderedPageBreak/>
        <w:t>メモ帳の</w:t>
      </w:r>
      <w:r>
        <w:t xml:space="preserve"> [ </w:t>
      </w:r>
      <w:r w:rsidRPr="00941F50">
        <w:rPr>
          <w:b/>
        </w:rPr>
        <w:t>編集</w:t>
      </w:r>
      <w:r>
        <w:t xml:space="preserve"> ] </w:t>
      </w:r>
      <w:r>
        <w:t>メニューで</w:t>
      </w:r>
      <w:r>
        <w:t xml:space="preserve"> [ </w:t>
      </w:r>
      <w:r w:rsidRPr="00941F50">
        <w:rPr>
          <w:b/>
        </w:rPr>
        <w:t>すべて選択</w:t>
      </w:r>
      <w:r>
        <w:t xml:space="preserve"> ]</w:t>
      </w:r>
      <w:r>
        <w:t>（</w:t>
      </w:r>
      <w:proofErr w:type="spellStart"/>
      <w:r>
        <w:t>Ctrl+A</w:t>
      </w:r>
      <w:proofErr w:type="spellEnd"/>
      <w:r>
        <w:t>）をクリックします。</w:t>
      </w:r>
    </w:p>
    <w:p w14:paraId="021A418B" w14:textId="77777777" w:rsidR="00941F50" w:rsidRDefault="00941F50" w:rsidP="00941F50">
      <w:pPr>
        <w:pStyle w:val="ListParagraph"/>
        <w:numPr>
          <w:ilvl w:val="0"/>
          <w:numId w:val="9"/>
        </w:numPr>
      </w:pPr>
      <w:r>
        <w:t>メモ帳の</w:t>
      </w:r>
      <w:r>
        <w:t xml:space="preserve"> [ </w:t>
      </w:r>
      <w:r w:rsidRPr="00941F50">
        <w:rPr>
          <w:b/>
        </w:rPr>
        <w:t>編集</w:t>
      </w:r>
      <w:r>
        <w:t xml:space="preserve"> ] </w:t>
      </w:r>
      <w:r>
        <w:t>メニューで</w:t>
      </w:r>
      <w:r>
        <w:t xml:space="preserve"> [ </w:t>
      </w:r>
      <w:r w:rsidRPr="00941F50">
        <w:rPr>
          <w:b/>
        </w:rPr>
        <w:t>コピー</w:t>
      </w:r>
      <w:r>
        <w:t xml:space="preserve"> ]</w:t>
      </w:r>
      <w:r>
        <w:t>（</w:t>
      </w:r>
      <w:proofErr w:type="spellStart"/>
      <w:r>
        <w:t>Ctrl+C</w:t>
      </w:r>
      <w:proofErr w:type="spellEnd"/>
      <w:r>
        <w:t>）をクリックします。</w:t>
      </w:r>
    </w:p>
    <w:p w14:paraId="44512A97" w14:textId="77777777" w:rsidR="002542BB" w:rsidRDefault="002542BB" w:rsidP="002542BB">
      <w:pPr>
        <w:pStyle w:val="ListParagraph"/>
        <w:numPr>
          <w:ilvl w:val="0"/>
          <w:numId w:val="9"/>
        </w:numPr>
      </w:pPr>
      <w:r>
        <w:t>Skyline</w:t>
      </w:r>
      <w:r>
        <w:t>に戻ります。</w:t>
      </w:r>
    </w:p>
    <w:p w14:paraId="78DBCC6E" w14:textId="77777777" w:rsidR="00E72A90" w:rsidRDefault="002542BB" w:rsidP="002542BB">
      <w:pPr>
        <w:pStyle w:val="ListParagraph"/>
        <w:numPr>
          <w:ilvl w:val="0"/>
          <w:numId w:val="12"/>
        </w:numPr>
      </w:pPr>
      <w:r>
        <w:t>ドキュメント内の最初のタンパク質を選択します。</w:t>
      </w:r>
    </w:p>
    <w:p w14:paraId="233E862F" w14:textId="77777777" w:rsidR="00B23903" w:rsidRDefault="00941F50" w:rsidP="002542BB">
      <w:pPr>
        <w:pStyle w:val="ListParagraph"/>
        <w:numPr>
          <w:ilvl w:val="0"/>
          <w:numId w:val="12"/>
        </w:numPr>
      </w:pPr>
      <w:r>
        <w:t xml:space="preserve">[ </w:t>
      </w:r>
      <w:proofErr w:type="gramStart"/>
      <w:r w:rsidRPr="00941F50">
        <w:rPr>
          <w:b/>
        </w:rPr>
        <w:t>編集</w:t>
      </w:r>
      <w:r>
        <w:t xml:space="preserve"> ]</w:t>
      </w:r>
      <w:proofErr w:type="gramEnd"/>
      <w:r>
        <w:t xml:space="preserve"> </w:t>
      </w:r>
      <w:r>
        <w:t>メニューで</w:t>
      </w:r>
      <w:r>
        <w:t xml:space="preserve"> [ </w:t>
      </w:r>
      <w:r w:rsidR="00B23903" w:rsidRPr="00941F50">
        <w:rPr>
          <w:b/>
        </w:rPr>
        <w:t>貼り付け</w:t>
      </w:r>
      <w:r>
        <w:t xml:space="preserve"> ]</w:t>
      </w:r>
      <w:r>
        <w:t>（</w:t>
      </w:r>
      <w:proofErr w:type="spellStart"/>
      <w:r>
        <w:t>Ctrl+V</w:t>
      </w:r>
      <w:proofErr w:type="spellEnd"/>
      <w:r>
        <w:t>）をクリックします。</w:t>
      </w:r>
    </w:p>
    <w:p w14:paraId="30AE740B" w14:textId="77777777" w:rsidR="00030003" w:rsidRDefault="00B23903" w:rsidP="00030003">
      <w:r>
        <w:t>Skyline</w:t>
      </w:r>
      <w:r>
        <w:t>は「</w:t>
      </w:r>
      <w:r>
        <w:t>peptides1</w:t>
      </w:r>
      <w:r>
        <w:t>」という名前のドキュメント内の新しいペプチドリストに全ペプチドを追加します。このリストの名前を変更するには、新しい名前を入力します。</w:t>
      </w:r>
    </w:p>
    <w:p w14:paraId="2FA6A1F7" w14:textId="77777777" w:rsidR="00B23903" w:rsidRDefault="00030003" w:rsidP="00030003">
      <w:pPr>
        <w:pStyle w:val="ListParagraph"/>
        <w:numPr>
          <w:ilvl w:val="0"/>
          <w:numId w:val="43"/>
        </w:numPr>
      </w:pPr>
      <w:r>
        <w:t>「</w:t>
      </w:r>
      <w:r>
        <w:t>Primary Peptides</w:t>
      </w:r>
      <w:r>
        <w:t>」と入力して</w:t>
      </w:r>
      <w:r>
        <w:t>Enter</w:t>
      </w:r>
      <w:r>
        <w:t>を押します。</w:t>
      </w:r>
    </w:p>
    <w:p w14:paraId="26A03DA6" w14:textId="77777777" w:rsidR="002C4EE0" w:rsidRDefault="00B23903" w:rsidP="00E56D08">
      <w:pPr>
        <w:keepNext/>
      </w:pPr>
      <w:r>
        <w:t>GPM</w:t>
      </w:r>
      <w:r>
        <w:t>ライブラリには追加されたすべてのペプチドのスペクトルがあり、下向き矢印キーを押して貼り付けられたペプチドを選択すると</w:t>
      </w:r>
      <w:r w:rsidR="00D016AE">
        <w:t>それぞれ</w:t>
      </w:r>
      <w:r w:rsidR="00D016AE">
        <w:rPr>
          <w:rFonts w:hint="eastAsia"/>
        </w:rPr>
        <w:t>の対応する</w:t>
      </w:r>
      <w:r>
        <w:t>スペクトルが見られます。</w:t>
      </w:r>
      <w:r>
        <w:t>Skyline</w:t>
      </w:r>
      <w:r>
        <w:t>ドキュメントは次のようになります。</w:t>
      </w:r>
    </w:p>
    <w:p w14:paraId="6C69D6A1" w14:textId="77777777" w:rsidR="00B23903" w:rsidRDefault="00D1363C" w:rsidP="00B23903">
      <w:r>
        <w:rPr>
          <w:noProof/>
        </w:rPr>
        <w:drawing>
          <wp:inline distT="0" distB="0" distL="0" distR="0" wp14:anchorId="310B7651" wp14:editId="1FC6D98B">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2933700"/>
                    </a:xfrm>
                    <a:prstGeom prst="rect">
                      <a:avLst/>
                    </a:prstGeom>
                  </pic:spPr>
                </pic:pic>
              </a:graphicData>
            </a:graphic>
          </wp:inline>
        </w:drawing>
      </w:r>
    </w:p>
    <w:p w14:paraId="335BC9B6" w14:textId="77777777" w:rsidR="00B23903" w:rsidRDefault="00E63CBA" w:rsidP="00B23903">
      <w:r>
        <w:t>各ペプチドがバックグラウンドプロテオーム内のタンパク質に関連付けられるように同じリストを挿入するには、</w:t>
      </w:r>
      <w:r>
        <w:t xml:space="preserve">[ </w:t>
      </w:r>
      <w:r w:rsidR="00B23903" w:rsidRPr="00030003">
        <w:rPr>
          <w:b/>
        </w:rPr>
        <w:t>ペプチドリストを挿入</w:t>
      </w:r>
      <w:r>
        <w:t xml:space="preserve"> ] </w:t>
      </w:r>
      <w:r>
        <w:t>を使用する必要があります。ここで以下の手順を実行します。</w:t>
      </w:r>
    </w:p>
    <w:p w14:paraId="63562242" w14:textId="77777777" w:rsidR="00B23903" w:rsidRDefault="00B23903" w:rsidP="00B23903">
      <w:pPr>
        <w:pStyle w:val="ListParagraph"/>
        <w:numPr>
          <w:ilvl w:val="0"/>
          <w:numId w:val="13"/>
        </w:numPr>
      </w:pPr>
      <w:r>
        <w:t>まず、ツールバーで</w:t>
      </w:r>
      <w:r>
        <w:t xml:space="preserve"> [ </w:t>
      </w:r>
      <w:r w:rsidRPr="00941F50">
        <w:rPr>
          <w:b/>
        </w:rPr>
        <w:t>元に戻す</w:t>
      </w:r>
      <w:r>
        <w:t xml:space="preserve"> ] </w:t>
      </w:r>
      <w:r>
        <w:t>ボタンを</w:t>
      </w:r>
      <w:r>
        <w:t>2</w:t>
      </w:r>
      <w:r>
        <w:t>回クリックします（</w:t>
      </w:r>
      <w:proofErr w:type="spellStart"/>
      <w:r>
        <w:t>Ctrl+Z</w:t>
      </w:r>
      <w:proofErr w:type="spellEnd"/>
      <w:r>
        <w:t>、</w:t>
      </w:r>
      <w:proofErr w:type="spellStart"/>
      <w:r>
        <w:t>Ctrl+Z</w:t>
      </w:r>
      <w:proofErr w:type="spellEnd"/>
      <w:r>
        <w:t>）。</w:t>
      </w:r>
    </w:p>
    <w:p w14:paraId="7A6D2154" w14:textId="77777777" w:rsidR="00B23903" w:rsidRDefault="00941F50" w:rsidP="00B23903">
      <w:pPr>
        <w:pStyle w:val="ListParagraph"/>
        <w:numPr>
          <w:ilvl w:val="0"/>
          <w:numId w:val="13"/>
        </w:numPr>
      </w:pPr>
      <w:r>
        <w:t xml:space="preserve">[ </w:t>
      </w:r>
      <w:proofErr w:type="gramStart"/>
      <w:r w:rsidRPr="00941F50">
        <w:rPr>
          <w:b/>
        </w:rPr>
        <w:t>編集</w:t>
      </w:r>
      <w:r>
        <w:t xml:space="preserve"> ]</w:t>
      </w:r>
      <w:proofErr w:type="gramEnd"/>
      <w:r>
        <w:t xml:space="preserve"> </w:t>
      </w:r>
      <w:r>
        <w:t>メニューで</w:t>
      </w:r>
      <w:r>
        <w:t xml:space="preserve"> [ </w:t>
      </w:r>
      <w:r w:rsidRPr="00941F50">
        <w:rPr>
          <w:b/>
        </w:rPr>
        <w:t>挿入</w:t>
      </w:r>
      <w:r>
        <w:t xml:space="preserve"> ] </w:t>
      </w:r>
      <w:r>
        <w:t>を選択し、</w:t>
      </w:r>
      <w:r>
        <w:t xml:space="preserve">[ </w:t>
      </w:r>
      <w:r w:rsidR="00E63CBA" w:rsidRPr="00941F50">
        <w:rPr>
          <w:b/>
        </w:rPr>
        <w:t xml:space="preserve"> </w:t>
      </w:r>
      <w:r w:rsidR="00E63CBA" w:rsidRPr="00941F50">
        <w:rPr>
          <w:b/>
        </w:rPr>
        <w:t>ペプチド</w:t>
      </w:r>
      <w:r>
        <w:t xml:space="preserve"> ] </w:t>
      </w:r>
      <w:r>
        <w:t>をクリックします。</w:t>
      </w:r>
    </w:p>
    <w:p w14:paraId="47A48E2C" w14:textId="77777777" w:rsidR="000E7D35" w:rsidRDefault="000E7D35" w:rsidP="00B23903">
      <w:pPr>
        <w:pStyle w:val="ListParagraph"/>
        <w:numPr>
          <w:ilvl w:val="0"/>
          <w:numId w:val="13"/>
        </w:numPr>
      </w:pPr>
      <w:proofErr w:type="spellStart"/>
      <w:r>
        <w:t>Ctrl+V</w:t>
      </w:r>
      <w:proofErr w:type="spellEnd"/>
      <w:r>
        <w:t>を押して、クリップボードから貼り付けます。</w:t>
      </w:r>
    </w:p>
    <w:p w14:paraId="0EEF152A" w14:textId="77777777" w:rsidR="000E7D35" w:rsidRDefault="000E7D35" w:rsidP="00E56D08">
      <w:pPr>
        <w:keepNext/>
      </w:pPr>
      <w:r>
        <w:lastRenderedPageBreak/>
        <w:t>各ペプチドのタンパク質フィールドが自動入力され、フォームが次のようになります。</w:t>
      </w:r>
    </w:p>
    <w:p w14:paraId="050BA44F" w14:textId="77777777" w:rsidR="000E7D35" w:rsidRDefault="00D1363C" w:rsidP="000E7D35">
      <w:r>
        <w:rPr>
          <w:noProof/>
        </w:rPr>
        <w:drawing>
          <wp:inline distT="0" distB="0" distL="0" distR="0" wp14:anchorId="2A94745A" wp14:editId="1C4065C8">
            <wp:extent cx="5943600" cy="313753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3137535"/>
                    </a:xfrm>
                    <a:prstGeom prst="rect">
                      <a:avLst/>
                    </a:prstGeom>
                  </pic:spPr>
                </pic:pic>
              </a:graphicData>
            </a:graphic>
          </wp:inline>
        </w:drawing>
      </w:r>
    </w:p>
    <w:p w14:paraId="2AAB1915" w14:textId="77777777" w:rsidR="000E7D35" w:rsidRDefault="000E7D35" w:rsidP="00476A5E">
      <w:pPr>
        <w:pStyle w:val="ListParagraph"/>
        <w:numPr>
          <w:ilvl w:val="0"/>
          <w:numId w:val="31"/>
        </w:numPr>
      </w:pPr>
      <w:r>
        <w:t xml:space="preserve">[ </w:t>
      </w:r>
      <w:proofErr w:type="gramStart"/>
      <w:r w:rsidRPr="009A5C3D">
        <w:rPr>
          <w:b/>
        </w:rPr>
        <w:t>挿入</w:t>
      </w:r>
      <w:r>
        <w:t xml:space="preserve"> ]</w:t>
      </w:r>
      <w:proofErr w:type="gramEnd"/>
      <w:r>
        <w:t xml:space="preserve"> </w:t>
      </w:r>
      <w:r>
        <w:t>ボタンをクリックして、ドキュメントにペプチドを挿入します。</w:t>
      </w:r>
    </w:p>
    <w:p w14:paraId="00EDFED1" w14:textId="77777777" w:rsidR="00FE243D" w:rsidRDefault="00FE243D" w:rsidP="00FE243D">
      <w:r>
        <w:t>ペプチドが以前のように単一のペプチドリストではなく、名前でタンパク質に追加されました。</w:t>
      </w:r>
    </w:p>
    <w:p w14:paraId="455556A4" w14:textId="77777777" w:rsidR="003B1EA7" w:rsidRDefault="00245D74" w:rsidP="003B1EA7">
      <w:pPr>
        <w:pStyle w:val="Heading1"/>
      </w:pPr>
      <w:r>
        <w:t>簡易修正</w:t>
      </w:r>
    </w:p>
    <w:p w14:paraId="75E9ACB0" w14:textId="77777777" w:rsidR="003B1EA7" w:rsidRDefault="00245D74" w:rsidP="003B1EA7">
      <w:r>
        <w:t>この時点で、</w:t>
      </w:r>
      <w:r>
        <w:t>GPM</w:t>
      </w:r>
      <w:r>
        <w:t>酵母ライブラリにそれぞれのスペクトルがあれば、</w:t>
      </w:r>
      <w:r w:rsidR="00CA6861">
        <w:rPr>
          <w:rFonts w:hint="eastAsia"/>
        </w:rPr>
        <w:t>特に</w:t>
      </w:r>
      <w:r>
        <w:t>確認</w:t>
      </w:r>
      <w:r w:rsidR="00CA6861">
        <w:rPr>
          <w:rFonts w:hint="eastAsia"/>
        </w:rPr>
        <w:t>を必要と</w:t>
      </w:r>
      <w:r>
        <w:t>せずにドキュメントに</w:t>
      </w:r>
      <w:r>
        <w:t>70</w:t>
      </w:r>
      <w:r>
        <w:t>個のペプチド</w:t>
      </w:r>
      <w:r w:rsidR="00CA6861">
        <w:rPr>
          <w:rFonts w:hint="eastAsia"/>
        </w:rPr>
        <w:t>が</w:t>
      </w:r>
      <w:r>
        <w:t>追加</w:t>
      </w:r>
      <w:r w:rsidR="00CA6861">
        <w:rPr>
          <w:rFonts w:hint="eastAsia"/>
        </w:rPr>
        <w:t>されています</w:t>
      </w:r>
      <w:r>
        <w:t>。このドキュメント</w:t>
      </w:r>
      <w:r w:rsidR="00032616">
        <w:rPr>
          <w:rFonts w:hint="eastAsia"/>
        </w:rPr>
        <w:t>内</w:t>
      </w:r>
      <w:r w:rsidR="008845B8">
        <w:rPr>
          <w:rFonts w:hint="eastAsia"/>
        </w:rPr>
        <w:t>において</w:t>
      </w:r>
      <w:r>
        <w:t>測定</w:t>
      </w:r>
      <w:r w:rsidR="00032616">
        <w:rPr>
          <w:rFonts w:hint="eastAsia"/>
        </w:rPr>
        <w:t>するには</w:t>
      </w:r>
      <w:r>
        <w:t>一致が特に悪いライブラルスペクトルを持つペプチドを表示するには、次の手順を実行します。</w:t>
      </w:r>
    </w:p>
    <w:p w14:paraId="2092E2D0" w14:textId="77777777" w:rsidR="00245D74" w:rsidRDefault="00941F50" w:rsidP="00245D74">
      <w:pPr>
        <w:pStyle w:val="ListParagraph"/>
        <w:numPr>
          <w:ilvl w:val="0"/>
          <w:numId w:val="14"/>
        </w:numPr>
      </w:pPr>
      <w:r>
        <w:t xml:space="preserve">[ </w:t>
      </w:r>
      <w:proofErr w:type="gramStart"/>
      <w:r w:rsidRPr="00941F50">
        <w:rPr>
          <w:b/>
        </w:rPr>
        <w:t>編集</w:t>
      </w:r>
      <w:r>
        <w:t xml:space="preserve"> ]</w:t>
      </w:r>
      <w:proofErr w:type="gramEnd"/>
      <w:r>
        <w:t xml:space="preserve"> </w:t>
      </w:r>
      <w:r>
        <w:t>メニューで</w:t>
      </w:r>
      <w:r>
        <w:t xml:space="preserve"> [ </w:t>
      </w:r>
      <w:r w:rsidR="005266D4">
        <w:rPr>
          <w:b/>
        </w:rPr>
        <w:t>検索</w:t>
      </w:r>
      <w:r>
        <w:t xml:space="preserve"> ]</w:t>
      </w:r>
      <w:r>
        <w:t>（</w:t>
      </w:r>
      <w:proofErr w:type="spellStart"/>
      <w:r>
        <w:t>Ctrl+F</w:t>
      </w:r>
      <w:proofErr w:type="spellEnd"/>
      <w:r>
        <w:t>）をクリックします。</w:t>
      </w:r>
    </w:p>
    <w:p w14:paraId="3E13F73E" w14:textId="77777777" w:rsidR="00245D74" w:rsidRDefault="00245D74" w:rsidP="00245D74">
      <w:pPr>
        <w:pStyle w:val="ListParagraph"/>
        <w:numPr>
          <w:ilvl w:val="0"/>
          <w:numId w:val="14"/>
        </w:numPr>
      </w:pPr>
      <w:r>
        <w:t xml:space="preserve">[ </w:t>
      </w:r>
      <w:r>
        <w:rPr>
          <w:b/>
        </w:rPr>
        <w:t>検索する</w:t>
      </w:r>
      <w:proofErr w:type="gramStart"/>
      <w:r>
        <w:rPr>
          <w:b/>
        </w:rPr>
        <w:t>文字列</w:t>
      </w:r>
      <w:r>
        <w:t xml:space="preserve"> ]</w:t>
      </w:r>
      <w:proofErr w:type="gramEnd"/>
      <w:r>
        <w:t xml:space="preserve"> </w:t>
      </w:r>
      <w:r>
        <w:t>に「</w:t>
      </w:r>
      <w:r>
        <w:t>IPEE</w:t>
      </w:r>
      <w:r>
        <w:t>」と入力します。</w:t>
      </w:r>
    </w:p>
    <w:p w14:paraId="1F00C969" w14:textId="77777777" w:rsidR="00245D74" w:rsidRDefault="00245D74" w:rsidP="00245D74">
      <w:pPr>
        <w:pStyle w:val="ListParagraph"/>
        <w:numPr>
          <w:ilvl w:val="0"/>
          <w:numId w:val="14"/>
        </w:numPr>
      </w:pPr>
      <w:r>
        <w:t xml:space="preserve">[ </w:t>
      </w:r>
      <w:r w:rsidRPr="00941F50">
        <w:rPr>
          <w:b/>
        </w:rPr>
        <w:t>次を</w:t>
      </w:r>
      <w:proofErr w:type="gramStart"/>
      <w:r w:rsidRPr="00941F50">
        <w:rPr>
          <w:b/>
        </w:rPr>
        <w:t>検索</w:t>
      </w:r>
      <w:r>
        <w:t xml:space="preserve"> ]</w:t>
      </w:r>
      <w:proofErr w:type="gramEnd"/>
      <w:r>
        <w:t xml:space="preserve"> </w:t>
      </w:r>
      <w:r>
        <w:t>ボタンをクリックします。</w:t>
      </w:r>
    </w:p>
    <w:p w14:paraId="7C3B8A59" w14:textId="77777777" w:rsidR="00245D74" w:rsidRDefault="00245D74" w:rsidP="00E56D08">
      <w:pPr>
        <w:keepNext/>
      </w:pPr>
      <w:r>
        <w:lastRenderedPageBreak/>
        <w:t>下に示すように、このスペクトルには一致する</w:t>
      </w:r>
      <w:r>
        <w:t>y</w:t>
      </w:r>
      <w:r>
        <w:t>イオンが</w:t>
      </w:r>
      <w:r>
        <w:t>1</w:t>
      </w:r>
      <w:r>
        <w:t>つと</w:t>
      </w:r>
      <w:r>
        <w:t>b</w:t>
      </w:r>
      <w:r>
        <w:t>イオンが</w:t>
      </w:r>
      <w:r>
        <w:t>1</w:t>
      </w:r>
      <w:r>
        <w:t>つしか表示されません。</w:t>
      </w:r>
    </w:p>
    <w:p w14:paraId="133763EF" w14:textId="77777777" w:rsidR="00245D74" w:rsidRDefault="00D1363C" w:rsidP="00245D74">
      <w:r w:rsidRPr="00F57B5A">
        <w:rPr>
          <w:noProof/>
        </w:rPr>
        <w:drawing>
          <wp:inline distT="0" distB="0" distL="0" distR="0" wp14:anchorId="6D8D6F43" wp14:editId="65F253B9">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14775" cy="3638550"/>
                    </a:xfrm>
                    <a:prstGeom prst="rect">
                      <a:avLst/>
                    </a:prstGeom>
                    <a:noFill/>
                    <a:ln>
                      <a:noFill/>
                    </a:ln>
                  </pic:spPr>
                </pic:pic>
              </a:graphicData>
            </a:graphic>
          </wp:inline>
        </w:drawing>
      </w:r>
    </w:p>
    <w:p w14:paraId="4F017501" w14:textId="77777777" w:rsidR="007B1636" w:rsidRDefault="007B1636" w:rsidP="00245D74">
      <w:r>
        <w:t>これら</w:t>
      </w:r>
      <w:r>
        <w:t>2</w:t>
      </w:r>
      <w:r>
        <w:t>つのイオンを測定しても、このペプチドについての有用な情報は得られないと思われます。</w:t>
      </w:r>
    </w:p>
    <w:p w14:paraId="05F29583" w14:textId="77777777" w:rsidR="007B1636" w:rsidRDefault="007B1636" w:rsidP="00245D74">
      <w:r>
        <w:t>ライブラリスペクトルが目的の</w:t>
      </w:r>
      <w:r>
        <w:t>5</w:t>
      </w:r>
      <w:r>
        <w:t>つのプロダクトイオンを提供できなかったすべてのペプチドを削除するには、次の手順を実行します。</w:t>
      </w:r>
    </w:p>
    <w:p w14:paraId="465E7684" w14:textId="77777777" w:rsidR="007B1636" w:rsidRDefault="00941F50" w:rsidP="007B1636">
      <w:pPr>
        <w:pStyle w:val="ListParagraph"/>
        <w:numPr>
          <w:ilvl w:val="0"/>
          <w:numId w:val="15"/>
        </w:numPr>
      </w:pPr>
      <w:r>
        <w:t xml:space="preserve">[ </w:t>
      </w:r>
      <w:proofErr w:type="gramStart"/>
      <w:r w:rsidRPr="00941F50">
        <w:rPr>
          <w:b/>
        </w:rPr>
        <w:t>最適化</w:t>
      </w:r>
      <w:r>
        <w:t xml:space="preserve"> ]</w:t>
      </w:r>
      <w:proofErr w:type="gramEnd"/>
      <w:r>
        <w:t xml:space="preserve"> </w:t>
      </w:r>
      <w:r>
        <w:t>メニューで</w:t>
      </w:r>
      <w:r>
        <w:t xml:space="preserve"> [ </w:t>
      </w:r>
      <w:r w:rsidR="004F64F7" w:rsidRPr="00941F50">
        <w:rPr>
          <w:b/>
        </w:rPr>
        <w:t>詳細</w:t>
      </w:r>
      <w:r>
        <w:t xml:space="preserve"> ] </w:t>
      </w:r>
      <w:r>
        <w:t>をクリックします。</w:t>
      </w:r>
    </w:p>
    <w:p w14:paraId="30F57B13" w14:textId="77777777" w:rsidR="007B1636" w:rsidRDefault="00941F50" w:rsidP="007B1636">
      <w:pPr>
        <w:pStyle w:val="ListParagraph"/>
        <w:numPr>
          <w:ilvl w:val="0"/>
          <w:numId w:val="15"/>
        </w:numPr>
      </w:pPr>
      <w:r>
        <w:t xml:space="preserve">[ </w:t>
      </w:r>
      <w:r w:rsidRPr="00941F50">
        <w:rPr>
          <w:b/>
        </w:rPr>
        <w:t>プリカーサーあたりの最小トランジション</w:t>
      </w:r>
      <w:proofErr w:type="gramStart"/>
      <w:r w:rsidRPr="00941F50">
        <w:rPr>
          <w:b/>
        </w:rPr>
        <w:t>数</w:t>
      </w:r>
      <w:r>
        <w:t xml:space="preserve"> ]</w:t>
      </w:r>
      <w:proofErr w:type="gramEnd"/>
      <w:r>
        <w:t xml:space="preserve"> </w:t>
      </w:r>
      <w:r>
        <w:t>に「</w:t>
      </w:r>
      <w:r>
        <w:t>5</w:t>
      </w:r>
      <w:r>
        <w:t>」と入力します。</w:t>
      </w:r>
    </w:p>
    <w:p w14:paraId="547F4891" w14:textId="77777777" w:rsidR="007B1636" w:rsidRDefault="007B1636" w:rsidP="007B1636">
      <w:pPr>
        <w:pStyle w:val="ListParagraph"/>
        <w:numPr>
          <w:ilvl w:val="0"/>
          <w:numId w:val="15"/>
        </w:numPr>
      </w:pPr>
      <w:r>
        <w:t xml:space="preserve">[ </w:t>
      </w:r>
      <w:proofErr w:type="gramStart"/>
      <w:r w:rsidRPr="00941F50">
        <w:rPr>
          <w:b/>
        </w:rPr>
        <w:t>OK</w:t>
      </w:r>
      <w:r>
        <w:t xml:space="preserve"> ]</w:t>
      </w:r>
      <w:proofErr w:type="gramEnd"/>
      <w:r>
        <w:t xml:space="preserve"> </w:t>
      </w:r>
      <w:r>
        <w:t>ボタンをクリックします。</w:t>
      </w:r>
    </w:p>
    <w:p w14:paraId="320FB326" w14:textId="77777777" w:rsidR="007B1636" w:rsidRDefault="007B1636" w:rsidP="007B1636">
      <w:r>
        <w:t>Skyline</w:t>
      </w:r>
      <w:r>
        <w:t>ウィンドウの右下角にあるステータスバーインジケーター</w:t>
      </w:r>
      <w:r w:rsidR="004171C7">
        <w:rPr>
          <w:rFonts w:hint="eastAsia"/>
        </w:rPr>
        <w:t>の</w:t>
      </w:r>
      <w:r>
        <w:t>、ペプチド数が</w:t>
      </w:r>
      <w:r>
        <w:t>70</w:t>
      </w:r>
      <w:r>
        <w:t>から</w:t>
      </w:r>
      <w:r>
        <w:t>64</w:t>
      </w:r>
      <w:r>
        <w:t>に減ったことがわかります。</w:t>
      </w:r>
    </w:p>
    <w:p w14:paraId="1F5895CB" w14:textId="77777777" w:rsidR="007B1636" w:rsidRDefault="005E120D" w:rsidP="007B1636">
      <w:r>
        <w:rPr>
          <w:noProof/>
        </w:rPr>
        <w:drawing>
          <wp:inline distT="0" distB="0" distL="0" distR="0" wp14:anchorId="1C82E01D" wp14:editId="63DC6E5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28900" cy="219075"/>
                    </a:xfrm>
                    <a:prstGeom prst="rect">
                      <a:avLst/>
                    </a:prstGeom>
                    <a:noFill/>
                    <a:ln>
                      <a:noFill/>
                    </a:ln>
                  </pic:spPr>
                </pic:pic>
              </a:graphicData>
            </a:graphic>
          </wp:inline>
        </w:drawing>
      </w:r>
    </w:p>
    <w:p w14:paraId="2477502F" w14:textId="77777777" w:rsidR="007B1636" w:rsidRDefault="00E350BF" w:rsidP="00E350BF">
      <w:pPr>
        <w:pStyle w:val="Heading1"/>
      </w:pPr>
      <w:r>
        <w:t>ペプチドの特異性（ユニーク性）チェック</w:t>
      </w:r>
    </w:p>
    <w:p w14:paraId="104BE0D6" w14:textId="77777777" w:rsidR="00E350BF" w:rsidRDefault="00E350BF" w:rsidP="00E350BF">
      <w:r>
        <w:t>もう一つチェックする</w:t>
      </w:r>
      <w:r w:rsidR="00BA29C5">
        <w:rPr>
          <w:rFonts w:hint="eastAsia"/>
        </w:rPr>
        <w:t>ことが望ましい</w:t>
      </w:r>
      <w:r>
        <w:t>のは、選択したペプチドが測定しようとしているタンパク質に対してどれだけユニークであるかということです。あいにく、</w:t>
      </w:r>
      <w:r>
        <w:t>FASTA</w:t>
      </w:r>
      <w:r w:rsidR="00506B30">
        <w:rPr>
          <w:rFonts w:hint="eastAsia"/>
        </w:rPr>
        <w:t>シークエンス</w:t>
      </w:r>
      <w:r>
        <w:t>ファイルは</w:t>
      </w:r>
      <w:r w:rsidR="005B7775">
        <w:rPr>
          <w:rFonts w:hint="eastAsia"/>
        </w:rPr>
        <w:t>重複を含んでいるため</w:t>
      </w:r>
      <w:r>
        <w:t>、バックグラウンドプロテオーム内の</w:t>
      </w:r>
      <w:r w:rsidR="00F6149E">
        <w:rPr>
          <w:rFonts w:hint="eastAsia"/>
        </w:rPr>
        <w:t>単一の</w:t>
      </w:r>
      <w:r w:rsidR="00506B30">
        <w:rPr>
          <w:rFonts w:hint="eastAsia"/>
        </w:rPr>
        <w:t>シークエンス</w:t>
      </w:r>
      <w:r>
        <w:t>に特異</w:t>
      </w:r>
      <w:r>
        <w:lastRenderedPageBreak/>
        <w:t>的でないすべてのペプチドを削除するのは賢明ではありません。</w:t>
      </w:r>
      <w:r>
        <w:t>1</w:t>
      </w:r>
      <w:r>
        <w:t>つの遺伝子</w:t>
      </w:r>
      <w:r w:rsidR="00785F0B">
        <w:rPr>
          <w:rFonts w:hint="eastAsia"/>
        </w:rPr>
        <w:t>から</w:t>
      </w:r>
      <w:r w:rsidR="00A84076">
        <w:rPr>
          <w:rFonts w:hint="eastAsia"/>
        </w:rPr>
        <w:t>翻訳される</w:t>
      </w:r>
      <w:r>
        <w:t>複数の</w:t>
      </w:r>
      <w:r w:rsidR="00A84076">
        <w:t>ホモログな</w:t>
      </w:r>
      <w:r>
        <w:t>タンパク質に属</w:t>
      </w:r>
      <w:r w:rsidR="00A84076">
        <w:rPr>
          <w:rFonts w:hint="eastAsia"/>
        </w:rPr>
        <w:t>するペプチドが</w:t>
      </w:r>
      <w:r w:rsidR="00492A57">
        <w:rPr>
          <w:rFonts w:hint="eastAsia"/>
        </w:rPr>
        <w:t>多く</w:t>
      </w:r>
      <w:r w:rsidR="00A84076">
        <w:rPr>
          <w:rFonts w:hint="eastAsia"/>
        </w:rPr>
        <w:t>存在します。</w:t>
      </w:r>
    </w:p>
    <w:p w14:paraId="49FD2957" w14:textId="77777777" w:rsidR="00AE31DA" w:rsidRDefault="00AE31DA" w:rsidP="00E350BF">
      <w:r>
        <w:t>Skyline</w:t>
      </w:r>
      <w:r>
        <w:t>では、ドキュメント内の各タンパク質のペプチドの特異性を検査するフォームが用意されています。編集しているドキュメントの最後の</w:t>
      </w:r>
      <w:r>
        <w:t>2</w:t>
      </w:r>
      <w:r>
        <w:t>つのタンパク質を検査するには、次の手順を実行します。</w:t>
      </w:r>
    </w:p>
    <w:p w14:paraId="1027BFE8" w14:textId="77777777" w:rsidR="00AE31DA" w:rsidRDefault="00AE31DA" w:rsidP="00AE31DA">
      <w:pPr>
        <w:pStyle w:val="ListParagraph"/>
        <w:numPr>
          <w:ilvl w:val="0"/>
          <w:numId w:val="16"/>
        </w:numPr>
      </w:pPr>
      <w:r>
        <w:t>ドキュメント内の最後のタンパク質を選択します。</w:t>
      </w:r>
    </w:p>
    <w:p w14:paraId="5FF9DDD4" w14:textId="77777777" w:rsidR="00AE31DA" w:rsidRDefault="00941F50" w:rsidP="00AE31DA">
      <w:pPr>
        <w:pStyle w:val="ListParagraph"/>
        <w:numPr>
          <w:ilvl w:val="0"/>
          <w:numId w:val="16"/>
        </w:numPr>
      </w:pPr>
      <w:r>
        <w:t xml:space="preserve">[ </w:t>
      </w:r>
      <w:proofErr w:type="gramStart"/>
      <w:r w:rsidRPr="00941F50">
        <w:rPr>
          <w:b/>
        </w:rPr>
        <w:t>編集</w:t>
      </w:r>
      <w:r>
        <w:t xml:space="preserve"> ]</w:t>
      </w:r>
      <w:proofErr w:type="gramEnd"/>
      <w:r>
        <w:t xml:space="preserve"> </w:t>
      </w:r>
      <w:r>
        <w:t>メニューで、</w:t>
      </w:r>
      <w:r>
        <w:t xml:space="preserve">[ </w:t>
      </w:r>
      <w:r w:rsidR="00AE31DA" w:rsidRPr="00941F50">
        <w:rPr>
          <w:b/>
        </w:rPr>
        <w:t>ユニークペプチド</w:t>
      </w:r>
      <w:r>
        <w:t xml:space="preserve"> ] </w:t>
      </w:r>
      <w:r>
        <w:t>をクリックします。</w:t>
      </w:r>
    </w:p>
    <w:p w14:paraId="0FBFF0D9" w14:textId="77777777" w:rsidR="00AE31DA" w:rsidRDefault="00AE31DA" w:rsidP="00E56D08">
      <w:pPr>
        <w:keepNext/>
      </w:pPr>
      <w:r>
        <w:t>以下の情報と共に、</w:t>
      </w:r>
      <w:r>
        <w:t xml:space="preserve">[ </w:t>
      </w:r>
      <w:r w:rsidRPr="00D82FC9">
        <w:rPr>
          <w:b/>
        </w:rPr>
        <w:t>ユニークペプチド</w:t>
      </w:r>
      <w:r>
        <w:t xml:space="preserve"> ] </w:t>
      </w:r>
      <w:r>
        <w:t>フォームが開きます。</w:t>
      </w:r>
    </w:p>
    <w:p w14:paraId="51877EB6" w14:textId="77777777" w:rsidR="00AE31DA" w:rsidRDefault="00D1363C" w:rsidP="00AE31DA">
      <w:r>
        <w:rPr>
          <w:noProof/>
        </w:rPr>
        <w:drawing>
          <wp:inline distT="0" distB="0" distL="0" distR="0" wp14:anchorId="1A819CC1" wp14:editId="796764D6">
            <wp:extent cx="5943600" cy="2495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2495550"/>
                    </a:xfrm>
                    <a:prstGeom prst="rect">
                      <a:avLst/>
                    </a:prstGeom>
                  </pic:spPr>
                </pic:pic>
              </a:graphicData>
            </a:graphic>
          </wp:inline>
        </w:drawing>
      </w:r>
    </w:p>
    <w:p w14:paraId="5614E9B4" w14:textId="77777777" w:rsidR="00AE31DA" w:rsidRDefault="00AB6C3C" w:rsidP="00AE31DA">
      <w:r>
        <w:t>これら</w:t>
      </w:r>
      <w:r>
        <w:t>6</w:t>
      </w:r>
      <w:r>
        <w:t>つのタンパク質を</w:t>
      </w:r>
      <w:r w:rsidR="00F12CFE">
        <w:rPr>
          <w:rFonts w:hint="eastAsia"/>
        </w:rPr>
        <w:t>詳細に確認</w:t>
      </w:r>
      <w:r>
        <w:t>すると、一部</w:t>
      </w:r>
      <w:r w:rsidR="002E0227">
        <w:rPr>
          <w:rFonts w:hint="eastAsia"/>
        </w:rPr>
        <w:t>の</w:t>
      </w:r>
      <w:r w:rsidR="00506B30">
        <w:rPr>
          <w:rFonts w:hint="eastAsia"/>
        </w:rPr>
        <w:t>シークエンス</w:t>
      </w:r>
      <w:r>
        <w:t>は類似していますが、十分にばらつきがありますので、</w:t>
      </w:r>
      <w:r w:rsidR="008F23E8">
        <w:rPr>
          <w:rFonts w:hint="eastAsia"/>
        </w:rPr>
        <w:t>この</w:t>
      </w:r>
      <w:r>
        <w:t>1</w:t>
      </w:r>
      <w:r>
        <w:t>つのペプチド</w:t>
      </w:r>
      <w:r w:rsidR="00E84CB8">
        <w:rPr>
          <w:rFonts w:hint="eastAsia"/>
        </w:rPr>
        <w:t>だけ</w:t>
      </w:r>
      <w:r>
        <w:t>では対象</w:t>
      </w:r>
      <w:r w:rsidR="00E84CB8">
        <w:rPr>
          <w:rFonts w:hint="eastAsia"/>
        </w:rPr>
        <w:t>の</w:t>
      </w:r>
      <w:r>
        <w:t>タンパク質</w:t>
      </w:r>
      <w:r w:rsidR="00E84CB8">
        <w:rPr>
          <w:rFonts w:hint="eastAsia"/>
        </w:rPr>
        <w:t>を</w:t>
      </w:r>
      <w:r>
        <w:t>十分な信頼性を</w:t>
      </w:r>
      <w:r w:rsidR="00E84CB8">
        <w:rPr>
          <w:rFonts w:hint="eastAsia"/>
        </w:rPr>
        <w:t>もって測定</w:t>
      </w:r>
      <w:r>
        <w:t>できません。グリッド</w:t>
      </w:r>
      <w:r w:rsidR="003807F9">
        <w:rPr>
          <w:rFonts w:hint="eastAsia"/>
        </w:rPr>
        <w:t>表示</w:t>
      </w:r>
      <w:r>
        <w:t>の列を選択すると、各タンパク質の</w:t>
      </w:r>
      <w:r w:rsidR="00506B30">
        <w:rPr>
          <w:rFonts w:hint="eastAsia"/>
        </w:rPr>
        <w:t>シークエンス</w:t>
      </w:r>
      <w:r>
        <w:t>を表示できます。</w:t>
      </w:r>
    </w:p>
    <w:p w14:paraId="7B567335" w14:textId="77777777" w:rsidR="00AB6C3C" w:rsidRDefault="00AB6C3C" w:rsidP="00476A5E">
      <w:pPr>
        <w:pStyle w:val="ListParagraph"/>
        <w:numPr>
          <w:ilvl w:val="0"/>
          <w:numId w:val="36"/>
        </w:numPr>
      </w:pPr>
      <w:r>
        <w:t xml:space="preserve">[ </w:t>
      </w:r>
      <w:proofErr w:type="gramStart"/>
      <w:r w:rsidRPr="009E139A">
        <w:rPr>
          <w:b/>
        </w:rPr>
        <w:t>ユニークペプチド</w:t>
      </w:r>
      <w:r>
        <w:t xml:space="preserve"> ]</w:t>
      </w:r>
      <w:proofErr w:type="gramEnd"/>
      <w:r>
        <w:t xml:space="preserve"> </w:t>
      </w:r>
      <w:r>
        <w:t>を閉じ、</w:t>
      </w:r>
      <w:r>
        <w:t>Delete</w:t>
      </w:r>
      <w:r>
        <w:t>キーを押してこのタンパク質をドキュメントから削除します。</w:t>
      </w:r>
    </w:p>
    <w:p w14:paraId="3E8EA9C5" w14:textId="77777777" w:rsidR="008C145F" w:rsidRDefault="00AB6C3C" w:rsidP="00476A5E">
      <w:pPr>
        <w:pStyle w:val="ListParagraph"/>
        <w:numPr>
          <w:ilvl w:val="0"/>
          <w:numId w:val="36"/>
        </w:numPr>
      </w:pPr>
      <w:r>
        <w:t>今度は、新しく追加した最後のタンパク質にもこれと同じ手順を実行します。</w:t>
      </w:r>
      <w:r>
        <w:t xml:space="preserve"> </w:t>
      </w:r>
    </w:p>
    <w:p w14:paraId="0213CB9A" w14:textId="77777777" w:rsidR="00683CD4" w:rsidRDefault="004F64F7">
      <w:r>
        <w:t>このタンパク質</w:t>
      </w:r>
      <w:r w:rsidR="00254B59">
        <w:rPr>
          <w:rFonts w:hint="eastAsia"/>
        </w:rPr>
        <w:t>で</w:t>
      </w:r>
      <w:r>
        <w:t>選択された</w:t>
      </w:r>
      <w:r>
        <w:t>1</w:t>
      </w:r>
      <w:r>
        <w:t>つのペプチドは複数（この場合は</w:t>
      </w:r>
      <w:r>
        <w:t>4</w:t>
      </w:r>
      <w:r>
        <w:t>つ）のタンパク質にマップ</w:t>
      </w:r>
      <w:r w:rsidR="00254B59">
        <w:rPr>
          <w:rFonts w:hint="eastAsia"/>
        </w:rPr>
        <w:t>されていま</w:t>
      </w:r>
      <w:r w:rsidR="00212A75">
        <w:rPr>
          <w:rFonts w:hint="eastAsia"/>
        </w:rPr>
        <w:t>す</w:t>
      </w:r>
      <w:r w:rsidR="00254B59">
        <w:rPr>
          <w:rFonts w:hint="eastAsia"/>
        </w:rPr>
        <w:t>。</w:t>
      </w:r>
      <w:r>
        <w:t>今回は</w:t>
      </w:r>
      <w:r w:rsidR="002437D0">
        <w:rPr>
          <w:rFonts w:hint="eastAsia"/>
        </w:rPr>
        <w:t>4</w:t>
      </w:r>
      <w:r w:rsidR="002437D0">
        <w:rPr>
          <w:rFonts w:hint="eastAsia"/>
        </w:rPr>
        <w:t>つの</w:t>
      </w:r>
      <w:r w:rsidR="00212A75">
        <w:rPr>
          <w:rFonts w:hint="eastAsia"/>
        </w:rPr>
        <w:t>タンパク質</w:t>
      </w:r>
      <w:r w:rsidR="002437D0">
        <w:rPr>
          <w:rFonts w:hint="eastAsia"/>
        </w:rPr>
        <w:t>の</w:t>
      </w:r>
      <w:r>
        <w:t>類似度</w:t>
      </w:r>
      <w:r w:rsidR="00212A75">
        <w:rPr>
          <w:rFonts w:hint="eastAsia"/>
        </w:rPr>
        <w:t>が</w:t>
      </w:r>
      <w:r>
        <w:t>高</w:t>
      </w:r>
      <w:r w:rsidR="00212A75">
        <w:rPr>
          <w:rFonts w:hint="eastAsia"/>
        </w:rPr>
        <w:t>い</w:t>
      </w:r>
      <w:r>
        <w:t>ことがわかります</w:t>
      </w:r>
      <w:r w:rsidR="00212A75">
        <w:rPr>
          <w:rFonts w:hint="eastAsia"/>
        </w:rPr>
        <w:t>ので、</w:t>
      </w:r>
      <w:r>
        <w:t>これは保持すると良いでしょう。</w:t>
      </w:r>
      <w:r>
        <w:t xml:space="preserve"> </w:t>
      </w:r>
    </w:p>
    <w:p w14:paraId="4C768F0A" w14:textId="77777777" w:rsidR="00AB6C3C" w:rsidRDefault="00D82FC9" w:rsidP="00476A5E">
      <w:pPr>
        <w:pStyle w:val="ListParagraph"/>
        <w:numPr>
          <w:ilvl w:val="0"/>
          <w:numId w:val="32"/>
        </w:numPr>
      </w:pPr>
      <w:r>
        <w:t xml:space="preserve">[ </w:t>
      </w:r>
      <w:proofErr w:type="gramStart"/>
      <w:r>
        <w:rPr>
          <w:b/>
        </w:rPr>
        <w:t>キャンセル</w:t>
      </w:r>
      <w:r>
        <w:t xml:space="preserve"> ]</w:t>
      </w:r>
      <w:proofErr w:type="gramEnd"/>
      <w:r>
        <w:t xml:space="preserve"> </w:t>
      </w:r>
      <w:r>
        <w:t>ボタンをクリックします。</w:t>
      </w:r>
    </w:p>
    <w:p w14:paraId="7B5A4008" w14:textId="77777777" w:rsidR="009E139A" w:rsidRPr="009E139A" w:rsidRDefault="009E139A" w:rsidP="009E139A">
      <w:r>
        <w:t>注：このチュートリアル</w:t>
      </w:r>
      <w:r w:rsidR="00AA097D">
        <w:rPr>
          <w:rFonts w:hint="eastAsia"/>
        </w:rPr>
        <w:t>の</w:t>
      </w:r>
      <w:r>
        <w:t>最初</w:t>
      </w:r>
      <w:r w:rsidR="00AA097D">
        <w:rPr>
          <w:rFonts w:hint="eastAsia"/>
        </w:rPr>
        <w:t>から</w:t>
      </w:r>
      <w:r>
        <w:t>、</w:t>
      </w:r>
      <w:r>
        <w:t xml:space="preserve">[ </w:t>
      </w:r>
      <w:r>
        <w:rPr>
          <w:b/>
        </w:rPr>
        <w:t>ペプチド設定</w:t>
      </w:r>
      <w:r>
        <w:t xml:space="preserve"> ] – [ </w:t>
      </w:r>
      <w:r>
        <w:rPr>
          <w:b/>
        </w:rPr>
        <w:t>消化</w:t>
      </w:r>
      <w:r>
        <w:t xml:space="preserve"> ] </w:t>
      </w:r>
      <w:r>
        <w:t>タブの</w:t>
      </w:r>
      <w:r>
        <w:t xml:space="preserve"> [ </w:t>
      </w:r>
      <w:r>
        <w:rPr>
          <w:b/>
        </w:rPr>
        <w:t>バックグラウンドプロテオーム</w:t>
      </w:r>
      <w:r>
        <w:t xml:space="preserve"> ] </w:t>
      </w:r>
      <w:r>
        <w:t>欄の下にはペプチドの一意性を強制する設定が追加されています。これは</w:t>
      </w:r>
      <w:r>
        <w:t xml:space="preserve"> [ </w:t>
      </w:r>
      <w:r>
        <w:rPr>
          <w:b/>
        </w:rPr>
        <w:t>次を使</w:t>
      </w:r>
      <w:r>
        <w:rPr>
          <w:b/>
        </w:rPr>
        <w:lastRenderedPageBreak/>
        <w:t>用してペプチドの一意性を強制</w:t>
      </w:r>
      <w:proofErr w:type="gramStart"/>
      <w:r>
        <w:rPr>
          <w:b/>
        </w:rPr>
        <w:t>します</w:t>
      </w:r>
      <w:r>
        <w:t xml:space="preserve"> ]</w:t>
      </w:r>
      <w:proofErr w:type="gramEnd"/>
      <w:r>
        <w:t xml:space="preserve"> </w:t>
      </w:r>
      <w:r>
        <w:t>と表示されています。これがこのドキュメント内で選択されたペプチドにどう影響するか試してみるといいでしょう。</w:t>
      </w:r>
    </w:p>
    <w:p w14:paraId="50577C19" w14:textId="77777777" w:rsidR="00EB2453" w:rsidRDefault="00EB2453" w:rsidP="00EB2453">
      <w:pPr>
        <w:pStyle w:val="Heading1"/>
      </w:pPr>
      <w:r>
        <w:t>ドキュメントの直接編集</w:t>
      </w:r>
    </w:p>
    <w:p w14:paraId="4740BB66" w14:textId="77777777" w:rsidR="00EB2453" w:rsidRDefault="00EB2453" w:rsidP="00EB2453">
      <w:r>
        <w:t>Delete</w:t>
      </w:r>
      <w:r>
        <w:t>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編集できる、より直接的なドキュメント編集機能を紹介します。</w:t>
      </w:r>
    </w:p>
    <w:p w14:paraId="19621C9C" w14:textId="77777777" w:rsidR="003136B4" w:rsidRDefault="003136B4" w:rsidP="003136B4">
      <w:pPr>
        <w:pStyle w:val="Heading2"/>
      </w:pPr>
      <w:r>
        <w:t>タンパク質名のオートコンプリーション</w:t>
      </w:r>
    </w:p>
    <w:p w14:paraId="63F05D5E" w14:textId="77777777" w:rsidR="007A374F" w:rsidRDefault="007A374F" w:rsidP="007A374F">
      <w:r>
        <w:t>バックグラウンドプロテオームが定義されていれば、ドキュメントの最後の</w:t>
      </w:r>
      <w:r w:rsidR="0037084A">
        <w:rPr>
          <w:rFonts w:hint="eastAsia"/>
        </w:rPr>
        <w:t>空白項目</w:t>
      </w:r>
      <w:r>
        <w:t>に入力するだけでタンパク質やペプチド</w:t>
      </w:r>
      <w:r w:rsidR="002C5BF9">
        <w:rPr>
          <w:rFonts w:hint="eastAsia"/>
        </w:rPr>
        <w:t>の</w:t>
      </w:r>
      <w:r>
        <w:t>追加</w:t>
      </w:r>
      <w:r w:rsidR="002C5BF9">
        <w:rPr>
          <w:rFonts w:hint="eastAsia"/>
        </w:rPr>
        <w:t>が補助されます</w:t>
      </w:r>
      <w:r>
        <w:t>。タンパク質の名前を入力して追加する場合は、次の手順を実行します。</w:t>
      </w:r>
    </w:p>
    <w:p w14:paraId="173AD10B" w14:textId="77777777" w:rsidR="007A374F" w:rsidRDefault="007A374F" w:rsidP="007A374F">
      <w:pPr>
        <w:pStyle w:val="ListParagraph"/>
        <w:numPr>
          <w:ilvl w:val="0"/>
          <w:numId w:val="9"/>
        </w:numPr>
      </w:pPr>
      <w:r>
        <w:t>ドキュメントの終わりにあるブランク要素を選択します。</w:t>
      </w:r>
    </w:p>
    <w:p w14:paraId="46724A11" w14:textId="77777777" w:rsidR="007A374F" w:rsidRDefault="007A374F" w:rsidP="007A374F">
      <w:pPr>
        <w:pStyle w:val="ListParagraph"/>
        <w:numPr>
          <w:ilvl w:val="0"/>
          <w:numId w:val="9"/>
        </w:numPr>
      </w:pPr>
      <w:r>
        <w:t>「</w:t>
      </w:r>
      <w:r>
        <w:t>ybl087</w:t>
      </w:r>
      <w:r>
        <w:t>」と入力します。</w:t>
      </w:r>
    </w:p>
    <w:p w14:paraId="29905B6C" w14:textId="77777777" w:rsidR="0009188A" w:rsidRDefault="0009188A" w:rsidP="00E56D08">
      <w:pPr>
        <w:keepNext/>
      </w:pPr>
      <w:r>
        <w:t>Skyline</w:t>
      </w:r>
      <w:r>
        <w:t>は、タンパク質</w:t>
      </w:r>
      <w:r w:rsidR="00110E43">
        <w:rPr>
          <w:rFonts w:hint="eastAsia"/>
        </w:rPr>
        <w:t>の</w:t>
      </w:r>
      <w:r>
        <w:t>追加</w:t>
      </w:r>
      <w:r w:rsidR="00110E43">
        <w:rPr>
          <w:rFonts w:hint="eastAsia"/>
        </w:rPr>
        <w:t>が</w:t>
      </w:r>
      <w:r w:rsidR="00624C64">
        <w:rPr>
          <w:rFonts w:hint="eastAsia"/>
        </w:rPr>
        <w:t>下記のように</w:t>
      </w:r>
      <w:r w:rsidR="00EF5828">
        <w:rPr>
          <w:rFonts w:hint="eastAsia"/>
        </w:rPr>
        <w:t>補助</w:t>
      </w:r>
      <w:r w:rsidR="00624C64">
        <w:rPr>
          <w:rFonts w:hint="eastAsia"/>
        </w:rPr>
        <w:t>されます</w:t>
      </w:r>
      <w:r>
        <w:t>。</w:t>
      </w:r>
    </w:p>
    <w:p w14:paraId="221011A2" w14:textId="77777777" w:rsidR="00EC4097" w:rsidRDefault="00D1363C" w:rsidP="0009188A">
      <w:r>
        <w:rPr>
          <w:noProof/>
        </w:rPr>
        <w:drawing>
          <wp:inline distT="0" distB="0" distL="0" distR="0" wp14:anchorId="0E9465F3" wp14:editId="6E17C6A9">
            <wp:extent cx="5943600" cy="828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5D812DB2" w14:textId="77777777" w:rsidR="0009188A" w:rsidRDefault="0009188A" w:rsidP="00476A5E">
      <w:pPr>
        <w:pStyle w:val="ListParagraph"/>
        <w:numPr>
          <w:ilvl w:val="0"/>
          <w:numId w:val="33"/>
        </w:numPr>
      </w:pPr>
      <w:r>
        <w:t>Enter</w:t>
      </w:r>
      <w:r>
        <w:t>キーを押すと、このタンパク質がドキュメントに追加されます。</w:t>
      </w:r>
    </w:p>
    <w:p w14:paraId="3FC2E832" w14:textId="77777777" w:rsidR="007A374F" w:rsidRDefault="007A374F" w:rsidP="007A374F">
      <w:pPr>
        <w:pStyle w:val="Heading2"/>
      </w:pPr>
      <w:r>
        <w:t>タンパク質の説明のオートコンプリーション</w:t>
      </w:r>
    </w:p>
    <w:p w14:paraId="33529A89" w14:textId="77777777" w:rsidR="0009188A" w:rsidRDefault="0009188A" w:rsidP="0009188A">
      <w:r>
        <w:t>Skyline</w:t>
      </w:r>
      <w:r>
        <w:t>ではまた、</w:t>
      </w:r>
      <w:r>
        <w:t>FASTA</w:t>
      </w:r>
      <w:r>
        <w:t>ファイルのタンパク質</w:t>
      </w:r>
      <w:r w:rsidR="00506B30">
        <w:rPr>
          <w:rFonts w:hint="eastAsia"/>
        </w:rPr>
        <w:t>シークエンス</w:t>
      </w:r>
      <w:r>
        <w:t>の説明テキストも検索します。説明に基づいてタンパク質を検索し、追加するには、次の手順を実行します。</w:t>
      </w:r>
    </w:p>
    <w:p w14:paraId="02FF417B" w14:textId="77777777" w:rsidR="0009188A" w:rsidRDefault="0009188A" w:rsidP="0009188A">
      <w:pPr>
        <w:pStyle w:val="ListParagraph"/>
        <w:numPr>
          <w:ilvl w:val="0"/>
          <w:numId w:val="18"/>
        </w:numPr>
      </w:pPr>
      <w:r>
        <w:t>「</w:t>
      </w:r>
      <w:r>
        <w:t>eft2</w:t>
      </w:r>
      <w:r>
        <w:t>」と入力します。</w:t>
      </w:r>
    </w:p>
    <w:p w14:paraId="157FB8A5" w14:textId="77777777" w:rsidR="0009188A" w:rsidRDefault="0009188A" w:rsidP="00E56D08">
      <w:pPr>
        <w:pStyle w:val="ListParagraph"/>
        <w:keepNext/>
        <w:numPr>
          <w:ilvl w:val="0"/>
          <w:numId w:val="18"/>
        </w:numPr>
        <w:ind w:left="0" w:firstLine="0"/>
        <w:contextualSpacing w:val="0"/>
      </w:pPr>
      <w:r>
        <w:t>下向き矢印キーを</w:t>
      </w:r>
      <w:r>
        <w:t>1</w:t>
      </w:r>
      <w:r>
        <w:t>回押して、下に示すように</w:t>
      </w:r>
      <w:r>
        <w:t>1</w:t>
      </w:r>
      <w:r>
        <w:t>つ目のタンパク質を選択します。</w:t>
      </w:r>
    </w:p>
    <w:p w14:paraId="5FDB44D2" w14:textId="77777777" w:rsidR="0009188A" w:rsidRDefault="00D1363C" w:rsidP="0009188A">
      <w:r>
        <w:rPr>
          <w:noProof/>
        </w:rPr>
        <w:drawing>
          <wp:inline distT="0" distB="0" distL="0" distR="0" wp14:anchorId="212D21C1" wp14:editId="5B74B35E">
            <wp:extent cx="5943600" cy="1514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14:paraId="79EC0394" w14:textId="77777777" w:rsidR="002834E7" w:rsidRPr="0009188A" w:rsidRDefault="002834E7" w:rsidP="00476A5E">
      <w:pPr>
        <w:pStyle w:val="ListParagraph"/>
        <w:numPr>
          <w:ilvl w:val="0"/>
          <w:numId w:val="34"/>
        </w:numPr>
      </w:pPr>
      <w:r>
        <w:lastRenderedPageBreak/>
        <w:t>Enter</w:t>
      </w:r>
      <w:r>
        <w:t>キーを押すと、このタンパク質がドキュメントに追加されます。</w:t>
      </w:r>
    </w:p>
    <w:p w14:paraId="6E52360E" w14:textId="77777777" w:rsidR="003136B4" w:rsidRDefault="003136B4" w:rsidP="003136B4">
      <w:pPr>
        <w:pStyle w:val="Heading2"/>
      </w:pPr>
      <w:r>
        <w:t>ペプチド</w:t>
      </w:r>
      <w:r w:rsidR="00506B30">
        <w:rPr>
          <w:rFonts w:hint="eastAsia"/>
        </w:rPr>
        <w:t>シークエンス</w:t>
      </w:r>
      <w:r>
        <w:t>のオートコンプリーション</w:t>
      </w:r>
    </w:p>
    <w:p w14:paraId="62F0A980" w14:textId="77777777" w:rsidR="002834E7" w:rsidRDefault="002834E7" w:rsidP="002834E7">
      <w:r>
        <w:t>3</w:t>
      </w:r>
      <w:r>
        <w:t>つ目のオートコンプリーションオプションでは、ペプチド</w:t>
      </w:r>
      <w:r w:rsidR="00506B30">
        <w:rPr>
          <w:rFonts w:hint="eastAsia"/>
        </w:rPr>
        <w:t>シークエンス</w:t>
      </w:r>
      <w:r>
        <w:t>の入力を開始すると、</w:t>
      </w:r>
      <w:r>
        <w:t>Skyline</w:t>
      </w:r>
      <w:r>
        <w:t>がそれを含むペプチドやタンパク質（複数可）を識別しようとします。その</w:t>
      </w:r>
      <w:r w:rsidR="00506B30">
        <w:rPr>
          <w:rFonts w:hint="eastAsia"/>
        </w:rPr>
        <w:t>シークエンス</w:t>
      </w:r>
      <w:r>
        <w:t>でペプチドを検索して追加するには、次の手順を実行します。</w:t>
      </w:r>
    </w:p>
    <w:p w14:paraId="45A37B6D" w14:textId="77777777" w:rsidR="002834E7" w:rsidRDefault="002834E7" w:rsidP="002834E7">
      <w:pPr>
        <w:pStyle w:val="ListParagraph"/>
        <w:numPr>
          <w:ilvl w:val="0"/>
          <w:numId w:val="19"/>
        </w:numPr>
      </w:pPr>
      <w:r>
        <w:t>Caps-Lock</w:t>
      </w:r>
      <w:r>
        <w:t>キーを押します。</w:t>
      </w:r>
    </w:p>
    <w:p w14:paraId="2BC2DBF7" w14:textId="77777777" w:rsidR="002834E7" w:rsidRDefault="002834E7" w:rsidP="002834E7">
      <w:pPr>
        <w:pStyle w:val="ListParagraph"/>
        <w:numPr>
          <w:ilvl w:val="0"/>
          <w:numId w:val="19"/>
        </w:numPr>
      </w:pPr>
      <w:r>
        <w:t>「</w:t>
      </w:r>
      <w:r>
        <w:t>IQGP</w:t>
      </w:r>
      <w:r>
        <w:t>」と入力します。</w:t>
      </w:r>
    </w:p>
    <w:p w14:paraId="6D7D64A0" w14:textId="77777777" w:rsidR="002834E7" w:rsidRDefault="002834E7" w:rsidP="002834E7">
      <w:pPr>
        <w:pStyle w:val="ListParagraph"/>
        <w:numPr>
          <w:ilvl w:val="0"/>
          <w:numId w:val="19"/>
        </w:numPr>
      </w:pPr>
      <w:r>
        <w:t>ペプチド</w:t>
      </w:r>
      <w:r>
        <w:t>IQGPNYVPGK</w:t>
      </w:r>
      <w:r>
        <w:t>が表示されたら、下向き矢印キーを押して選択します。</w:t>
      </w:r>
    </w:p>
    <w:p w14:paraId="7E8A3C6A" w14:textId="77777777" w:rsidR="002834E7" w:rsidRDefault="002834E7" w:rsidP="002834E7">
      <w:pPr>
        <w:pStyle w:val="ListParagraph"/>
        <w:numPr>
          <w:ilvl w:val="0"/>
          <w:numId w:val="19"/>
        </w:numPr>
      </w:pPr>
      <w:r>
        <w:t>Enter</w:t>
      </w:r>
      <w:r>
        <w:t>キーを押します。</w:t>
      </w:r>
    </w:p>
    <w:p w14:paraId="183CBD19" w14:textId="77777777" w:rsidR="002834E7" w:rsidRDefault="0058283B" w:rsidP="00965FC4">
      <w:pPr>
        <w:keepNext/>
      </w:pPr>
      <w:r>
        <w:t>ペプチドがドキュメントに追加されますが、それは最後のブランク要素のすぐ上にある既存のタンパク質</w:t>
      </w:r>
      <w:r>
        <w:t>YDR385W</w:t>
      </w:r>
      <w:r>
        <w:t>に追加されます。追加されたタンパク質は次のようになります。</w:t>
      </w:r>
    </w:p>
    <w:p w14:paraId="6D2F3508" w14:textId="77777777" w:rsidR="0058283B" w:rsidRPr="002834E7" w:rsidRDefault="00E110C2" w:rsidP="002834E7">
      <w:r>
        <w:rPr>
          <w:noProof/>
        </w:rPr>
        <w:drawing>
          <wp:inline distT="0" distB="0" distL="0" distR="0" wp14:anchorId="2711F737" wp14:editId="7745B931">
            <wp:extent cx="3638550" cy="1562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3638550" cy="1562100"/>
                    </a:xfrm>
                    <a:prstGeom prst="rect">
                      <a:avLst/>
                    </a:prstGeom>
                  </pic:spPr>
                </pic:pic>
              </a:graphicData>
            </a:graphic>
          </wp:inline>
        </w:drawing>
      </w:r>
    </w:p>
    <w:p w14:paraId="471262A6" w14:textId="77777777" w:rsidR="003136B4" w:rsidRDefault="004F64F7" w:rsidP="003136B4">
      <w:pPr>
        <w:pStyle w:val="Heading2"/>
      </w:pPr>
      <w:r>
        <w:t>ポップアップ選択リスト</w:t>
      </w:r>
    </w:p>
    <w:p w14:paraId="275F6621" w14:textId="77777777" w:rsidR="00077431" w:rsidRDefault="00077431" w:rsidP="00077431">
      <w:r>
        <w:t>タンパク質をドキュメントに追加したら、</w:t>
      </w:r>
      <w:r>
        <w:t>Skyline</w:t>
      </w:r>
      <w:r>
        <w:t>のポップアップ選択リストを使って対象とするペプチド、プリカーサー、プロダクトイオンの編集もできます。次の手順</w:t>
      </w:r>
      <w:r w:rsidR="0062027B">
        <w:rPr>
          <w:rFonts w:hint="eastAsia"/>
        </w:rPr>
        <w:t>によって</w:t>
      </w:r>
      <w:r>
        <w:t>、</w:t>
      </w:r>
      <w:r>
        <w:t>YBL087C</w:t>
      </w:r>
      <w:r>
        <w:t>タンパク質に別のペプチドを追加できます。</w:t>
      </w:r>
    </w:p>
    <w:p w14:paraId="11DDC214" w14:textId="77777777" w:rsidR="000A224E" w:rsidRDefault="000A224E" w:rsidP="000A224E">
      <w:pPr>
        <w:pStyle w:val="ListParagraph"/>
        <w:numPr>
          <w:ilvl w:val="0"/>
          <w:numId w:val="20"/>
        </w:numPr>
      </w:pPr>
      <w:r>
        <w:t>マウスカーソルを</w:t>
      </w:r>
      <w:r>
        <w:t>YBL087C</w:t>
      </w:r>
      <w:r>
        <w:t>タンパク質上に</w:t>
      </w:r>
      <w:r w:rsidR="00370BBB">
        <w:rPr>
          <w:rFonts w:hint="eastAsia"/>
        </w:rPr>
        <w:t>あわせ</w:t>
      </w:r>
      <w:r>
        <w:t>、名前の横にドロップダウン矢印が表示されるのを待ちます。</w:t>
      </w:r>
    </w:p>
    <w:p w14:paraId="036B34B0" w14:textId="77777777" w:rsidR="000A224E" w:rsidRDefault="000A224E" w:rsidP="000A224E">
      <w:pPr>
        <w:pStyle w:val="ListParagraph"/>
        <w:numPr>
          <w:ilvl w:val="0"/>
          <w:numId w:val="20"/>
        </w:numPr>
      </w:pPr>
      <w:r>
        <w:t>マウスカーソルをドロップダウン矢印上に</w:t>
      </w:r>
      <w:r w:rsidR="00370BBB">
        <w:rPr>
          <w:rFonts w:hint="eastAsia"/>
        </w:rPr>
        <w:t>あわせ</w:t>
      </w:r>
      <w:r>
        <w:t>、カーソルが手のひらに変わるのを待ちます。</w:t>
      </w:r>
    </w:p>
    <w:p w14:paraId="42D0F8FD" w14:textId="77777777" w:rsidR="000A224E" w:rsidRDefault="00A514D7" w:rsidP="000A224E">
      <w:pPr>
        <w:pStyle w:val="ListParagraph"/>
        <w:numPr>
          <w:ilvl w:val="0"/>
          <w:numId w:val="20"/>
        </w:numPr>
      </w:pPr>
      <w:r>
        <w:t>左マウスボタンをクリックします。</w:t>
      </w:r>
    </w:p>
    <w:p w14:paraId="65ECCC76" w14:textId="77777777" w:rsidR="00A514D7" w:rsidRDefault="008B0043" w:rsidP="00A514D7">
      <w:r>
        <w:t>事前にフィルタされたポップアップ選択リストが開き、すでにドキュメントに追加されているペプチドセットのみが表示されます。ここでチェックマークをオフにすると、</w:t>
      </w:r>
      <w:r>
        <w:t>Delete</w:t>
      </w:r>
      <w:r>
        <w:t>キーを使ってタンパク質からペプチドを削除したのと同じ操作となります。また、次の手順で新しいペプチドを追加することもできます。</w:t>
      </w:r>
    </w:p>
    <w:p w14:paraId="486CC0CE" w14:textId="77777777" w:rsidR="008B0043" w:rsidRDefault="008B0043" w:rsidP="008B0043">
      <w:pPr>
        <w:pStyle w:val="ListParagraph"/>
        <w:numPr>
          <w:ilvl w:val="0"/>
          <w:numId w:val="21"/>
        </w:numPr>
      </w:pPr>
      <w:r>
        <w:t>漏斗のアイコンをクリックすると、フィルタされていないリストが表示されます。</w:t>
      </w:r>
    </w:p>
    <w:p w14:paraId="0F2D74EF" w14:textId="77777777" w:rsidR="008B0043" w:rsidRDefault="008B0043" w:rsidP="008B0043">
      <w:pPr>
        <w:pStyle w:val="ListParagraph"/>
        <w:numPr>
          <w:ilvl w:val="0"/>
          <w:numId w:val="21"/>
        </w:numPr>
      </w:pPr>
      <w:r>
        <w:t>サフィックス「</w:t>
      </w:r>
      <w:r>
        <w:t>(rank 6)</w:t>
      </w:r>
      <w:r>
        <w:t>」を持つペプチドのチェックマークをオンにします。</w:t>
      </w:r>
    </w:p>
    <w:p w14:paraId="5DEB9CFC" w14:textId="77777777" w:rsidR="008B0043" w:rsidRDefault="008B0043" w:rsidP="00965FC4">
      <w:pPr>
        <w:keepNext/>
      </w:pPr>
      <w:r>
        <w:lastRenderedPageBreak/>
        <w:t>これによって、選択リストは次のようになります。</w:t>
      </w:r>
    </w:p>
    <w:p w14:paraId="32F2572C" w14:textId="77777777" w:rsidR="008B0043" w:rsidRDefault="00D1363C" w:rsidP="008B0043">
      <w:r>
        <w:rPr>
          <w:noProof/>
        </w:rPr>
        <w:drawing>
          <wp:inline distT="0" distB="0" distL="0" distR="0" wp14:anchorId="48DE8031" wp14:editId="1AE8A727">
            <wp:extent cx="3905250" cy="2152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14:paraId="160714D8" w14:textId="77777777" w:rsidR="008B0043" w:rsidRDefault="008B0043" w:rsidP="000B1A25">
      <w:pPr>
        <w:pStyle w:val="ListParagraph"/>
        <w:numPr>
          <w:ilvl w:val="0"/>
          <w:numId w:val="44"/>
        </w:numPr>
      </w:pPr>
      <w:r>
        <w:t>Enter</w:t>
      </w:r>
      <w:r>
        <w:t>キーを押すか、緑のチェック印のアイコンをクリックして、ドキュメントへの変更を確定します。</w:t>
      </w:r>
    </w:p>
    <w:p w14:paraId="28B75E7D" w14:textId="77777777" w:rsidR="00AE39D9" w:rsidRDefault="008B0043" w:rsidP="008B0043">
      <w:r>
        <w:t>サブリストをサポートするドキュメント内の全項目で、同様の選択リストが表示されます。ペプチドプリカーサーのプロダクトイオントランジションを変更するには、次の手順を実行します。</w:t>
      </w:r>
    </w:p>
    <w:p w14:paraId="1DB0A7D8" w14:textId="77777777" w:rsidR="00AE39D9" w:rsidRDefault="007F5342" w:rsidP="007F5342">
      <w:pPr>
        <w:pStyle w:val="ListParagraph"/>
        <w:numPr>
          <w:ilvl w:val="0"/>
          <w:numId w:val="22"/>
        </w:numPr>
      </w:pPr>
      <w:r>
        <w:t>ペプチド</w:t>
      </w:r>
      <w:r w:rsidR="00506B30">
        <w:rPr>
          <w:rFonts w:hint="eastAsia"/>
        </w:rPr>
        <w:t>シークエンス</w:t>
      </w:r>
      <w:r>
        <w:t>の左にある</w:t>
      </w:r>
      <w:r>
        <w:t>+</w:t>
      </w:r>
      <w:r>
        <w:t>をクリックすると、</w:t>
      </w:r>
      <w:r>
        <w:t>YBL087C</w:t>
      </w:r>
      <w:r>
        <w:t>タンパク質（</w:t>
      </w:r>
      <w:r>
        <w:t>ISLGLP…</w:t>
      </w:r>
      <w:r>
        <w:t>）内の最初のペプチドが展開されます。</w:t>
      </w:r>
    </w:p>
    <w:p w14:paraId="1D23D96B" w14:textId="77777777" w:rsidR="007F5342" w:rsidRDefault="007F5342" w:rsidP="007F5342">
      <w:pPr>
        <w:pStyle w:val="ListParagraph"/>
        <w:numPr>
          <w:ilvl w:val="0"/>
          <w:numId w:val="20"/>
        </w:numPr>
      </w:pPr>
      <w:r>
        <w:t>マウスカーソルを</w:t>
      </w:r>
      <w:r>
        <w:t>672.6716+++</w:t>
      </w:r>
      <w:r>
        <w:t>プリカーサー上に</w:t>
      </w:r>
      <w:r w:rsidR="000908A5">
        <w:rPr>
          <w:rFonts w:hint="eastAsia"/>
        </w:rPr>
        <w:t>あわせ</w:t>
      </w:r>
      <w:r>
        <w:t>、名前の横にドロップダウン矢印が表示されるのを待ちます。</w:t>
      </w:r>
    </w:p>
    <w:p w14:paraId="0358B072" w14:textId="77777777" w:rsidR="007F5342" w:rsidRDefault="007F5342" w:rsidP="007F5342">
      <w:pPr>
        <w:pStyle w:val="ListParagraph"/>
        <w:numPr>
          <w:ilvl w:val="0"/>
          <w:numId w:val="20"/>
        </w:numPr>
      </w:pPr>
      <w:r>
        <w:t>マウスカーソルをドロップダウン矢印上に</w:t>
      </w:r>
      <w:r w:rsidR="000908A5">
        <w:rPr>
          <w:rFonts w:hint="eastAsia"/>
        </w:rPr>
        <w:t>あわせ</w:t>
      </w:r>
      <w:r>
        <w:t>、カーソルが手のひらに変わるのを待ちます。</w:t>
      </w:r>
    </w:p>
    <w:p w14:paraId="7C75BF55" w14:textId="77777777" w:rsidR="007F5342" w:rsidRDefault="007F5342" w:rsidP="007F5342">
      <w:pPr>
        <w:pStyle w:val="ListParagraph"/>
        <w:numPr>
          <w:ilvl w:val="0"/>
          <w:numId w:val="22"/>
        </w:numPr>
      </w:pPr>
      <w:r>
        <w:t>左マウスボタンをクリックします。</w:t>
      </w:r>
    </w:p>
    <w:p w14:paraId="4C3A0961" w14:textId="77777777" w:rsidR="002F0057" w:rsidRDefault="002F0057" w:rsidP="007F5342">
      <w:pPr>
        <w:pStyle w:val="ListParagraph"/>
        <w:numPr>
          <w:ilvl w:val="0"/>
          <w:numId w:val="22"/>
        </w:numPr>
      </w:pPr>
      <w:r>
        <w:t>漏斗のアイコンをクリックすると、考えられるプロダクトイオンのフィルタされていないリストが表示されます。</w:t>
      </w:r>
      <w:r>
        <w:t xml:space="preserve"> </w:t>
      </w:r>
    </w:p>
    <w:p w14:paraId="69869E7C" w14:textId="77777777" w:rsidR="007F5342" w:rsidRDefault="007F5342" w:rsidP="007F5342">
      <w:r>
        <w:t>何らかの理由でこの特定のプリカーサーは</w:t>
      </w:r>
      <w:r>
        <w:t>b</w:t>
      </w:r>
      <w:r>
        <w:t>イオンだけで測定した方が良いと</w:t>
      </w:r>
      <w:r w:rsidR="00103D2E">
        <w:rPr>
          <w:rFonts w:hint="eastAsia"/>
        </w:rPr>
        <w:t>想定</w:t>
      </w:r>
      <w:r>
        <w:t>し、実際に現在の</w:t>
      </w:r>
      <w:r>
        <w:t>2</w:t>
      </w:r>
      <w:r>
        <w:t>つの</w:t>
      </w:r>
      <w:r>
        <w:t>y</w:t>
      </w:r>
      <w:r>
        <w:t>イオンを</w:t>
      </w:r>
      <w:r>
        <w:t>2</w:t>
      </w:r>
      <w:r>
        <w:t>価の</w:t>
      </w:r>
      <w:r>
        <w:t>b</w:t>
      </w:r>
      <w:r>
        <w:t>イオンで置き換えたいとします。これには、次の手順を実行します。</w:t>
      </w:r>
    </w:p>
    <w:p w14:paraId="6C7AE97D" w14:textId="77777777" w:rsidR="007F5342" w:rsidRDefault="007F5342" w:rsidP="007F5342">
      <w:pPr>
        <w:pStyle w:val="ListParagraph"/>
        <w:numPr>
          <w:ilvl w:val="0"/>
          <w:numId w:val="22"/>
        </w:numPr>
      </w:pPr>
      <w:r>
        <w:t>現在表示されている</w:t>
      </w:r>
      <w:r>
        <w:t>2</w:t>
      </w:r>
      <w:r>
        <w:t>つの</w:t>
      </w:r>
      <w:r>
        <w:t>y</w:t>
      </w:r>
      <w:r>
        <w:t>イオン（</w:t>
      </w:r>
      <w:r>
        <w:t>y9</w:t>
      </w:r>
      <w:r>
        <w:t>と</w:t>
      </w:r>
      <w:r>
        <w:t>y6</w:t>
      </w:r>
      <w:r>
        <w:t>）のチェックマークをオフにします。</w:t>
      </w:r>
    </w:p>
    <w:p w14:paraId="425C5692" w14:textId="77777777" w:rsidR="007F5342" w:rsidRDefault="007F5342" w:rsidP="007F5342">
      <w:pPr>
        <w:pStyle w:val="ListParagraph"/>
        <w:numPr>
          <w:ilvl w:val="0"/>
          <w:numId w:val="22"/>
        </w:numPr>
      </w:pPr>
      <w:r>
        <w:t>双眼鏡のアイコンをクリックすると、検索フィールドが表示されます。</w:t>
      </w:r>
    </w:p>
    <w:p w14:paraId="6B720A1C" w14:textId="77777777" w:rsidR="007F5342" w:rsidRDefault="007F5342" w:rsidP="007F5342">
      <w:pPr>
        <w:pStyle w:val="ListParagraph"/>
        <w:numPr>
          <w:ilvl w:val="0"/>
          <w:numId w:val="22"/>
        </w:numPr>
      </w:pPr>
      <w:r>
        <w:t>「</w:t>
      </w:r>
      <w:r>
        <w:t>b ++</w:t>
      </w:r>
      <w:r>
        <w:t>」（</w:t>
      </w:r>
      <w:r>
        <w:t>b</w:t>
      </w:r>
      <w:r>
        <w:t>スペース</w:t>
      </w:r>
      <w:r>
        <w:t>++</w:t>
      </w:r>
      <w:r>
        <w:t>）と入力すると、「</w:t>
      </w:r>
      <w:r>
        <w:t>b</w:t>
      </w:r>
      <w:r>
        <w:t>」と「</w:t>
      </w:r>
      <w:r>
        <w:t>++</w:t>
      </w:r>
      <w:r>
        <w:t>」を含む項目だけがリストに表示されます。</w:t>
      </w:r>
    </w:p>
    <w:p w14:paraId="10FAC3AB" w14:textId="77777777" w:rsidR="00C9264C" w:rsidRDefault="00C9264C" w:rsidP="007F5342">
      <w:pPr>
        <w:pStyle w:val="ListParagraph"/>
        <w:numPr>
          <w:ilvl w:val="0"/>
          <w:numId w:val="22"/>
        </w:numPr>
      </w:pPr>
      <w:r>
        <w:t>2</w:t>
      </w:r>
      <w:r>
        <w:t>価の</w:t>
      </w:r>
      <w:r>
        <w:t>b5</w:t>
      </w:r>
      <w:r>
        <w:t>と</w:t>
      </w:r>
      <w:r>
        <w:t>b7</w:t>
      </w:r>
      <w:r>
        <w:t>イオンを選択します。</w:t>
      </w:r>
      <w:r w:rsidR="006258D7">
        <w:br/>
      </w:r>
      <w:r>
        <w:t>注：これは例です。これらのイオンは</w:t>
      </w:r>
      <w:r>
        <w:t>MS/MS</w:t>
      </w:r>
      <w:r>
        <w:t>スペクトルにはありません。</w:t>
      </w:r>
    </w:p>
    <w:p w14:paraId="7F313562" w14:textId="77777777" w:rsidR="00C9264C" w:rsidRDefault="00C9264C" w:rsidP="00965FC4">
      <w:pPr>
        <w:keepNext/>
      </w:pPr>
      <w:r>
        <w:lastRenderedPageBreak/>
        <w:t>選択リストは次のようになります。</w:t>
      </w:r>
    </w:p>
    <w:p w14:paraId="1DD9EEA2" w14:textId="77777777" w:rsidR="00C9264C" w:rsidRDefault="00E110C2" w:rsidP="00C9264C">
      <w:r>
        <w:rPr>
          <w:noProof/>
        </w:rPr>
        <w:drawing>
          <wp:inline distT="0" distB="0" distL="0" distR="0" wp14:anchorId="6A61445A" wp14:editId="308831F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3943350" cy="2209800"/>
                    </a:xfrm>
                    <a:prstGeom prst="rect">
                      <a:avLst/>
                    </a:prstGeom>
                  </pic:spPr>
                </pic:pic>
              </a:graphicData>
            </a:graphic>
          </wp:inline>
        </w:drawing>
      </w:r>
    </w:p>
    <w:p w14:paraId="4CA48468" w14:textId="77777777" w:rsidR="007416B7" w:rsidRPr="00B2423C" w:rsidRDefault="00C9264C" w:rsidP="00B2423C">
      <w:pPr>
        <w:pStyle w:val="ListParagraph"/>
        <w:numPr>
          <w:ilvl w:val="0"/>
          <w:numId w:val="45"/>
        </w:numPr>
      </w:pPr>
      <w:r>
        <w:t>Enter</w:t>
      </w:r>
      <w:r>
        <w:t>キーを押すか、緑のチェック印のアイコンをクリックして、ドキュメントへの変更を確定します。</w:t>
      </w:r>
    </w:p>
    <w:p w14:paraId="5E787587" w14:textId="77777777" w:rsidR="00D3734F" w:rsidRDefault="00424D26" w:rsidP="00D3734F">
      <w:pPr>
        <w:pStyle w:val="Heading2"/>
      </w:pPr>
      <w:r>
        <w:rPr>
          <w:rFonts w:hint="eastAsia"/>
        </w:rPr>
        <w:t>広い視点での情報</w:t>
      </w:r>
    </w:p>
    <w:p w14:paraId="4E419D86" w14:textId="77777777" w:rsidR="00D3734F" w:rsidRDefault="00D3734F" w:rsidP="00D3734F">
      <w:r>
        <w:t>ドキュメント内の情報をより広い</w:t>
      </w:r>
      <w:r w:rsidR="00E9029B">
        <w:rPr>
          <w:rFonts w:hint="eastAsia"/>
        </w:rPr>
        <w:t>視野から</w:t>
      </w:r>
      <w:r w:rsidR="00E80A25">
        <w:rPr>
          <w:rFonts w:hint="eastAsia"/>
        </w:rPr>
        <w:t>確認する</w:t>
      </w:r>
      <w:r>
        <w:t>方がいいこともあります。ドキュメント上でマウスを動かしたときに気づかれたかもしれませんが、気づかれていない方のために、この機能を説明します。マウスカーソルをドキュメントツリー内の要素上にポイントすると、下図で示すようなデータヒントが表示されます。これらのヒントでは、選択した要素が赤で強調表示され、ドキュメント内に含まれる要素は青で、またフィルタに一致するがドキュメントに含まれていない要素は太字で表示されます。</w:t>
      </w:r>
    </w:p>
    <w:p w14:paraId="46450395" w14:textId="77777777" w:rsidR="00D3734F" w:rsidRDefault="00D1363C" w:rsidP="00D3734F">
      <w:r>
        <w:rPr>
          <w:noProof/>
        </w:rPr>
        <w:drawing>
          <wp:inline distT="0" distB="0" distL="0" distR="0" wp14:anchorId="73F0F76A" wp14:editId="7E5089ED">
            <wp:extent cx="5943600" cy="9795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979505"/>
                    </a:xfrm>
                    <a:prstGeom prst="rect">
                      <a:avLst/>
                    </a:prstGeom>
                    <a:noFill/>
                    <a:ln>
                      <a:noFill/>
                    </a:ln>
                  </pic:spPr>
                </pic:pic>
              </a:graphicData>
            </a:graphic>
          </wp:inline>
        </w:drawing>
      </w:r>
    </w:p>
    <w:p w14:paraId="60A7462A" w14:textId="77777777" w:rsidR="00D3734F" w:rsidRPr="00D3734F" w:rsidRDefault="00D1363C" w:rsidP="00D3734F">
      <w:r>
        <w:rPr>
          <w:noProof/>
        </w:rPr>
        <w:lastRenderedPageBreak/>
        <w:drawing>
          <wp:inline distT="0" distB="0" distL="0" distR="0" wp14:anchorId="72C84301" wp14:editId="07BF6B96">
            <wp:extent cx="2628900" cy="4248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900" cy="4248150"/>
                    </a:xfrm>
                    <a:prstGeom prst="rect">
                      <a:avLst/>
                    </a:prstGeom>
                    <a:noFill/>
                    <a:ln>
                      <a:noFill/>
                    </a:ln>
                  </pic:spPr>
                </pic:pic>
              </a:graphicData>
            </a:graphic>
          </wp:inline>
        </w:drawing>
      </w:r>
    </w:p>
    <w:p w14:paraId="0C3BADB3" w14:textId="77777777" w:rsidR="003136B4" w:rsidRDefault="003136B4" w:rsidP="003136B4">
      <w:pPr>
        <w:pStyle w:val="Heading2"/>
      </w:pPr>
      <w:r>
        <w:t>ドラッグアンドドロップ</w:t>
      </w:r>
    </w:p>
    <w:p w14:paraId="688369D7" w14:textId="77777777" w:rsidR="00EF21EC" w:rsidRDefault="00752EF6" w:rsidP="003136B4">
      <w: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w:t>
      </w:r>
      <w:r>
        <w:t xml:space="preserve"> </w:t>
      </w:r>
    </w:p>
    <w:p w14:paraId="148057B1" w14:textId="77777777" w:rsidR="003136B4" w:rsidRDefault="00752EF6" w:rsidP="00EF21EC">
      <w:pPr>
        <w:pStyle w:val="ListParagraph"/>
        <w:numPr>
          <w:ilvl w:val="0"/>
          <w:numId w:val="45"/>
        </w:numPr>
      </w:pPr>
      <w:r>
        <w:t>ここで、ドラッグアンドドロップを使ってタンパク質を並べ替えてみましょう。</w:t>
      </w:r>
    </w:p>
    <w:p w14:paraId="1AB0DB13" w14:textId="77777777" w:rsidR="00632F85" w:rsidRDefault="00632F85" w:rsidP="00632F85">
      <w:pPr>
        <w:pStyle w:val="Heading1"/>
      </w:pPr>
      <w:r>
        <w:t>測定準備</w:t>
      </w:r>
    </w:p>
    <w:p w14:paraId="0DD11D1B" w14:textId="77777777" w:rsidR="00632F85" w:rsidRDefault="00632F85" w:rsidP="00632F85">
      <w:r>
        <w:t>ドキュメント編集の最終的な目的は、ドキュメント内のペプチドを質量分析装置で測定することです。そ</w:t>
      </w:r>
      <w:r w:rsidR="00464CEE">
        <w:rPr>
          <w:rFonts w:hint="eastAsia"/>
        </w:rPr>
        <w:t>のた</w:t>
      </w:r>
      <w:r w:rsidR="00166D2A">
        <w:rPr>
          <w:rFonts w:hint="eastAsia"/>
        </w:rPr>
        <w:t>め</w:t>
      </w:r>
      <w:r>
        <w:t>には</w:t>
      </w:r>
      <w:r w:rsidR="00166D2A">
        <w:rPr>
          <w:rFonts w:hint="eastAsia"/>
        </w:rPr>
        <w:t>、</w:t>
      </w:r>
      <w:r>
        <w:t>まず、どの質量分析装置を使うかを決定する必要があります。</w:t>
      </w:r>
      <w:r>
        <w:t>Skyline</w:t>
      </w:r>
      <w:r>
        <w:t>では、</w:t>
      </w:r>
      <w:r>
        <w:t>Agilent</w:t>
      </w:r>
      <w:r>
        <w:t>、</w:t>
      </w:r>
      <w:r>
        <w:t>SCIEX</w:t>
      </w:r>
      <w:r>
        <w:t>、</w:t>
      </w:r>
      <w:r>
        <w:t>Shimadzu</w:t>
      </w:r>
      <w:r>
        <w:t>、</w:t>
      </w:r>
      <w:r>
        <w:t>Thermo Scientific</w:t>
      </w:r>
      <w:r>
        <w:t>、</w:t>
      </w:r>
      <w:r>
        <w:t>Waters</w:t>
      </w:r>
      <w:r>
        <w:t>の</w:t>
      </w:r>
      <w:r>
        <w:t>5</w:t>
      </w:r>
      <w:r>
        <w:t>社の三連四重極装置のトランジションリストをエクスポートできます。また、これらすべてに対してネイティブメソッドファイルをエクスポートすることもできます</w:t>
      </w:r>
      <w:r w:rsidR="00FB72E4">
        <w:rPr>
          <w:rFonts w:hint="eastAsia"/>
        </w:rPr>
        <w:t>。</w:t>
      </w:r>
      <w:r w:rsidR="00FB72E4">
        <w:t>ネイティブメソッドファイルをエクスポート</w:t>
      </w:r>
      <w:r>
        <w:t>には</w:t>
      </w:r>
      <w:r w:rsidR="00FB72E4">
        <w:rPr>
          <w:rFonts w:hint="eastAsia"/>
        </w:rPr>
        <w:t>、</w:t>
      </w:r>
      <w:r w:rsidR="00FB72E4">
        <w:t>すべての装置でメソッドテンプレートが必要</w:t>
      </w:r>
      <w:r w:rsidR="00FB72E4">
        <w:rPr>
          <w:rFonts w:hint="eastAsia"/>
        </w:rPr>
        <w:t>であり、</w:t>
      </w:r>
      <w:r>
        <w:t>一部の装置でソフトウェアが</w:t>
      </w:r>
      <w:r w:rsidR="00FB72E4">
        <w:rPr>
          <w:rFonts w:hint="eastAsia"/>
        </w:rPr>
        <w:t>必要です</w:t>
      </w:r>
      <w:r>
        <w:t>。</w:t>
      </w:r>
    </w:p>
    <w:p w14:paraId="2A5646F0" w14:textId="77777777" w:rsidR="00632F85" w:rsidRDefault="00632F85" w:rsidP="00632F85">
      <w:r>
        <w:lastRenderedPageBreak/>
        <w:t>このチュートリアルでは、</w:t>
      </w:r>
      <w:r>
        <w:t>SCIEX Q Trap</w:t>
      </w:r>
      <w:r>
        <w:t>のトランジションリストを</w:t>
      </w:r>
      <w:r>
        <w:t>1</w:t>
      </w:r>
      <w:r>
        <w:t>つエクスポート</w:t>
      </w:r>
      <w:r w:rsidR="005A15C6">
        <w:rPr>
          <w:rFonts w:hint="eastAsia"/>
        </w:rPr>
        <w:t>します</w:t>
      </w:r>
      <w:r>
        <w:t>。その前に、一部の設定を変更する必要があります。</w:t>
      </w:r>
      <w:r>
        <w:t>Q Trap</w:t>
      </w:r>
      <w:r>
        <w:t>トランジションリストをエクスポートするには、次の手順でドキュメントを準備します。</w:t>
      </w:r>
    </w:p>
    <w:p w14:paraId="4AEC2C85" w14:textId="77777777" w:rsidR="00632F85" w:rsidRDefault="00D82FC9" w:rsidP="00632F85">
      <w:pPr>
        <w:pStyle w:val="ListParagraph"/>
        <w:numPr>
          <w:ilvl w:val="0"/>
          <w:numId w:val="23"/>
        </w:numPr>
      </w:pPr>
      <w:r>
        <w:t xml:space="preserve">[ </w:t>
      </w:r>
      <w:proofErr w:type="gramStart"/>
      <w:r w:rsidRPr="00D82FC9">
        <w:rPr>
          <w:b/>
        </w:rPr>
        <w:t>設定</w:t>
      </w:r>
      <w:r>
        <w:t xml:space="preserve"> ]</w:t>
      </w:r>
      <w:proofErr w:type="gramEnd"/>
      <w:r>
        <w:t xml:space="preserve"> </w:t>
      </w:r>
      <w:r>
        <w:t>メニューで</w:t>
      </w:r>
      <w:r>
        <w:t xml:space="preserve"> [ </w:t>
      </w:r>
      <w:r w:rsidR="00227849" w:rsidRPr="00D82FC9">
        <w:rPr>
          <w:b/>
        </w:rPr>
        <w:t>トランジション設定</w:t>
      </w:r>
      <w:r>
        <w:t xml:space="preserve"> ] </w:t>
      </w:r>
      <w:r>
        <w:t>をクリックします。</w:t>
      </w:r>
    </w:p>
    <w:p w14:paraId="6174C128" w14:textId="77777777" w:rsidR="00227849" w:rsidRDefault="00227849" w:rsidP="00632F85">
      <w:pPr>
        <w:pStyle w:val="ListParagraph"/>
        <w:numPr>
          <w:ilvl w:val="0"/>
          <w:numId w:val="23"/>
        </w:numPr>
      </w:pPr>
      <w:r>
        <w:t xml:space="preserve">[ </w:t>
      </w:r>
      <w:proofErr w:type="gramStart"/>
      <w:r w:rsidRPr="00D82FC9">
        <w:rPr>
          <w:b/>
        </w:rPr>
        <w:t>予測</w:t>
      </w:r>
      <w:r>
        <w:t xml:space="preserve"> ]</w:t>
      </w:r>
      <w:proofErr w:type="gramEnd"/>
      <w:r>
        <w:t xml:space="preserve"> </w:t>
      </w:r>
      <w:r>
        <w:t>タブをクリックします。</w:t>
      </w:r>
    </w:p>
    <w:p w14:paraId="57230960" w14:textId="77777777" w:rsidR="00227849" w:rsidRDefault="00D82FC9" w:rsidP="00227849">
      <w:pPr>
        <w:pStyle w:val="ListParagraph"/>
        <w:numPr>
          <w:ilvl w:val="0"/>
          <w:numId w:val="23"/>
        </w:numPr>
      </w:pPr>
      <w:r>
        <w:t xml:space="preserve">[ </w:t>
      </w:r>
      <w:proofErr w:type="gramStart"/>
      <w:r w:rsidRPr="00D82FC9">
        <w:rPr>
          <w:b/>
        </w:rPr>
        <w:t>コリジョンエネルギー</w:t>
      </w:r>
      <w:r>
        <w:t xml:space="preserve"> ]</w:t>
      </w:r>
      <w:proofErr w:type="gramEnd"/>
      <w:r>
        <w:t xml:space="preserve"> </w:t>
      </w:r>
      <w:r>
        <w:t>ドロップダウンリストで「</w:t>
      </w:r>
      <w:r>
        <w:t>SCIEX</w:t>
      </w:r>
      <w:r>
        <w:t>」を選択します。</w:t>
      </w:r>
    </w:p>
    <w:p w14:paraId="762B8CA7" w14:textId="77777777" w:rsidR="00227849" w:rsidRDefault="00D82FC9" w:rsidP="00227849">
      <w:pPr>
        <w:pStyle w:val="ListParagraph"/>
        <w:numPr>
          <w:ilvl w:val="0"/>
          <w:numId w:val="23"/>
        </w:numPr>
      </w:pPr>
      <w:r>
        <w:t xml:space="preserve">[ </w:t>
      </w:r>
      <w:proofErr w:type="gramStart"/>
      <w:r>
        <w:rPr>
          <w:b/>
        </w:rPr>
        <w:t>デクラスタリングポテンシャル</w:t>
      </w:r>
      <w:r>
        <w:t xml:space="preserve"> ]</w:t>
      </w:r>
      <w:proofErr w:type="gramEnd"/>
      <w:r>
        <w:t xml:space="preserve"> </w:t>
      </w:r>
      <w:r>
        <w:t>ドロップダウンリストで「</w:t>
      </w:r>
      <w:r>
        <w:t>SCIEX</w:t>
      </w:r>
      <w:r>
        <w:t>」を選択します。</w:t>
      </w:r>
    </w:p>
    <w:p w14:paraId="7FBFC844" w14:textId="77777777" w:rsidR="00227849" w:rsidRDefault="00227849" w:rsidP="00227849">
      <w:pPr>
        <w:pStyle w:val="ListParagraph"/>
        <w:numPr>
          <w:ilvl w:val="0"/>
          <w:numId w:val="23"/>
        </w:numPr>
      </w:pPr>
      <w:r>
        <w:t xml:space="preserve">[ </w:t>
      </w:r>
      <w:proofErr w:type="gramStart"/>
      <w:r w:rsidRPr="00D82FC9">
        <w:rPr>
          <w:b/>
        </w:rPr>
        <w:t>装置</w:t>
      </w:r>
      <w:r>
        <w:t xml:space="preserve"> ]</w:t>
      </w:r>
      <w:proofErr w:type="gramEnd"/>
      <w:r>
        <w:t xml:space="preserve"> </w:t>
      </w:r>
      <w:r>
        <w:t>タブをクリックします。</w:t>
      </w:r>
    </w:p>
    <w:p w14:paraId="7B72E497" w14:textId="77777777" w:rsidR="00227849" w:rsidRDefault="00227849" w:rsidP="00227849">
      <w:pPr>
        <w:pStyle w:val="ListParagraph"/>
        <w:numPr>
          <w:ilvl w:val="0"/>
          <w:numId w:val="23"/>
        </w:numPr>
      </w:pPr>
      <w:r>
        <w:t xml:space="preserve">[ </w:t>
      </w:r>
      <w:r>
        <w:rPr>
          <w:b/>
        </w:rPr>
        <w:t>最大</w:t>
      </w:r>
      <w:r>
        <w:rPr>
          <w:b/>
        </w:rPr>
        <w:t>m/</w:t>
      </w:r>
      <w:proofErr w:type="gramStart"/>
      <w:r>
        <w:rPr>
          <w:b/>
        </w:rPr>
        <w:t>z</w:t>
      </w:r>
      <w:r>
        <w:t xml:space="preserve"> ]</w:t>
      </w:r>
      <w:proofErr w:type="gramEnd"/>
      <w:r>
        <w:t xml:space="preserve"> </w:t>
      </w:r>
      <w:r>
        <w:t>の値を「</w:t>
      </w:r>
      <w:r>
        <w:t>1800</w:t>
      </w:r>
      <w:r>
        <w:t>」に変更します。</w:t>
      </w:r>
    </w:p>
    <w:p w14:paraId="01B879DB" w14:textId="77777777" w:rsidR="00227849" w:rsidRDefault="00227849" w:rsidP="00227849">
      <w:pPr>
        <w:pStyle w:val="ListParagraph"/>
        <w:numPr>
          <w:ilvl w:val="0"/>
          <w:numId w:val="23"/>
        </w:numPr>
      </w:pPr>
      <w:r>
        <w:t xml:space="preserve">[ </w:t>
      </w:r>
      <w:proofErr w:type="gramStart"/>
      <w:r w:rsidRPr="00D82FC9">
        <w:rPr>
          <w:b/>
        </w:rPr>
        <w:t>OK</w:t>
      </w:r>
      <w:r>
        <w:t xml:space="preserve"> ]</w:t>
      </w:r>
      <w:proofErr w:type="gramEnd"/>
      <w:r>
        <w:t xml:space="preserve"> </w:t>
      </w:r>
      <w:r>
        <w:t>ボタンをクリックします。</w:t>
      </w:r>
    </w:p>
    <w:p w14:paraId="1D2789EC" w14:textId="77777777" w:rsidR="00B10CA3" w:rsidRDefault="00012BE5" w:rsidP="00227849">
      <w:r>
        <w:t>トランジションリストをエクスポートする前に、まず次の手順でドキュメントを</w:t>
      </w:r>
      <w:proofErr w:type="spellStart"/>
      <w:r>
        <w:t>MethodEdit</w:t>
      </w:r>
      <w:proofErr w:type="spellEnd"/>
      <w:r>
        <w:t>フォルダに保存します。</w:t>
      </w:r>
    </w:p>
    <w:p w14:paraId="10E2E188" w14:textId="77777777" w:rsidR="00B10CA3" w:rsidRDefault="00D82FC9" w:rsidP="00B10CA3">
      <w:pPr>
        <w:pStyle w:val="ListParagraph"/>
        <w:numPr>
          <w:ilvl w:val="0"/>
          <w:numId w:val="26"/>
        </w:numPr>
      </w:pPr>
      <w:r>
        <w:t xml:space="preserve">[ </w:t>
      </w:r>
      <w:proofErr w:type="gramStart"/>
      <w:r w:rsidRPr="00D82FC9">
        <w:rPr>
          <w:b/>
        </w:rPr>
        <w:t>ファイル</w:t>
      </w:r>
      <w:r>
        <w:t xml:space="preserve"> ]</w:t>
      </w:r>
      <w:proofErr w:type="gramEnd"/>
      <w:r>
        <w:t xml:space="preserve"> </w:t>
      </w:r>
      <w:r>
        <w:t>メニューで</w:t>
      </w:r>
      <w:r>
        <w:t xml:space="preserve"> [ </w:t>
      </w:r>
      <w:r w:rsidR="00B10CA3" w:rsidRPr="00D82FC9">
        <w:rPr>
          <w:b/>
        </w:rPr>
        <w:t>保存</w:t>
      </w:r>
      <w:r>
        <w:t xml:space="preserve"> ]</w:t>
      </w:r>
      <w:r>
        <w:t>（</w:t>
      </w:r>
      <w:proofErr w:type="spellStart"/>
      <w:r>
        <w:t>Ctrl+S</w:t>
      </w:r>
      <w:proofErr w:type="spellEnd"/>
      <w:r>
        <w:t>）をクリックします。</w:t>
      </w:r>
    </w:p>
    <w:p w14:paraId="6AF2CAC3" w14:textId="77777777" w:rsidR="00B10CA3" w:rsidRDefault="004F43B2" w:rsidP="00B10CA3">
      <w:pPr>
        <w:pStyle w:val="ListParagraph"/>
        <w:numPr>
          <w:ilvl w:val="0"/>
          <w:numId w:val="26"/>
        </w:numPr>
      </w:pPr>
      <w:proofErr w:type="spellStart"/>
      <w:r>
        <w:t>MethodEdit</w:t>
      </w:r>
      <w:proofErr w:type="spellEnd"/>
      <w:r>
        <w:t>フォルダに移動します。</w:t>
      </w:r>
    </w:p>
    <w:p w14:paraId="7F59890E" w14:textId="77777777" w:rsidR="004F43B2" w:rsidRDefault="00D82FC9" w:rsidP="00B10CA3">
      <w:pPr>
        <w:pStyle w:val="ListParagraph"/>
        <w:numPr>
          <w:ilvl w:val="0"/>
          <w:numId w:val="26"/>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MethodEditTutorial</w:t>
      </w:r>
      <w:proofErr w:type="spellEnd"/>
      <w:r>
        <w:t>」と入力します。</w:t>
      </w:r>
    </w:p>
    <w:p w14:paraId="28EBE5C8" w14:textId="77777777" w:rsidR="004F43B2" w:rsidRDefault="004F43B2" w:rsidP="00B10CA3">
      <w:pPr>
        <w:pStyle w:val="ListParagraph"/>
        <w:numPr>
          <w:ilvl w:val="0"/>
          <w:numId w:val="26"/>
        </w:numPr>
      </w:pPr>
      <w:r>
        <w:t xml:space="preserve">[ </w:t>
      </w:r>
      <w:proofErr w:type="gramStart"/>
      <w:r w:rsidRPr="00D82FC9">
        <w:rPr>
          <w:b/>
        </w:rPr>
        <w:t>保存</w:t>
      </w:r>
      <w:r>
        <w:t xml:space="preserve"> ]</w:t>
      </w:r>
      <w:proofErr w:type="gramEnd"/>
      <w:r>
        <w:t xml:space="preserve"> </w:t>
      </w:r>
      <w:r>
        <w:t>ボタンをクリックします。</w:t>
      </w:r>
    </w:p>
    <w:p w14:paraId="7CDB01B2" w14:textId="77777777" w:rsidR="00012BE5" w:rsidRDefault="004F43B2" w:rsidP="00227849">
      <w:r>
        <w:t>次に、このチュートリアルで作成したドキュメントには</w:t>
      </w:r>
      <w:r>
        <w:t>355</w:t>
      </w:r>
      <w:r>
        <w:t>個のトランジションが含まれていることに注意してください。すでに、</w:t>
      </w:r>
      <w:r w:rsidR="003772B9">
        <w:rPr>
          <w:rFonts w:hint="eastAsia"/>
        </w:rPr>
        <w:t>使用予定</w:t>
      </w:r>
      <w:r>
        <w:t>のカラムでこれらのペプチド</w:t>
      </w:r>
      <w:r w:rsidR="00B92DD4">
        <w:rPr>
          <w:rFonts w:hint="eastAsia"/>
        </w:rPr>
        <w:t>の</w:t>
      </w:r>
      <w:r>
        <w:t>溶出</w:t>
      </w:r>
      <w:r w:rsidR="00AC7D39">
        <w:rPr>
          <w:rFonts w:hint="eastAsia"/>
        </w:rPr>
        <w:t>時間の</w:t>
      </w:r>
      <w:r>
        <w:t>正確な測定値がある場合は、それらをすべて</w:t>
      </w:r>
      <w:r>
        <w:t>1</w:t>
      </w:r>
      <w:r>
        <w:t>つの</w:t>
      </w:r>
      <w:r w:rsidR="00AA0E0E">
        <w:t>スケジュール</w:t>
      </w:r>
      <w:r>
        <w:t>メソッドで</w:t>
      </w:r>
      <w:r w:rsidR="005721EF">
        <w:rPr>
          <w:rFonts w:hint="eastAsia"/>
        </w:rPr>
        <w:t>エクスポート</w:t>
      </w:r>
      <w:r>
        <w:t>すると、</w:t>
      </w:r>
      <w:r w:rsidR="003A78BC">
        <w:rPr>
          <w:rFonts w:hint="eastAsia"/>
        </w:rPr>
        <w:t>それぞれのトランジションを</w:t>
      </w:r>
      <w:r w:rsidR="003230E4">
        <w:rPr>
          <w:rFonts w:hint="eastAsia"/>
        </w:rPr>
        <w:t>短い</w:t>
      </w:r>
      <w:r>
        <w:t>測定時間</w:t>
      </w:r>
      <w:r w:rsidR="003230E4">
        <w:rPr>
          <w:rFonts w:hint="eastAsia"/>
        </w:rPr>
        <w:t>枠</w:t>
      </w:r>
      <w:r>
        <w:t>で測定することができます。ここでは</w:t>
      </w:r>
      <w:r w:rsidR="003230E4">
        <w:t>溶出</w:t>
      </w:r>
      <w:r w:rsidR="003230E4">
        <w:rPr>
          <w:rFonts w:hint="eastAsia"/>
        </w:rPr>
        <w:t>時間の</w:t>
      </w:r>
      <w:r>
        <w:t>測定値はまだないので、まずは</w:t>
      </w:r>
      <w:r>
        <w:t>1</w:t>
      </w:r>
      <w:r>
        <w:t>回の測定でグラジエント全体を測定</w:t>
      </w:r>
      <w:r w:rsidR="00270E8A">
        <w:rPr>
          <w:rFonts w:hint="eastAsia"/>
        </w:rPr>
        <w:t>可能な</w:t>
      </w:r>
      <w:r>
        <w:t>グループに分割し、</w:t>
      </w:r>
      <w:r w:rsidR="00270E8A">
        <w:rPr>
          <w:rFonts w:hint="eastAsia"/>
        </w:rPr>
        <w:t>各グループ毎に</w:t>
      </w:r>
      <w:r>
        <w:t>グラジエント全体にわたって測定する必要があります。使用する適切な</w:t>
      </w:r>
      <w:r w:rsidR="005962F1">
        <w:rPr>
          <w:rFonts w:hint="eastAsia"/>
        </w:rPr>
        <w:t>値</w:t>
      </w:r>
      <w:r>
        <w:t>は、装置の速度および感度によって異なります。最新の三連四重極装置では</w:t>
      </w:r>
      <w:r w:rsidR="005962F1">
        <w:rPr>
          <w:rFonts w:hint="eastAsia"/>
        </w:rPr>
        <w:t>この値</w:t>
      </w:r>
      <w:r w:rsidR="00C37E7E">
        <w:rPr>
          <w:rFonts w:hint="eastAsia"/>
        </w:rPr>
        <w:t>は</w:t>
      </w:r>
      <w:r>
        <w:t>何百にもなることがありますが、このチュートリアルは</w:t>
      </w:r>
      <w:r>
        <w:t>75</w:t>
      </w:r>
      <w:r>
        <w:t>が適切であると考えられている</w:t>
      </w:r>
      <w:r>
        <w:t>SCIEX 4000 Q Trap</w:t>
      </w:r>
      <w:r>
        <w:t>を対象に記述されています。</w:t>
      </w:r>
    </w:p>
    <w:p w14:paraId="78DCF3E9" w14:textId="77777777" w:rsidR="00227849" w:rsidRDefault="00012BE5" w:rsidP="00227849">
      <w:r>
        <w:t>この情報があれば、</w:t>
      </w:r>
      <w:r>
        <w:t>SCIEX 4000 Q Trap</w:t>
      </w:r>
      <w:r>
        <w:t>のトランジションリストをエクスポートできます。これには、次の手順を実行します。</w:t>
      </w:r>
    </w:p>
    <w:p w14:paraId="4F86215D" w14:textId="77777777" w:rsidR="00012BE5" w:rsidRDefault="00D82FC9" w:rsidP="00012BE5">
      <w:pPr>
        <w:pStyle w:val="ListParagraph"/>
        <w:numPr>
          <w:ilvl w:val="0"/>
          <w:numId w:val="24"/>
        </w:numPr>
      </w:pPr>
      <w:r>
        <w:t xml:space="preserve">[ </w:t>
      </w:r>
      <w:proofErr w:type="gramStart"/>
      <w:r w:rsidRPr="00D82FC9">
        <w:rPr>
          <w:b/>
        </w:rPr>
        <w:t>ファイル</w:t>
      </w:r>
      <w:r w:rsidRPr="00D82FC9">
        <w:rPr>
          <w:b/>
        </w:rPr>
        <w:t xml:space="preserve"> ]</w:t>
      </w:r>
      <w:proofErr w:type="gramEnd"/>
      <w:r w:rsidRPr="00D82FC9">
        <w:rPr>
          <w:b/>
        </w:rPr>
        <w:t xml:space="preserve"> </w:t>
      </w:r>
      <w:r w:rsidRPr="00D82FC9">
        <w:rPr>
          <w:b/>
        </w:rPr>
        <w:t>メニューで</w:t>
      </w:r>
      <w:r w:rsidRPr="00D82FC9">
        <w:rPr>
          <w:b/>
        </w:rPr>
        <w:t xml:space="preserve"> [ </w:t>
      </w:r>
      <w:r w:rsidRPr="00D82FC9">
        <w:rPr>
          <w:b/>
        </w:rPr>
        <w:t>エクスポート</w:t>
      </w:r>
      <w:r>
        <w:t xml:space="preserve"> ] </w:t>
      </w:r>
      <w:r>
        <w:t>を選択し、</w:t>
      </w:r>
      <w:r>
        <w:t xml:space="preserve">[ </w:t>
      </w:r>
      <w:r w:rsidR="00012BE5" w:rsidRPr="00D82FC9">
        <w:rPr>
          <w:b/>
        </w:rPr>
        <w:t>トランジションリスト</w:t>
      </w:r>
      <w:r>
        <w:t xml:space="preserve"> ] </w:t>
      </w:r>
      <w:r>
        <w:t>をクリックします。</w:t>
      </w:r>
    </w:p>
    <w:p w14:paraId="67BAC007" w14:textId="77777777" w:rsidR="00B10CA3" w:rsidRDefault="00B10CA3" w:rsidP="00012BE5">
      <w:pPr>
        <w:pStyle w:val="ListParagraph"/>
        <w:numPr>
          <w:ilvl w:val="0"/>
          <w:numId w:val="24"/>
        </w:numPr>
      </w:pPr>
      <w:r>
        <w:t xml:space="preserve">[ </w:t>
      </w:r>
      <w:r w:rsidRPr="00D82FC9">
        <w:rPr>
          <w:b/>
        </w:rPr>
        <w:t>複数</w:t>
      </w:r>
      <w:proofErr w:type="gramStart"/>
      <w:r w:rsidRPr="00D82FC9">
        <w:rPr>
          <w:b/>
        </w:rPr>
        <w:t>メソッド</w:t>
      </w:r>
      <w:r>
        <w:t xml:space="preserve"> ]</w:t>
      </w:r>
      <w:proofErr w:type="gramEnd"/>
      <w:r>
        <w:t xml:space="preserve"> </w:t>
      </w:r>
      <w:r>
        <w:t>ラジオボタンをクリックします。</w:t>
      </w:r>
    </w:p>
    <w:p w14:paraId="0265C52E" w14:textId="77777777" w:rsidR="00B10CA3" w:rsidRDefault="00B10CA3" w:rsidP="00012BE5">
      <w:pPr>
        <w:pStyle w:val="ListParagraph"/>
        <w:numPr>
          <w:ilvl w:val="0"/>
          <w:numId w:val="24"/>
        </w:numPr>
      </w:pPr>
      <w:r>
        <w:t xml:space="preserve">[ </w:t>
      </w:r>
      <w:r w:rsidRPr="00D82FC9">
        <w:rPr>
          <w:b/>
        </w:rPr>
        <w:t>タンパク質を</w:t>
      </w:r>
      <w:proofErr w:type="gramStart"/>
      <w:r w:rsidRPr="00D82FC9">
        <w:rPr>
          <w:b/>
        </w:rPr>
        <w:t>無視</w:t>
      </w:r>
      <w:r>
        <w:t xml:space="preserve"> ]</w:t>
      </w:r>
      <w:proofErr w:type="gramEnd"/>
      <w:r>
        <w:t xml:space="preserve"> </w:t>
      </w:r>
      <w:r>
        <w:t>チェックボックスをオンにします。</w:t>
      </w:r>
    </w:p>
    <w:p w14:paraId="154A3A20" w14:textId="77777777" w:rsidR="007416B7" w:rsidRDefault="00D82FC9" w:rsidP="00B2423C">
      <w:pPr>
        <w:pStyle w:val="ListParagraph"/>
        <w:numPr>
          <w:ilvl w:val="0"/>
          <w:numId w:val="24"/>
        </w:numPr>
      </w:pPr>
      <w:r>
        <w:t xml:space="preserve">[ </w:t>
      </w:r>
      <w:r w:rsidR="00936C33">
        <w:rPr>
          <w:rFonts w:hint="eastAsia"/>
        </w:rPr>
        <w:t>試料インジェクションごと</w:t>
      </w:r>
      <w:r w:rsidRPr="00D82FC9">
        <w:rPr>
          <w:b/>
        </w:rPr>
        <w:t>の最大トランジション</w:t>
      </w:r>
      <w:proofErr w:type="gramStart"/>
      <w:r w:rsidRPr="00D82FC9">
        <w:rPr>
          <w:b/>
        </w:rPr>
        <w:t>数</w:t>
      </w:r>
      <w:r>
        <w:t xml:space="preserve"> ]</w:t>
      </w:r>
      <w:proofErr w:type="gramEnd"/>
      <w:r>
        <w:t xml:space="preserve"> </w:t>
      </w:r>
      <w:r>
        <w:t>に「</w:t>
      </w:r>
      <w:r>
        <w:t>75</w:t>
      </w:r>
      <w:r>
        <w:t>」と入力します。</w:t>
      </w:r>
    </w:p>
    <w:p w14:paraId="5BA48AE2" w14:textId="77777777" w:rsidR="00D606F9" w:rsidRDefault="00B10CA3" w:rsidP="00965FC4">
      <w:pPr>
        <w:keepNext/>
      </w:pPr>
      <w:r>
        <w:lastRenderedPageBreak/>
        <w:t>これによって、</w:t>
      </w:r>
      <w:r>
        <w:t xml:space="preserve">[ </w:t>
      </w:r>
      <w:r>
        <w:t>トランジションリストをエクスポート</w:t>
      </w:r>
      <w:r>
        <w:t xml:space="preserve"> ] </w:t>
      </w:r>
      <w:r>
        <w:t>の画面は次のようになります。</w:t>
      </w:r>
    </w:p>
    <w:p w14:paraId="5270E5DA" w14:textId="77777777" w:rsidR="00D606F9" w:rsidRDefault="00D1363C">
      <w:r>
        <w:rPr>
          <w:noProof/>
        </w:rPr>
        <w:drawing>
          <wp:inline distT="0" distB="0" distL="0" distR="0" wp14:anchorId="558F1476" wp14:editId="6D10CAD5">
            <wp:extent cx="3362325" cy="3676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3362325" cy="3676650"/>
                    </a:xfrm>
                    <a:prstGeom prst="rect">
                      <a:avLst/>
                    </a:prstGeom>
                  </pic:spPr>
                </pic:pic>
              </a:graphicData>
            </a:graphic>
          </wp:inline>
        </w:drawing>
      </w:r>
    </w:p>
    <w:p w14:paraId="502ECFA9" w14:textId="77777777" w:rsidR="00B10CA3" w:rsidRDefault="00B10CA3" w:rsidP="00B10CA3">
      <w:pPr>
        <w:pStyle w:val="ListParagraph"/>
        <w:numPr>
          <w:ilvl w:val="0"/>
          <w:numId w:val="25"/>
        </w:numPr>
      </w:pPr>
      <w:r>
        <w:t xml:space="preserve">[ </w:t>
      </w:r>
      <w:proofErr w:type="gramStart"/>
      <w:r w:rsidRPr="00D82FC9">
        <w:rPr>
          <w:b/>
        </w:rPr>
        <w:t>OK</w:t>
      </w:r>
      <w:r>
        <w:t xml:space="preserve"> ]</w:t>
      </w:r>
      <w:proofErr w:type="gramEnd"/>
      <w:r>
        <w:t xml:space="preserve"> </w:t>
      </w:r>
      <w:r>
        <w:t>ボタンをクリックします。</w:t>
      </w:r>
    </w:p>
    <w:p w14:paraId="2EE15CB7" w14:textId="77777777" w:rsidR="00D01772" w:rsidRDefault="00D82FC9" w:rsidP="00B10CA3">
      <w:pPr>
        <w:pStyle w:val="ListParagraph"/>
        <w:numPr>
          <w:ilvl w:val="0"/>
          <w:numId w:val="25"/>
        </w:numPr>
      </w:pPr>
      <w:r>
        <w:t xml:space="preserve">[ </w:t>
      </w:r>
      <w:r w:rsidRPr="00D82FC9">
        <w:rPr>
          <w:b/>
        </w:rPr>
        <w:t>ファイル</w:t>
      </w:r>
      <w:proofErr w:type="gramStart"/>
      <w:r w:rsidRPr="00D82FC9">
        <w:rPr>
          <w:b/>
        </w:rPr>
        <w:t>名</w:t>
      </w:r>
      <w:r>
        <w:t xml:space="preserve"> ]</w:t>
      </w:r>
      <w:proofErr w:type="gramEnd"/>
      <w:r>
        <w:t xml:space="preserve"> </w:t>
      </w:r>
      <w:r>
        <w:t>に「</w:t>
      </w:r>
      <w:proofErr w:type="spellStart"/>
      <w:r>
        <w:t>Yeast_list</w:t>
      </w:r>
      <w:proofErr w:type="spellEnd"/>
      <w:r>
        <w:t>」と入力します。</w:t>
      </w:r>
    </w:p>
    <w:p w14:paraId="16AE958D" w14:textId="77777777" w:rsidR="00D01772" w:rsidRDefault="00D01772" w:rsidP="00B10CA3">
      <w:pPr>
        <w:pStyle w:val="ListParagraph"/>
        <w:numPr>
          <w:ilvl w:val="0"/>
          <w:numId w:val="25"/>
        </w:numPr>
      </w:pPr>
      <w:r>
        <w:t xml:space="preserve">[ </w:t>
      </w:r>
      <w:proofErr w:type="gramStart"/>
      <w:r w:rsidRPr="00D82FC9">
        <w:rPr>
          <w:b/>
        </w:rPr>
        <w:t>保存</w:t>
      </w:r>
      <w:r>
        <w:t xml:space="preserve"> ]</w:t>
      </w:r>
      <w:proofErr w:type="gramEnd"/>
      <w:r>
        <w:t xml:space="preserve"> </w:t>
      </w:r>
      <w:r>
        <w:t>ボタンをクリックします。</w:t>
      </w:r>
    </w:p>
    <w:p w14:paraId="42ABF71F" w14:textId="77777777" w:rsidR="00D01772" w:rsidRDefault="00D01772" w:rsidP="00965FC4">
      <w:pPr>
        <w:keepNext/>
      </w:pPr>
      <w:r>
        <w:t>Windows</w:t>
      </w:r>
      <w:r>
        <w:t>エクスプローラーウィンドウに切り替えて、</w:t>
      </w:r>
      <w:proofErr w:type="spellStart"/>
      <w:r>
        <w:t>MethodEdit</w:t>
      </w:r>
      <w:proofErr w:type="spellEnd"/>
      <w:r>
        <w:t>フォルダに移動し、作成したトランジションリストファイルを見てみましょう。</w:t>
      </w:r>
      <w:proofErr w:type="spellStart"/>
      <w:r>
        <w:t>MethodEdit</w:t>
      </w:r>
      <w:proofErr w:type="spellEnd"/>
      <w:r>
        <w:t>フォルダの内容は次のようになります。</w:t>
      </w:r>
    </w:p>
    <w:p w14:paraId="5A34433E" w14:textId="77777777" w:rsidR="007416B7" w:rsidRDefault="00BD2C9C">
      <w:r>
        <w:rPr>
          <w:noProof/>
        </w:rPr>
        <w:drawing>
          <wp:inline distT="0" distB="0" distL="0" distR="0" wp14:anchorId="384230A9" wp14:editId="5E5190CB">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943600" cy="2070735"/>
                    </a:xfrm>
                    <a:prstGeom prst="rect">
                      <a:avLst/>
                    </a:prstGeom>
                  </pic:spPr>
                </pic:pic>
              </a:graphicData>
            </a:graphic>
          </wp:inline>
        </w:drawing>
      </w:r>
    </w:p>
    <w:p w14:paraId="22047957" w14:textId="77777777" w:rsidR="00D01772" w:rsidRDefault="00D01772" w:rsidP="00965FC4">
      <w:pPr>
        <w:keepNext/>
      </w:pPr>
      <w:r>
        <w:lastRenderedPageBreak/>
        <w:t>5</w:t>
      </w:r>
      <w:r>
        <w:t>つの新しいファイルのうちの最初のファイルを開いてください。下に示すようなトランジションリストが表示されます。</w:t>
      </w:r>
    </w:p>
    <w:p w14:paraId="20AFD3F3" w14:textId="77777777" w:rsidR="00D01772" w:rsidRDefault="00290604" w:rsidP="00D01772">
      <w:r>
        <w:rPr>
          <w:noProof/>
        </w:rPr>
        <w:drawing>
          <wp:inline distT="0" distB="0" distL="0" distR="0" wp14:anchorId="7A2CADEF" wp14:editId="1F19A323">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stretch>
                      <a:fillRect/>
                    </a:stretch>
                  </pic:blipFill>
                  <pic:spPr>
                    <a:xfrm>
                      <a:off x="0" y="0"/>
                      <a:ext cx="5753100" cy="3048000"/>
                    </a:xfrm>
                    <a:prstGeom prst="rect">
                      <a:avLst/>
                    </a:prstGeom>
                  </pic:spPr>
                </pic:pic>
              </a:graphicData>
            </a:graphic>
          </wp:inline>
        </w:drawing>
      </w:r>
    </w:p>
    <w:p w14:paraId="1462E6D9" w14:textId="77777777" w:rsidR="005937C6" w:rsidRDefault="005937C6" w:rsidP="00D01772">
      <w:r>
        <w:t>プリカーカーサー</w:t>
      </w:r>
      <w:r w:rsidR="00002F0E" w:rsidRPr="00002F0E">
        <w:rPr>
          <w:i/>
        </w:rPr>
        <w:t>m/z</w:t>
      </w:r>
      <w:r>
        <w:t>、プロダクト</w:t>
      </w:r>
      <w:r w:rsidR="00002F0E" w:rsidRPr="00002F0E">
        <w:rPr>
          <w:i/>
        </w:rPr>
        <w:t>m/z</w:t>
      </w:r>
      <w:r>
        <w:t>、ドウェル時間、拡張ペプチド</w:t>
      </w:r>
      <w:r w:rsidR="005D353A">
        <w:rPr>
          <w:rFonts w:hint="eastAsia"/>
        </w:rPr>
        <w:t>情報</w:t>
      </w:r>
      <w:r>
        <w:t>、デクラスタリングポテンシャル、コリジョンエネルギーの順です。</w:t>
      </w:r>
      <w:r w:rsidR="002C7A76">
        <w:rPr>
          <w:rFonts w:hint="eastAsia"/>
        </w:rPr>
        <w:t>この情報を</w:t>
      </w:r>
      <w:r>
        <w:t>Analyst</w:t>
      </w:r>
      <w:r>
        <w:t>ソフトウェアメソッド作成ユーザーインターフェイスに貼り付け</w:t>
      </w:r>
      <w:r w:rsidR="002C7A76">
        <w:rPr>
          <w:rFonts w:hint="eastAsia"/>
        </w:rPr>
        <w:t>ることで</w:t>
      </w:r>
      <w:r>
        <w:t>、酵母サンプル</w:t>
      </w:r>
      <w:r w:rsidR="005D353A">
        <w:rPr>
          <w:rFonts w:hint="eastAsia"/>
        </w:rPr>
        <w:t>を用いた</w:t>
      </w:r>
      <w:r>
        <w:t>ペプチドの測定に使用できるメソッドが作成できます。</w:t>
      </w:r>
    </w:p>
    <w:p w14:paraId="313ED6F1" w14:textId="77777777" w:rsidR="005937C6" w:rsidRDefault="005937C6" w:rsidP="005937C6">
      <w:pPr>
        <w:pStyle w:val="Heading1"/>
      </w:pPr>
      <w:r>
        <w:t>まとめ</w:t>
      </w:r>
    </w:p>
    <w:p w14:paraId="52C8B9A9" w14:textId="77777777" w:rsidR="005937C6" w:rsidRPr="005937C6" w:rsidRDefault="005937C6" w:rsidP="005937C6">
      <w:r>
        <w:t>ターゲットプロテオミクスの実験に</w:t>
      </w:r>
      <w:r>
        <w:t>Skyline</w:t>
      </w:r>
      <w:r>
        <w:t>アプリケーションを使用するにあたっては、学ばなければならないことがまだまだ沢山ありますが、今回のチュートリアルを通じて、これで十分に自信を持って自分で実際に</w:t>
      </w:r>
      <w:r>
        <w:t>Skyline</w:t>
      </w:r>
      <w:r>
        <w:t>ドキュメントを作成し始められるはずです。今回のチュートリアル</w:t>
      </w:r>
      <w:r w:rsidR="009B64B8">
        <w:rPr>
          <w:rFonts w:hint="eastAsia"/>
        </w:rPr>
        <w:t>によって</w:t>
      </w:r>
      <w:r>
        <w:t>、新しい仮定の検証のための</w:t>
      </w:r>
      <w:r w:rsidR="00E41484">
        <w:rPr>
          <w:rFonts w:hint="eastAsia"/>
        </w:rPr>
        <w:t>ペプチド測定</w:t>
      </w:r>
      <w:r>
        <w:t>メソッドを</w:t>
      </w:r>
      <w:r w:rsidR="00E41484">
        <w:t>今までより短時間で</w:t>
      </w:r>
      <w:r w:rsidR="009B64B8">
        <w:rPr>
          <w:rFonts w:hint="eastAsia"/>
        </w:rPr>
        <w:t>作成</w:t>
      </w:r>
      <w:r>
        <w:t>できるようになればと願っています。また、装置の出力ファイルを</w:t>
      </w:r>
      <w:r>
        <w:t>Skyline</w:t>
      </w:r>
      <w:r>
        <w:t>にインポートすると、ピークの</w:t>
      </w:r>
      <w:r w:rsidR="00704DA2">
        <w:rPr>
          <w:rFonts w:hint="eastAsia"/>
        </w:rPr>
        <w:t>同定</w:t>
      </w:r>
      <w:r>
        <w:t>と結果の解析ができます。</w:t>
      </w:r>
      <w:r>
        <w:t>Skyline</w:t>
      </w:r>
      <w:r>
        <w:t>ドキュメントを作成することで、装置出力の理解がずっと簡単になるはずです。なお、これらの次のステップの実行方法については、</w:t>
      </w:r>
      <w:r>
        <w:t>Skyline</w:t>
      </w:r>
      <w:r>
        <w:t>ウェブサイトにある別の測定資料で取り上げています。</w:t>
      </w:r>
      <w:r>
        <w:t xml:space="preserve"> </w:t>
      </w:r>
    </w:p>
    <w:sectPr w:rsidR="005937C6" w:rsidRPr="005937C6"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CC147" w14:textId="77777777" w:rsidR="00A6781D" w:rsidRDefault="00A6781D" w:rsidP="00F55820">
      <w:pPr>
        <w:spacing w:after="0" w:line="240" w:lineRule="auto"/>
      </w:pPr>
      <w:r>
        <w:separator/>
      </w:r>
    </w:p>
  </w:endnote>
  <w:endnote w:type="continuationSeparator" w:id="0">
    <w:p w14:paraId="74EBE529" w14:textId="77777777" w:rsidR="00A6781D" w:rsidRDefault="00A6781D"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399"/>
      <w:docPartObj>
        <w:docPartGallery w:val="Page Numbers (Bottom of Page)"/>
        <w:docPartUnique/>
      </w:docPartObj>
    </w:sdtPr>
    <w:sdtContent>
      <w:p w14:paraId="3286EC28" w14:textId="77777777" w:rsidR="001721A7" w:rsidRDefault="003F6BB2">
        <w:pPr>
          <w:pStyle w:val="Footer"/>
          <w:jc w:val="center"/>
        </w:pPr>
        <w:r>
          <w:fldChar w:fldCharType="begin"/>
        </w:r>
        <w:r w:rsidR="001721A7">
          <w:instrText xml:space="preserve"> PAGE   \* MERGEFORMAT </w:instrText>
        </w:r>
        <w:r>
          <w:fldChar w:fldCharType="separate"/>
        </w:r>
        <w:r w:rsidR="00AC57EE">
          <w:rPr>
            <w:noProof/>
          </w:rPr>
          <w:t>1</w:t>
        </w:r>
        <w:r>
          <w:fldChar w:fldCharType="end"/>
        </w:r>
      </w:p>
    </w:sdtContent>
  </w:sdt>
  <w:p w14:paraId="7D1E7C9D" w14:textId="77777777" w:rsidR="001721A7" w:rsidRDefault="00172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90493" w14:textId="77777777" w:rsidR="00A6781D" w:rsidRDefault="00A6781D" w:rsidP="00F55820">
      <w:pPr>
        <w:spacing w:after="0" w:line="240" w:lineRule="auto"/>
      </w:pPr>
      <w:r>
        <w:separator/>
      </w:r>
    </w:p>
  </w:footnote>
  <w:footnote w:type="continuationSeparator" w:id="0">
    <w:p w14:paraId="39008A21" w14:textId="77777777" w:rsidR="00A6781D" w:rsidRDefault="00A6781D" w:rsidP="00F5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42F"/>
    <w:multiLevelType w:val="hybridMultilevel"/>
    <w:tmpl w:val="BAD4F22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09208C7"/>
    <w:multiLevelType w:val="hybridMultilevel"/>
    <w:tmpl w:val="E91A24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 w15:restartNumberingAfterBreak="0">
    <w:nsid w:val="00E92463"/>
    <w:multiLevelType w:val="hybridMultilevel"/>
    <w:tmpl w:val="E83019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 w15:restartNumberingAfterBreak="0">
    <w:nsid w:val="01B9552D"/>
    <w:multiLevelType w:val="hybridMultilevel"/>
    <w:tmpl w:val="C240B80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1C17C84"/>
    <w:multiLevelType w:val="hybridMultilevel"/>
    <w:tmpl w:val="A9188F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5" w15:restartNumberingAfterBreak="0">
    <w:nsid w:val="03D77570"/>
    <w:multiLevelType w:val="hybridMultilevel"/>
    <w:tmpl w:val="16120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0A522144"/>
    <w:multiLevelType w:val="hybridMultilevel"/>
    <w:tmpl w:val="B5589FC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2557EA5"/>
    <w:multiLevelType w:val="hybridMultilevel"/>
    <w:tmpl w:val="8DD215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DCD"/>
    <w:multiLevelType w:val="hybridMultilevel"/>
    <w:tmpl w:val="A14EA8C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1F0718B8"/>
    <w:multiLevelType w:val="hybridMultilevel"/>
    <w:tmpl w:val="26B454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1" w15:restartNumberingAfterBreak="0">
    <w:nsid w:val="2183480B"/>
    <w:multiLevelType w:val="hybridMultilevel"/>
    <w:tmpl w:val="26E697F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3174F8B"/>
    <w:multiLevelType w:val="hybridMultilevel"/>
    <w:tmpl w:val="A3E647C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3" w15:restartNumberingAfterBreak="0">
    <w:nsid w:val="23C14F0A"/>
    <w:multiLevelType w:val="hybridMultilevel"/>
    <w:tmpl w:val="B370559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25586D50"/>
    <w:multiLevelType w:val="hybridMultilevel"/>
    <w:tmpl w:val="AEA8071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2B1F793F"/>
    <w:multiLevelType w:val="hybridMultilevel"/>
    <w:tmpl w:val="4EB83B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2D88018B"/>
    <w:multiLevelType w:val="hybridMultilevel"/>
    <w:tmpl w:val="E0969A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2E287834"/>
    <w:multiLevelType w:val="hybridMultilevel"/>
    <w:tmpl w:val="5E24FC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2E826422"/>
    <w:multiLevelType w:val="hybridMultilevel"/>
    <w:tmpl w:val="4D926A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2F1151A3"/>
    <w:multiLevelType w:val="hybridMultilevel"/>
    <w:tmpl w:val="53929CE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31472335"/>
    <w:multiLevelType w:val="hybridMultilevel"/>
    <w:tmpl w:val="D6CAC03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15:restartNumberingAfterBreak="0">
    <w:nsid w:val="345F5B6F"/>
    <w:multiLevelType w:val="hybridMultilevel"/>
    <w:tmpl w:val="1570BF6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3918049B"/>
    <w:multiLevelType w:val="hybridMultilevel"/>
    <w:tmpl w:val="9B7C519C"/>
    <w:lvl w:ilvl="0" w:tplc="04090001">
      <w:start w:val="1"/>
      <w:numFmt w:val="bullet"/>
      <w:lvlText w:val=""/>
      <w:lvlJc w:val="left"/>
      <w:pPr>
        <w:ind w:left="750" w:hanging="360"/>
      </w:pPr>
      <w:rPr>
        <w:rFonts w:ascii="Symbol" w:eastAsia="Symbol" w:hAnsi="Symbol" w:hint="default"/>
      </w:rPr>
    </w:lvl>
    <w:lvl w:ilvl="1" w:tplc="04090003" w:tentative="1">
      <w:start w:val="1"/>
      <w:numFmt w:val="bullet"/>
      <w:lvlText w:val="o"/>
      <w:lvlJc w:val="left"/>
      <w:pPr>
        <w:ind w:left="1470" w:hanging="360"/>
      </w:pPr>
      <w:rPr>
        <w:rFonts w:ascii="Courier New" w:eastAsia="Courier New" w:hAnsi="Courier New" w:cs="Courier New" w:hint="default"/>
      </w:rPr>
    </w:lvl>
    <w:lvl w:ilvl="2" w:tplc="04090005" w:tentative="1">
      <w:start w:val="1"/>
      <w:numFmt w:val="bullet"/>
      <w:lvlText w:val=""/>
      <w:lvlJc w:val="left"/>
      <w:pPr>
        <w:ind w:left="2190" w:hanging="360"/>
      </w:pPr>
      <w:rPr>
        <w:rFonts w:ascii="Wingdings" w:eastAsia="Wingdings" w:hAnsi="Wingdings" w:hint="default"/>
      </w:rPr>
    </w:lvl>
    <w:lvl w:ilvl="3" w:tplc="04090001" w:tentative="1">
      <w:start w:val="1"/>
      <w:numFmt w:val="bullet"/>
      <w:lvlText w:val=""/>
      <w:lvlJc w:val="left"/>
      <w:pPr>
        <w:ind w:left="2910" w:hanging="360"/>
      </w:pPr>
      <w:rPr>
        <w:rFonts w:ascii="Symbol" w:eastAsia="Symbol" w:hAnsi="Symbol" w:hint="default"/>
      </w:rPr>
    </w:lvl>
    <w:lvl w:ilvl="4" w:tplc="04090003" w:tentative="1">
      <w:start w:val="1"/>
      <w:numFmt w:val="bullet"/>
      <w:lvlText w:val="o"/>
      <w:lvlJc w:val="left"/>
      <w:pPr>
        <w:ind w:left="3630" w:hanging="360"/>
      </w:pPr>
      <w:rPr>
        <w:rFonts w:ascii="Courier New" w:eastAsia="Courier New" w:hAnsi="Courier New" w:cs="Courier New" w:hint="default"/>
      </w:rPr>
    </w:lvl>
    <w:lvl w:ilvl="5" w:tplc="04090005" w:tentative="1">
      <w:start w:val="1"/>
      <w:numFmt w:val="bullet"/>
      <w:lvlText w:val=""/>
      <w:lvlJc w:val="left"/>
      <w:pPr>
        <w:ind w:left="4350" w:hanging="360"/>
      </w:pPr>
      <w:rPr>
        <w:rFonts w:ascii="Wingdings" w:eastAsia="Wingdings" w:hAnsi="Wingdings" w:hint="default"/>
      </w:rPr>
    </w:lvl>
    <w:lvl w:ilvl="6" w:tplc="04090001" w:tentative="1">
      <w:start w:val="1"/>
      <w:numFmt w:val="bullet"/>
      <w:lvlText w:val=""/>
      <w:lvlJc w:val="left"/>
      <w:pPr>
        <w:ind w:left="5070" w:hanging="360"/>
      </w:pPr>
      <w:rPr>
        <w:rFonts w:ascii="Symbol" w:eastAsia="Symbol" w:hAnsi="Symbol" w:hint="default"/>
      </w:rPr>
    </w:lvl>
    <w:lvl w:ilvl="7" w:tplc="04090003" w:tentative="1">
      <w:start w:val="1"/>
      <w:numFmt w:val="bullet"/>
      <w:lvlText w:val="o"/>
      <w:lvlJc w:val="left"/>
      <w:pPr>
        <w:ind w:left="5790" w:hanging="360"/>
      </w:pPr>
      <w:rPr>
        <w:rFonts w:ascii="Courier New" w:eastAsia="Courier New" w:hAnsi="Courier New" w:cs="Courier New" w:hint="default"/>
      </w:rPr>
    </w:lvl>
    <w:lvl w:ilvl="8" w:tplc="04090005" w:tentative="1">
      <w:start w:val="1"/>
      <w:numFmt w:val="bullet"/>
      <w:lvlText w:val=""/>
      <w:lvlJc w:val="left"/>
      <w:pPr>
        <w:ind w:left="6510" w:hanging="360"/>
      </w:pPr>
      <w:rPr>
        <w:rFonts w:ascii="Wingdings" w:eastAsia="Wingdings" w:hAnsi="Wingdings" w:hint="default"/>
      </w:rPr>
    </w:lvl>
  </w:abstractNum>
  <w:abstractNum w:abstractNumId="23" w15:restartNumberingAfterBreak="0">
    <w:nsid w:val="3D260B82"/>
    <w:multiLevelType w:val="hybridMultilevel"/>
    <w:tmpl w:val="453450CA"/>
    <w:lvl w:ilvl="0" w:tplc="04090001">
      <w:start w:val="1"/>
      <w:numFmt w:val="bullet"/>
      <w:lvlText w:val=""/>
      <w:lvlJc w:val="left"/>
      <w:pPr>
        <w:ind w:left="765" w:hanging="360"/>
      </w:pPr>
      <w:rPr>
        <w:rFonts w:ascii="Symbol" w:eastAsia="Symbol" w:hAnsi="Symbol" w:hint="default"/>
      </w:rPr>
    </w:lvl>
    <w:lvl w:ilvl="1" w:tplc="04090003" w:tentative="1">
      <w:start w:val="1"/>
      <w:numFmt w:val="bullet"/>
      <w:lvlText w:val="o"/>
      <w:lvlJc w:val="left"/>
      <w:pPr>
        <w:ind w:left="1485" w:hanging="360"/>
      </w:pPr>
      <w:rPr>
        <w:rFonts w:ascii="Courier New" w:eastAsia="Courier New" w:hAnsi="Courier New" w:cs="Courier New" w:hint="default"/>
      </w:rPr>
    </w:lvl>
    <w:lvl w:ilvl="2" w:tplc="04090005" w:tentative="1">
      <w:start w:val="1"/>
      <w:numFmt w:val="bullet"/>
      <w:lvlText w:val=""/>
      <w:lvlJc w:val="left"/>
      <w:pPr>
        <w:ind w:left="2205" w:hanging="360"/>
      </w:pPr>
      <w:rPr>
        <w:rFonts w:ascii="Wingdings" w:eastAsia="Wingdings" w:hAnsi="Wingdings" w:hint="default"/>
      </w:rPr>
    </w:lvl>
    <w:lvl w:ilvl="3" w:tplc="04090001" w:tentative="1">
      <w:start w:val="1"/>
      <w:numFmt w:val="bullet"/>
      <w:lvlText w:val=""/>
      <w:lvlJc w:val="left"/>
      <w:pPr>
        <w:ind w:left="2925" w:hanging="360"/>
      </w:pPr>
      <w:rPr>
        <w:rFonts w:ascii="Symbol" w:eastAsia="Symbol" w:hAnsi="Symbol" w:hint="default"/>
      </w:rPr>
    </w:lvl>
    <w:lvl w:ilvl="4" w:tplc="04090003" w:tentative="1">
      <w:start w:val="1"/>
      <w:numFmt w:val="bullet"/>
      <w:lvlText w:val="o"/>
      <w:lvlJc w:val="left"/>
      <w:pPr>
        <w:ind w:left="3645" w:hanging="360"/>
      </w:pPr>
      <w:rPr>
        <w:rFonts w:ascii="Courier New" w:eastAsia="Courier New" w:hAnsi="Courier New" w:cs="Courier New" w:hint="default"/>
      </w:rPr>
    </w:lvl>
    <w:lvl w:ilvl="5" w:tplc="04090005" w:tentative="1">
      <w:start w:val="1"/>
      <w:numFmt w:val="bullet"/>
      <w:lvlText w:val=""/>
      <w:lvlJc w:val="left"/>
      <w:pPr>
        <w:ind w:left="4365" w:hanging="360"/>
      </w:pPr>
      <w:rPr>
        <w:rFonts w:ascii="Wingdings" w:eastAsia="Wingdings" w:hAnsi="Wingdings" w:hint="default"/>
      </w:rPr>
    </w:lvl>
    <w:lvl w:ilvl="6" w:tplc="04090001" w:tentative="1">
      <w:start w:val="1"/>
      <w:numFmt w:val="bullet"/>
      <w:lvlText w:val=""/>
      <w:lvlJc w:val="left"/>
      <w:pPr>
        <w:ind w:left="5085" w:hanging="360"/>
      </w:pPr>
      <w:rPr>
        <w:rFonts w:ascii="Symbol" w:eastAsia="Symbol" w:hAnsi="Symbol" w:hint="default"/>
      </w:rPr>
    </w:lvl>
    <w:lvl w:ilvl="7" w:tplc="04090003" w:tentative="1">
      <w:start w:val="1"/>
      <w:numFmt w:val="bullet"/>
      <w:lvlText w:val="o"/>
      <w:lvlJc w:val="left"/>
      <w:pPr>
        <w:ind w:left="5805" w:hanging="360"/>
      </w:pPr>
      <w:rPr>
        <w:rFonts w:ascii="Courier New" w:eastAsia="Courier New" w:hAnsi="Courier New" w:cs="Courier New" w:hint="default"/>
      </w:rPr>
    </w:lvl>
    <w:lvl w:ilvl="8" w:tplc="04090005" w:tentative="1">
      <w:start w:val="1"/>
      <w:numFmt w:val="bullet"/>
      <w:lvlText w:val=""/>
      <w:lvlJc w:val="left"/>
      <w:pPr>
        <w:ind w:left="6525" w:hanging="360"/>
      </w:pPr>
      <w:rPr>
        <w:rFonts w:ascii="Wingdings" w:eastAsia="Wingdings" w:hAnsi="Wingdings" w:hint="default"/>
      </w:rPr>
    </w:lvl>
  </w:abstractNum>
  <w:abstractNum w:abstractNumId="24" w15:restartNumberingAfterBreak="0">
    <w:nsid w:val="3F4A29EE"/>
    <w:multiLevelType w:val="hybridMultilevel"/>
    <w:tmpl w:val="BA3AB5F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44D025CC"/>
    <w:multiLevelType w:val="hybridMultilevel"/>
    <w:tmpl w:val="9D369E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45EF128C"/>
    <w:multiLevelType w:val="hybridMultilevel"/>
    <w:tmpl w:val="66C0633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46F450A9"/>
    <w:multiLevelType w:val="hybridMultilevel"/>
    <w:tmpl w:val="5608CF6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48F06741"/>
    <w:multiLevelType w:val="hybridMultilevel"/>
    <w:tmpl w:val="070EF95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9" w15:restartNumberingAfterBreak="0">
    <w:nsid w:val="4B4D1A5A"/>
    <w:multiLevelType w:val="hybridMultilevel"/>
    <w:tmpl w:val="2368D82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0" w15:restartNumberingAfterBreak="0">
    <w:nsid w:val="50B20FB1"/>
    <w:multiLevelType w:val="hybridMultilevel"/>
    <w:tmpl w:val="33906CB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563F00F9"/>
    <w:multiLevelType w:val="hybridMultilevel"/>
    <w:tmpl w:val="E61451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2" w15:restartNumberingAfterBreak="0">
    <w:nsid w:val="58E178A9"/>
    <w:multiLevelType w:val="hybridMultilevel"/>
    <w:tmpl w:val="6A98B0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3" w15:restartNumberingAfterBreak="0">
    <w:nsid w:val="5C1E23E0"/>
    <w:multiLevelType w:val="hybridMultilevel"/>
    <w:tmpl w:val="EF7AA5B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4" w15:restartNumberingAfterBreak="0">
    <w:nsid w:val="5D3916C4"/>
    <w:multiLevelType w:val="hybridMultilevel"/>
    <w:tmpl w:val="3C4A70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5" w15:restartNumberingAfterBreak="0">
    <w:nsid w:val="61356834"/>
    <w:multiLevelType w:val="hybridMultilevel"/>
    <w:tmpl w:val="9B2EB1F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6" w15:restartNumberingAfterBreak="0">
    <w:nsid w:val="63BC69A3"/>
    <w:multiLevelType w:val="hybridMultilevel"/>
    <w:tmpl w:val="DA209F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7" w15:restartNumberingAfterBreak="0">
    <w:nsid w:val="660055E8"/>
    <w:multiLevelType w:val="hybridMultilevel"/>
    <w:tmpl w:val="D11EEAC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8" w15:restartNumberingAfterBreak="0">
    <w:nsid w:val="6F526062"/>
    <w:multiLevelType w:val="hybridMultilevel"/>
    <w:tmpl w:val="FEF836C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9" w15:restartNumberingAfterBreak="0">
    <w:nsid w:val="70466C44"/>
    <w:multiLevelType w:val="hybridMultilevel"/>
    <w:tmpl w:val="6310C4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0" w15:restartNumberingAfterBreak="0">
    <w:nsid w:val="70FC446A"/>
    <w:multiLevelType w:val="hybridMultilevel"/>
    <w:tmpl w:val="A7E23E1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1" w15:restartNumberingAfterBreak="0">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3E6A56"/>
    <w:multiLevelType w:val="hybridMultilevel"/>
    <w:tmpl w:val="640EDFB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3" w15:restartNumberingAfterBreak="0">
    <w:nsid w:val="7D742C7E"/>
    <w:multiLevelType w:val="hybridMultilevel"/>
    <w:tmpl w:val="387435E4"/>
    <w:lvl w:ilvl="0" w:tplc="04090001">
      <w:start w:val="1"/>
      <w:numFmt w:val="bullet"/>
      <w:lvlText w:val=""/>
      <w:lvlJc w:val="left"/>
      <w:pPr>
        <w:ind w:left="770" w:hanging="360"/>
      </w:pPr>
      <w:rPr>
        <w:rFonts w:ascii="Symbol" w:eastAsia="Symbol" w:hAnsi="Symbol" w:hint="default"/>
      </w:rPr>
    </w:lvl>
    <w:lvl w:ilvl="1" w:tplc="04090003" w:tentative="1">
      <w:start w:val="1"/>
      <w:numFmt w:val="bullet"/>
      <w:lvlText w:val="o"/>
      <w:lvlJc w:val="left"/>
      <w:pPr>
        <w:ind w:left="1490" w:hanging="360"/>
      </w:pPr>
      <w:rPr>
        <w:rFonts w:ascii="Courier New" w:eastAsia="Courier New" w:hAnsi="Courier New" w:cs="Courier New" w:hint="default"/>
      </w:rPr>
    </w:lvl>
    <w:lvl w:ilvl="2" w:tplc="04090005" w:tentative="1">
      <w:start w:val="1"/>
      <w:numFmt w:val="bullet"/>
      <w:lvlText w:val=""/>
      <w:lvlJc w:val="left"/>
      <w:pPr>
        <w:ind w:left="2210" w:hanging="360"/>
      </w:pPr>
      <w:rPr>
        <w:rFonts w:ascii="Wingdings" w:eastAsia="Wingdings" w:hAnsi="Wingdings" w:hint="default"/>
      </w:rPr>
    </w:lvl>
    <w:lvl w:ilvl="3" w:tplc="04090001" w:tentative="1">
      <w:start w:val="1"/>
      <w:numFmt w:val="bullet"/>
      <w:lvlText w:val=""/>
      <w:lvlJc w:val="left"/>
      <w:pPr>
        <w:ind w:left="2930" w:hanging="360"/>
      </w:pPr>
      <w:rPr>
        <w:rFonts w:ascii="Symbol" w:eastAsia="Symbol" w:hAnsi="Symbol" w:hint="default"/>
      </w:rPr>
    </w:lvl>
    <w:lvl w:ilvl="4" w:tplc="04090003" w:tentative="1">
      <w:start w:val="1"/>
      <w:numFmt w:val="bullet"/>
      <w:lvlText w:val="o"/>
      <w:lvlJc w:val="left"/>
      <w:pPr>
        <w:ind w:left="3650" w:hanging="360"/>
      </w:pPr>
      <w:rPr>
        <w:rFonts w:ascii="Courier New" w:eastAsia="Courier New" w:hAnsi="Courier New" w:cs="Courier New" w:hint="default"/>
      </w:rPr>
    </w:lvl>
    <w:lvl w:ilvl="5" w:tplc="04090005" w:tentative="1">
      <w:start w:val="1"/>
      <w:numFmt w:val="bullet"/>
      <w:lvlText w:val=""/>
      <w:lvlJc w:val="left"/>
      <w:pPr>
        <w:ind w:left="4370" w:hanging="360"/>
      </w:pPr>
      <w:rPr>
        <w:rFonts w:ascii="Wingdings" w:eastAsia="Wingdings" w:hAnsi="Wingdings" w:hint="default"/>
      </w:rPr>
    </w:lvl>
    <w:lvl w:ilvl="6" w:tplc="04090001" w:tentative="1">
      <w:start w:val="1"/>
      <w:numFmt w:val="bullet"/>
      <w:lvlText w:val=""/>
      <w:lvlJc w:val="left"/>
      <w:pPr>
        <w:ind w:left="5090" w:hanging="360"/>
      </w:pPr>
      <w:rPr>
        <w:rFonts w:ascii="Symbol" w:eastAsia="Symbol" w:hAnsi="Symbol" w:hint="default"/>
      </w:rPr>
    </w:lvl>
    <w:lvl w:ilvl="7" w:tplc="04090003" w:tentative="1">
      <w:start w:val="1"/>
      <w:numFmt w:val="bullet"/>
      <w:lvlText w:val="o"/>
      <w:lvlJc w:val="left"/>
      <w:pPr>
        <w:ind w:left="5810" w:hanging="360"/>
      </w:pPr>
      <w:rPr>
        <w:rFonts w:ascii="Courier New" w:eastAsia="Courier New" w:hAnsi="Courier New" w:cs="Courier New" w:hint="default"/>
      </w:rPr>
    </w:lvl>
    <w:lvl w:ilvl="8" w:tplc="04090005" w:tentative="1">
      <w:start w:val="1"/>
      <w:numFmt w:val="bullet"/>
      <w:lvlText w:val=""/>
      <w:lvlJc w:val="left"/>
      <w:pPr>
        <w:ind w:left="6530" w:hanging="360"/>
      </w:pPr>
      <w:rPr>
        <w:rFonts w:ascii="Wingdings" w:eastAsia="Wingdings" w:hAnsi="Wingdings" w:hint="default"/>
      </w:rPr>
    </w:lvl>
  </w:abstractNum>
  <w:abstractNum w:abstractNumId="44" w15:restartNumberingAfterBreak="0">
    <w:nsid w:val="7EB77700"/>
    <w:multiLevelType w:val="hybridMultilevel"/>
    <w:tmpl w:val="1346C0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16cid:durableId="1370447766">
    <w:abstractNumId w:val="25"/>
  </w:num>
  <w:num w:numId="2" w16cid:durableId="610861086">
    <w:abstractNumId w:val="6"/>
  </w:num>
  <w:num w:numId="3" w16cid:durableId="1327245405">
    <w:abstractNumId w:val="14"/>
  </w:num>
  <w:num w:numId="4" w16cid:durableId="1942183286">
    <w:abstractNumId w:val="37"/>
  </w:num>
  <w:num w:numId="5" w16cid:durableId="2009286464">
    <w:abstractNumId w:val="30"/>
  </w:num>
  <w:num w:numId="6" w16cid:durableId="1843356720">
    <w:abstractNumId w:val="19"/>
  </w:num>
  <w:num w:numId="7" w16cid:durableId="285891278">
    <w:abstractNumId w:val="12"/>
  </w:num>
  <w:num w:numId="8" w16cid:durableId="1799686731">
    <w:abstractNumId w:val="40"/>
  </w:num>
  <w:num w:numId="9" w16cid:durableId="1282493820">
    <w:abstractNumId w:val="9"/>
  </w:num>
  <w:num w:numId="10" w16cid:durableId="823204206">
    <w:abstractNumId w:val="8"/>
  </w:num>
  <w:num w:numId="11" w16cid:durableId="783891837">
    <w:abstractNumId w:val="41"/>
  </w:num>
  <w:num w:numId="12" w16cid:durableId="1562055818">
    <w:abstractNumId w:val="10"/>
  </w:num>
  <w:num w:numId="13" w16cid:durableId="1502698355">
    <w:abstractNumId w:val="33"/>
  </w:num>
  <w:num w:numId="14" w16cid:durableId="2049599415">
    <w:abstractNumId w:val="44"/>
  </w:num>
  <w:num w:numId="15" w16cid:durableId="1715618205">
    <w:abstractNumId w:val="29"/>
  </w:num>
  <w:num w:numId="16" w16cid:durableId="960190112">
    <w:abstractNumId w:val="18"/>
  </w:num>
  <w:num w:numId="17" w16cid:durableId="1503660240">
    <w:abstractNumId w:val="7"/>
  </w:num>
  <w:num w:numId="18" w16cid:durableId="1723023001">
    <w:abstractNumId w:val="32"/>
  </w:num>
  <w:num w:numId="19" w16cid:durableId="598103118">
    <w:abstractNumId w:val="17"/>
  </w:num>
  <w:num w:numId="20" w16cid:durableId="1067414632">
    <w:abstractNumId w:val="27"/>
  </w:num>
  <w:num w:numId="21" w16cid:durableId="1124080214">
    <w:abstractNumId w:val="24"/>
  </w:num>
  <w:num w:numId="22" w16cid:durableId="1601141198">
    <w:abstractNumId w:val="28"/>
  </w:num>
  <w:num w:numId="23" w16cid:durableId="1386873665">
    <w:abstractNumId w:val="22"/>
  </w:num>
  <w:num w:numId="24" w16cid:durableId="237332136">
    <w:abstractNumId w:val="20"/>
  </w:num>
  <w:num w:numId="25" w16cid:durableId="1919514440">
    <w:abstractNumId w:val="35"/>
  </w:num>
  <w:num w:numId="26" w16cid:durableId="959266344">
    <w:abstractNumId w:val="26"/>
  </w:num>
  <w:num w:numId="27" w16cid:durableId="1637376491">
    <w:abstractNumId w:val="23"/>
  </w:num>
  <w:num w:numId="28" w16cid:durableId="2022202727">
    <w:abstractNumId w:val="11"/>
  </w:num>
  <w:num w:numId="29" w16cid:durableId="619070024">
    <w:abstractNumId w:val="3"/>
  </w:num>
  <w:num w:numId="30" w16cid:durableId="1171793378">
    <w:abstractNumId w:val="4"/>
  </w:num>
  <w:num w:numId="31" w16cid:durableId="1302879474">
    <w:abstractNumId w:val="31"/>
  </w:num>
  <w:num w:numId="32" w16cid:durableId="174223785">
    <w:abstractNumId w:val="39"/>
  </w:num>
  <w:num w:numId="33" w16cid:durableId="1428648577">
    <w:abstractNumId w:val="34"/>
  </w:num>
  <w:num w:numId="34" w16cid:durableId="5833930">
    <w:abstractNumId w:val="42"/>
  </w:num>
  <w:num w:numId="35" w16cid:durableId="595286920">
    <w:abstractNumId w:val="5"/>
  </w:num>
  <w:num w:numId="36" w16cid:durableId="754475849">
    <w:abstractNumId w:val="13"/>
  </w:num>
  <w:num w:numId="37" w16cid:durableId="2114471722">
    <w:abstractNumId w:val="1"/>
  </w:num>
  <w:num w:numId="38" w16cid:durableId="1883323536">
    <w:abstractNumId w:val="15"/>
  </w:num>
  <w:num w:numId="39" w16cid:durableId="1387878146">
    <w:abstractNumId w:val="2"/>
  </w:num>
  <w:num w:numId="40" w16cid:durableId="1412656862">
    <w:abstractNumId w:val="43"/>
  </w:num>
  <w:num w:numId="41" w16cid:durableId="442186240">
    <w:abstractNumId w:val="36"/>
  </w:num>
  <w:num w:numId="42" w16cid:durableId="1751193907">
    <w:abstractNumId w:val="16"/>
  </w:num>
  <w:num w:numId="43" w16cid:durableId="1231230058">
    <w:abstractNumId w:val="0"/>
  </w:num>
  <w:num w:numId="44" w16cid:durableId="5638256">
    <w:abstractNumId w:val="21"/>
  </w:num>
  <w:num w:numId="45" w16cid:durableId="20254719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12BE5"/>
    <w:rsid w:val="0001782D"/>
    <w:rsid w:val="000207BB"/>
    <w:rsid w:val="00022732"/>
    <w:rsid w:val="0002605F"/>
    <w:rsid w:val="00030003"/>
    <w:rsid w:val="0003159B"/>
    <w:rsid w:val="00032616"/>
    <w:rsid w:val="00035DE1"/>
    <w:rsid w:val="00041991"/>
    <w:rsid w:val="00045DEA"/>
    <w:rsid w:val="00052D07"/>
    <w:rsid w:val="000567A1"/>
    <w:rsid w:val="00071EA4"/>
    <w:rsid w:val="000747E4"/>
    <w:rsid w:val="00077431"/>
    <w:rsid w:val="000901E4"/>
    <w:rsid w:val="000908A5"/>
    <w:rsid w:val="0009188A"/>
    <w:rsid w:val="0009495D"/>
    <w:rsid w:val="000A0E9E"/>
    <w:rsid w:val="000A224E"/>
    <w:rsid w:val="000A292A"/>
    <w:rsid w:val="000A31C7"/>
    <w:rsid w:val="000B1A25"/>
    <w:rsid w:val="000B1CCC"/>
    <w:rsid w:val="000B2D96"/>
    <w:rsid w:val="000B4CB7"/>
    <w:rsid w:val="000B6EC2"/>
    <w:rsid w:val="000C0ACF"/>
    <w:rsid w:val="000C6F0F"/>
    <w:rsid w:val="000C7617"/>
    <w:rsid w:val="000D3FA1"/>
    <w:rsid w:val="000D7C99"/>
    <w:rsid w:val="000D7EF7"/>
    <w:rsid w:val="000E7D35"/>
    <w:rsid w:val="000F0530"/>
    <w:rsid w:val="0010327C"/>
    <w:rsid w:val="00103285"/>
    <w:rsid w:val="00103D2E"/>
    <w:rsid w:val="00110E43"/>
    <w:rsid w:val="001164DB"/>
    <w:rsid w:val="00117404"/>
    <w:rsid w:val="00125F45"/>
    <w:rsid w:val="00125F61"/>
    <w:rsid w:val="00130A8D"/>
    <w:rsid w:val="0013466F"/>
    <w:rsid w:val="00141369"/>
    <w:rsid w:val="001436A8"/>
    <w:rsid w:val="00146942"/>
    <w:rsid w:val="00146A18"/>
    <w:rsid w:val="00154AB2"/>
    <w:rsid w:val="001576A4"/>
    <w:rsid w:val="00157904"/>
    <w:rsid w:val="00160227"/>
    <w:rsid w:val="00160C13"/>
    <w:rsid w:val="00163B4D"/>
    <w:rsid w:val="00166D2A"/>
    <w:rsid w:val="00167AC5"/>
    <w:rsid w:val="001721A7"/>
    <w:rsid w:val="00180A85"/>
    <w:rsid w:val="00190D02"/>
    <w:rsid w:val="00193008"/>
    <w:rsid w:val="001A52FE"/>
    <w:rsid w:val="001B07D2"/>
    <w:rsid w:val="001B175F"/>
    <w:rsid w:val="001B28BA"/>
    <w:rsid w:val="001B44FB"/>
    <w:rsid w:val="001B5476"/>
    <w:rsid w:val="001B7FD2"/>
    <w:rsid w:val="001C0F87"/>
    <w:rsid w:val="001D5FE5"/>
    <w:rsid w:val="001D6EDA"/>
    <w:rsid w:val="001E4D4E"/>
    <w:rsid w:val="001E7320"/>
    <w:rsid w:val="001F2921"/>
    <w:rsid w:val="001F4445"/>
    <w:rsid w:val="001F450C"/>
    <w:rsid w:val="001F473E"/>
    <w:rsid w:val="00206C2E"/>
    <w:rsid w:val="00207786"/>
    <w:rsid w:val="00212A75"/>
    <w:rsid w:val="00217E65"/>
    <w:rsid w:val="00217FC3"/>
    <w:rsid w:val="002222E6"/>
    <w:rsid w:val="00227849"/>
    <w:rsid w:val="00234135"/>
    <w:rsid w:val="002361E5"/>
    <w:rsid w:val="002423ED"/>
    <w:rsid w:val="00242868"/>
    <w:rsid w:val="002437D0"/>
    <w:rsid w:val="00244143"/>
    <w:rsid w:val="00244AAF"/>
    <w:rsid w:val="00245D74"/>
    <w:rsid w:val="00245F96"/>
    <w:rsid w:val="00246F8E"/>
    <w:rsid w:val="00247591"/>
    <w:rsid w:val="00247720"/>
    <w:rsid w:val="002542BB"/>
    <w:rsid w:val="00254610"/>
    <w:rsid w:val="00254B59"/>
    <w:rsid w:val="00257554"/>
    <w:rsid w:val="002610C7"/>
    <w:rsid w:val="00267E40"/>
    <w:rsid w:val="00270317"/>
    <w:rsid w:val="00270E8A"/>
    <w:rsid w:val="002748BA"/>
    <w:rsid w:val="002775D5"/>
    <w:rsid w:val="00280B0F"/>
    <w:rsid w:val="002834E7"/>
    <w:rsid w:val="002861A5"/>
    <w:rsid w:val="00287874"/>
    <w:rsid w:val="002904C0"/>
    <w:rsid w:val="00290604"/>
    <w:rsid w:val="00293030"/>
    <w:rsid w:val="00294728"/>
    <w:rsid w:val="002976FD"/>
    <w:rsid w:val="00297DA4"/>
    <w:rsid w:val="002C073D"/>
    <w:rsid w:val="002C0B4C"/>
    <w:rsid w:val="002C1D3C"/>
    <w:rsid w:val="002C4EE0"/>
    <w:rsid w:val="002C5623"/>
    <w:rsid w:val="002C5BF9"/>
    <w:rsid w:val="002C7A76"/>
    <w:rsid w:val="002D23C5"/>
    <w:rsid w:val="002D43D6"/>
    <w:rsid w:val="002D6EC2"/>
    <w:rsid w:val="002E0227"/>
    <w:rsid w:val="002F0057"/>
    <w:rsid w:val="002F5638"/>
    <w:rsid w:val="003005B3"/>
    <w:rsid w:val="00310A6B"/>
    <w:rsid w:val="00313680"/>
    <w:rsid w:val="003136B4"/>
    <w:rsid w:val="0031516A"/>
    <w:rsid w:val="00316790"/>
    <w:rsid w:val="003230E4"/>
    <w:rsid w:val="00330323"/>
    <w:rsid w:val="00331741"/>
    <w:rsid w:val="003358C4"/>
    <w:rsid w:val="003376F6"/>
    <w:rsid w:val="00347224"/>
    <w:rsid w:val="00363C13"/>
    <w:rsid w:val="0037084A"/>
    <w:rsid w:val="00370BBB"/>
    <w:rsid w:val="003753EC"/>
    <w:rsid w:val="003772B9"/>
    <w:rsid w:val="0038008F"/>
    <w:rsid w:val="003807F9"/>
    <w:rsid w:val="00381C41"/>
    <w:rsid w:val="003831D0"/>
    <w:rsid w:val="00383E34"/>
    <w:rsid w:val="00385C26"/>
    <w:rsid w:val="0039196D"/>
    <w:rsid w:val="003934F8"/>
    <w:rsid w:val="003A08DE"/>
    <w:rsid w:val="003A3CD1"/>
    <w:rsid w:val="003A762B"/>
    <w:rsid w:val="003A78BC"/>
    <w:rsid w:val="003B1EA7"/>
    <w:rsid w:val="003B5ECC"/>
    <w:rsid w:val="003C1CB0"/>
    <w:rsid w:val="003C2657"/>
    <w:rsid w:val="003D1409"/>
    <w:rsid w:val="003D28C1"/>
    <w:rsid w:val="003E73EC"/>
    <w:rsid w:val="003F271B"/>
    <w:rsid w:val="003F301C"/>
    <w:rsid w:val="003F6BB2"/>
    <w:rsid w:val="00404B5E"/>
    <w:rsid w:val="00406269"/>
    <w:rsid w:val="0040774F"/>
    <w:rsid w:val="004171C7"/>
    <w:rsid w:val="00424D26"/>
    <w:rsid w:val="00426919"/>
    <w:rsid w:val="00426B41"/>
    <w:rsid w:val="00432CA5"/>
    <w:rsid w:val="004373B0"/>
    <w:rsid w:val="00441020"/>
    <w:rsid w:val="004412B4"/>
    <w:rsid w:val="00441FB4"/>
    <w:rsid w:val="00442544"/>
    <w:rsid w:val="00443304"/>
    <w:rsid w:val="00453995"/>
    <w:rsid w:val="00453B51"/>
    <w:rsid w:val="00454239"/>
    <w:rsid w:val="00457986"/>
    <w:rsid w:val="00463D00"/>
    <w:rsid w:val="00464CEE"/>
    <w:rsid w:val="00467888"/>
    <w:rsid w:val="00473469"/>
    <w:rsid w:val="00473E00"/>
    <w:rsid w:val="00475DAA"/>
    <w:rsid w:val="00476A5E"/>
    <w:rsid w:val="00480E10"/>
    <w:rsid w:val="00491D08"/>
    <w:rsid w:val="00492A57"/>
    <w:rsid w:val="004949DD"/>
    <w:rsid w:val="00496C8B"/>
    <w:rsid w:val="004A15EA"/>
    <w:rsid w:val="004A68BF"/>
    <w:rsid w:val="004B1010"/>
    <w:rsid w:val="004B3867"/>
    <w:rsid w:val="004C39AC"/>
    <w:rsid w:val="004C5276"/>
    <w:rsid w:val="004C7922"/>
    <w:rsid w:val="004D09BB"/>
    <w:rsid w:val="004D24A4"/>
    <w:rsid w:val="004D2C31"/>
    <w:rsid w:val="004D532E"/>
    <w:rsid w:val="004D5413"/>
    <w:rsid w:val="004D55BB"/>
    <w:rsid w:val="004E0C92"/>
    <w:rsid w:val="004E1BBB"/>
    <w:rsid w:val="004E432D"/>
    <w:rsid w:val="004E707A"/>
    <w:rsid w:val="004F43B2"/>
    <w:rsid w:val="004F64F7"/>
    <w:rsid w:val="005000EE"/>
    <w:rsid w:val="0050095D"/>
    <w:rsid w:val="00505820"/>
    <w:rsid w:val="0050602F"/>
    <w:rsid w:val="00506B30"/>
    <w:rsid w:val="00510CBB"/>
    <w:rsid w:val="00512161"/>
    <w:rsid w:val="0051337A"/>
    <w:rsid w:val="00514D52"/>
    <w:rsid w:val="005242D1"/>
    <w:rsid w:val="005266D4"/>
    <w:rsid w:val="00533341"/>
    <w:rsid w:val="00545188"/>
    <w:rsid w:val="00547A83"/>
    <w:rsid w:val="00552496"/>
    <w:rsid w:val="00554DE6"/>
    <w:rsid w:val="00560528"/>
    <w:rsid w:val="00564916"/>
    <w:rsid w:val="005721EF"/>
    <w:rsid w:val="00574C3F"/>
    <w:rsid w:val="00580048"/>
    <w:rsid w:val="0058283B"/>
    <w:rsid w:val="00585D55"/>
    <w:rsid w:val="00592542"/>
    <w:rsid w:val="005933DE"/>
    <w:rsid w:val="005937C6"/>
    <w:rsid w:val="005961C9"/>
    <w:rsid w:val="005962F1"/>
    <w:rsid w:val="00596DBC"/>
    <w:rsid w:val="005971F2"/>
    <w:rsid w:val="005A15C6"/>
    <w:rsid w:val="005B3723"/>
    <w:rsid w:val="005B7775"/>
    <w:rsid w:val="005B7F17"/>
    <w:rsid w:val="005C0D72"/>
    <w:rsid w:val="005C4650"/>
    <w:rsid w:val="005C4CAF"/>
    <w:rsid w:val="005D0A9B"/>
    <w:rsid w:val="005D1AC9"/>
    <w:rsid w:val="005D22D5"/>
    <w:rsid w:val="005D353A"/>
    <w:rsid w:val="005D4EB1"/>
    <w:rsid w:val="005D6420"/>
    <w:rsid w:val="005D6539"/>
    <w:rsid w:val="005D6FA7"/>
    <w:rsid w:val="005E120D"/>
    <w:rsid w:val="005E7D47"/>
    <w:rsid w:val="005F1232"/>
    <w:rsid w:val="00605565"/>
    <w:rsid w:val="00605A0B"/>
    <w:rsid w:val="0062027B"/>
    <w:rsid w:val="00623789"/>
    <w:rsid w:val="00624C64"/>
    <w:rsid w:val="006258D7"/>
    <w:rsid w:val="006277E7"/>
    <w:rsid w:val="0063120F"/>
    <w:rsid w:val="00632F85"/>
    <w:rsid w:val="006345E6"/>
    <w:rsid w:val="00634B81"/>
    <w:rsid w:val="00635426"/>
    <w:rsid w:val="006473D1"/>
    <w:rsid w:val="006514CA"/>
    <w:rsid w:val="006530F7"/>
    <w:rsid w:val="0065614C"/>
    <w:rsid w:val="006607FF"/>
    <w:rsid w:val="00662265"/>
    <w:rsid w:val="00674A45"/>
    <w:rsid w:val="00683CD4"/>
    <w:rsid w:val="00686809"/>
    <w:rsid w:val="006870FE"/>
    <w:rsid w:val="006926F7"/>
    <w:rsid w:val="006B676E"/>
    <w:rsid w:val="006C026D"/>
    <w:rsid w:val="006C25AC"/>
    <w:rsid w:val="006C5B54"/>
    <w:rsid w:val="006D62B6"/>
    <w:rsid w:val="006E1525"/>
    <w:rsid w:val="006E481E"/>
    <w:rsid w:val="006F0801"/>
    <w:rsid w:val="007030D8"/>
    <w:rsid w:val="0070366B"/>
    <w:rsid w:val="00704844"/>
    <w:rsid w:val="00704DA2"/>
    <w:rsid w:val="00705C5A"/>
    <w:rsid w:val="0071002B"/>
    <w:rsid w:val="00710D7E"/>
    <w:rsid w:val="00712888"/>
    <w:rsid w:val="007155A4"/>
    <w:rsid w:val="007159A0"/>
    <w:rsid w:val="00715F46"/>
    <w:rsid w:val="007212CE"/>
    <w:rsid w:val="0072336A"/>
    <w:rsid w:val="007234B4"/>
    <w:rsid w:val="00730811"/>
    <w:rsid w:val="007314E4"/>
    <w:rsid w:val="00741056"/>
    <w:rsid w:val="007416B7"/>
    <w:rsid w:val="00751E34"/>
    <w:rsid w:val="00752EF6"/>
    <w:rsid w:val="00754898"/>
    <w:rsid w:val="00755302"/>
    <w:rsid w:val="007574F2"/>
    <w:rsid w:val="0077139F"/>
    <w:rsid w:val="0077455E"/>
    <w:rsid w:val="00776A6A"/>
    <w:rsid w:val="00777EFD"/>
    <w:rsid w:val="00785F0B"/>
    <w:rsid w:val="00790DD2"/>
    <w:rsid w:val="007A07C9"/>
    <w:rsid w:val="007A0E8D"/>
    <w:rsid w:val="007A1227"/>
    <w:rsid w:val="007A1B7D"/>
    <w:rsid w:val="007A374F"/>
    <w:rsid w:val="007B1402"/>
    <w:rsid w:val="007B1636"/>
    <w:rsid w:val="007B5C6A"/>
    <w:rsid w:val="007C0E1D"/>
    <w:rsid w:val="007C2245"/>
    <w:rsid w:val="007C3CD5"/>
    <w:rsid w:val="007D05E7"/>
    <w:rsid w:val="007D1AE3"/>
    <w:rsid w:val="007D27EF"/>
    <w:rsid w:val="007E2125"/>
    <w:rsid w:val="007E45FB"/>
    <w:rsid w:val="007E7D0F"/>
    <w:rsid w:val="007F5342"/>
    <w:rsid w:val="007F7B5E"/>
    <w:rsid w:val="00820FA2"/>
    <w:rsid w:val="008309EA"/>
    <w:rsid w:val="00831F47"/>
    <w:rsid w:val="008326EA"/>
    <w:rsid w:val="008334BB"/>
    <w:rsid w:val="00840ED4"/>
    <w:rsid w:val="00843A6C"/>
    <w:rsid w:val="00853D3B"/>
    <w:rsid w:val="0086454D"/>
    <w:rsid w:val="0086487E"/>
    <w:rsid w:val="00866EBE"/>
    <w:rsid w:val="008707B4"/>
    <w:rsid w:val="00872567"/>
    <w:rsid w:val="00881A35"/>
    <w:rsid w:val="008845B8"/>
    <w:rsid w:val="00886A5D"/>
    <w:rsid w:val="00886B96"/>
    <w:rsid w:val="00892D63"/>
    <w:rsid w:val="00893357"/>
    <w:rsid w:val="00897558"/>
    <w:rsid w:val="008A5BA8"/>
    <w:rsid w:val="008A6296"/>
    <w:rsid w:val="008A724D"/>
    <w:rsid w:val="008B0043"/>
    <w:rsid w:val="008C145F"/>
    <w:rsid w:val="008C35CE"/>
    <w:rsid w:val="008C4249"/>
    <w:rsid w:val="008D6B9A"/>
    <w:rsid w:val="008E25D6"/>
    <w:rsid w:val="008F1CFF"/>
    <w:rsid w:val="008F23E8"/>
    <w:rsid w:val="0090102D"/>
    <w:rsid w:val="009028D7"/>
    <w:rsid w:val="009047B4"/>
    <w:rsid w:val="00905AB8"/>
    <w:rsid w:val="009061B3"/>
    <w:rsid w:val="00911B17"/>
    <w:rsid w:val="00913A74"/>
    <w:rsid w:val="009221F9"/>
    <w:rsid w:val="009233FF"/>
    <w:rsid w:val="00924F85"/>
    <w:rsid w:val="00926D01"/>
    <w:rsid w:val="009315D4"/>
    <w:rsid w:val="00931E22"/>
    <w:rsid w:val="00936C33"/>
    <w:rsid w:val="00937E70"/>
    <w:rsid w:val="00941F50"/>
    <w:rsid w:val="00964565"/>
    <w:rsid w:val="00964692"/>
    <w:rsid w:val="00965FC4"/>
    <w:rsid w:val="009713F8"/>
    <w:rsid w:val="00971FE3"/>
    <w:rsid w:val="0097450E"/>
    <w:rsid w:val="00980973"/>
    <w:rsid w:val="00981162"/>
    <w:rsid w:val="00981512"/>
    <w:rsid w:val="00986825"/>
    <w:rsid w:val="00990042"/>
    <w:rsid w:val="009920B8"/>
    <w:rsid w:val="0099294E"/>
    <w:rsid w:val="009A5C3D"/>
    <w:rsid w:val="009A613E"/>
    <w:rsid w:val="009B01B2"/>
    <w:rsid w:val="009B364F"/>
    <w:rsid w:val="009B64B8"/>
    <w:rsid w:val="009C3879"/>
    <w:rsid w:val="009C70C4"/>
    <w:rsid w:val="009C7928"/>
    <w:rsid w:val="009D02E2"/>
    <w:rsid w:val="009D5B36"/>
    <w:rsid w:val="009E028B"/>
    <w:rsid w:val="009E139A"/>
    <w:rsid w:val="009E3752"/>
    <w:rsid w:val="009E4510"/>
    <w:rsid w:val="009F5FA2"/>
    <w:rsid w:val="009F723B"/>
    <w:rsid w:val="009F7EF7"/>
    <w:rsid w:val="00A020CF"/>
    <w:rsid w:val="00A054B2"/>
    <w:rsid w:val="00A112DD"/>
    <w:rsid w:val="00A136E1"/>
    <w:rsid w:val="00A14C4E"/>
    <w:rsid w:val="00A17F78"/>
    <w:rsid w:val="00A23E19"/>
    <w:rsid w:val="00A25E9C"/>
    <w:rsid w:val="00A32A34"/>
    <w:rsid w:val="00A34C49"/>
    <w:rsid w:val="00A42A06"/>
    <w:rsid w:val="00A466C1"/>
    <w:rsid w:val="00A46E3F"/>
    <w:rsid w:val="00A475E5"/>
    <w:rsid w:val="00A514D7"/>
    <w:rsid w:val="00A64053"/>
    <w:rsid w:val="00A6781D"/>
    <w:rsid w:val="00A67ED2"/>
    <w:rsid w:val="00A732F2"/>
    <w:rsid w:val="00A76381"/>
    <w:rsid w:val="00A76CAB"/>
    <w:rsid w:val="00A82863"/>
    <w:rsid w:val="00A84076"/>
    <w:rsid w:val="00A87267"/>
    <w:rsid w:val="00A9045B"/>
    <w:rsid w:val="00A90571"/>
    <w:rsid w:val="00A94896"/>
    <w:rsid w:val="00AA053E"/>
    <w:rsid w:val="00AA097D"/>
    <w:rsid w:val="00AA0E0E"/>
    <w:rsid w:val="00AB0D23"/>
    <w:rsid w:val="00AB2CB6"/>
    <w:rsid w:val="00AB6C3C"/>
    <w:rsid w:val="00AC2468"/>
    <w:rsid w:val="00AC3A87"/>
    <w:rsid w:val="00AC57EE"/>
    <w:rsid w:val="00AC7D39"/>
    <w:rsid w:val="00AD30FF"/>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3BB2"/>
    <w:rsid w:val="00B62C80"/>
    <w:rsid w:val="00B64665"/>
    <w:rsid w:val="00B66732"/>
    <w:rsid w:val="00B70B78"/>
    <w:rsid w:val="00B753D7"/>
    <w:rsid w:val="00B77C3D"/>
    <w:rsid w:val="00B77DF6"/>
    <w:rsid w:val="00B8356E"/>
    <w:rsid w:val="00B905EF"/>
    <w:rsid w:val="00B9084C"/>
    <w:rsid w:val="00B92DD4"/>
    <w:rsid w:val="00B930FD"/>
    <w:rsid w:val="00B941AE"/>
    <w:rsid w:val="00B94FDC"/>
    <w:rsid w:val="00B972CC"/>
    <w:rsid w:val="00B976D6"/>
    <w:rsid w:val="00BA0D8C"/>
    <w:rsid w:val="00BA29C5"/>
    <w:rsid w:val="00BA30E6"/>
    <w:rsid w:val="00BA6B14"/>
    <w:rsid w:val="00BA7A02"/>
    <w:rsid w:val="00BB0BA3"/>
    <w:rsid w:val="00BB1A02"/>
    <w:rsid w:val="00BC5EC4"/>
    <w:rsid w:val="00BD1061"/>
    <w:rsid w:val="00BD2C9C"/>
    <w:rsid w:val="00BD4ECA"/>
    <w:rsid w:val="00BE0DBE"/>
    <w:rsid w:val="00BE5E8E"/>
    <w:rsid w:val="00BE778B"/>
    <w:rsid w:val="00BF510F"/>
    <w:rsid w:val="00BF5B2A"/>
    <w:rsid w:val="00BF74D9"/>
    <w:rsid w:val="00C02F3B"/>
    <w:rsid w:val="00C24DAF"/>
    <w:rsid w:val="00C30134"/>
    <w:rsid w:val="00C303AA"/>
    <w:rsid w:val="00C33039"/>
    <w:rsid w:val="00C37E7E"/>
    <w:rsid w:val="00C41B2A"/>
    <w:rsid w:val="00C54F9E"/>
    <w:rsid w:val="00C6447C"/>
    <w:rsid w:val="00C647DB"/>
    <w:rsid w:val="00C746B9"/>
    <w:rsid w:val="00C82D16"/>
    <w:rsid w:val="00C82D6C"/>
    <w:rsid w:val="00C8392E"/>
    <w:rsid w:val="00C863D0"/>
    <w:rsid w:val="00C9013F"/>
    <w:rsid w:val="00C9264C"/>
    <w:rsid w:val="00C96FD0"/>
    <w:rsid w:val="00C973F7"/>
    <w:rsid w:val="00C97775"/>
    <w:rsid w:val="00CA02F1"/>
    <w:rsid w:val="00CA12CD"/>
    <w:rsid w:val="00CA36AA"/>
    <w:rsid w:val="00CA6861"/>
    <w:rsid w:val="00CC237F"/>
    <w:rsid w:val="00CC524A"/>
    <w:rsid w:val="00CD04C3"/>
    <w:rsid w:val="00CD0D75"/>
    <w:rsid w:val="00CD250D"/>
    <w:rsid w:val="00CD29C6"/>
    <w:rsid w:val="00CD351F"/>
    <w:rsid w:val="00CE066F"/>
    <w:rsid w:val="00CE6196"/>
    <w:rsid w:val="00CF097F"/>
    <w:rsid w:val="00CF646F"/>
    <w:rsid w:val="00CF73A9"/>
    <w:rsid w:val="00CF7F4B"/>
    <w:rsid w:val="00D016AE"/>
    <w:rsid w:val="00D01772"/>
    <w:rsid w:val="00D036F3"/>
    <w:rsid w:val="00D050D9"/>
    <w:rsid w:val="00D1209A"/>
    <w:rsid w:val="00D1363C"/>
    <w:rsid w:val="00D17C88"/>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7C2"/>
    <w:rsid w:val="00D71A56"/>
    <w:rsid w:val="00D82732"/>
    <w:rsid w:val="00D82FC9"/>
    <w:rsid w:val="00D84380"/>
    <w:rsid w:val="00D84450"/>
    <w:rsid w:val="00D84FD6"/>
    <w:rsid w:val="00D905F8"/>
    <w:rsid w:val="00D931E6"/>
    <w:rsid w:val="00D963CD"/>
    <w:rsid w:val="00D963DF"/>
    <w:rsid w:val="00DA69A6"/>
    <w:rsid w:val="00DB08A9"/>
    <w:rsid w:val="00DB0BEB"/>
    <w:rsid w:val="00DB1037"/>
    <w:rsid w:val="00DB2033"/>
    <w:rsid w:val="00DB2EFE"/>
    <w:rsid w:val="00DB3762"/>
    <w:rsid w:val="00DB5194"/>
    <w:rsid w:val="00DC137E"/>
    <w:rsid w:val="00DC1AB6"/>
    <w:rsid w:val="00DC3CFA"/>
    <w:rsid w:val="00DC67EB"/>
    <w:rsid w:val="00DD3F44"/>
    <w:rsid w:val="00DD522D"/>
    <w:rsid w:val="00DE0825"/>
    <w:rsid w:val="00DE192E"/>
    <w:rsid w:val="00DE3811"/>
    <w:rsid w:val="00DE4B70"/>
    <w:rsid w:val="00E030EB"/>
    <w:rsid w:val="00E0510F"/>
    <w:rsid w:val="00E110C2"/>
    <w:rsid w:val="00E17920"/>
    <w:rsid w:val="00E245FB"/>
    <w:rsid w:val="00E26EFE"/>
    <w:rsid w:val="00E350BF"/>
    <w:rsid w:val="00E364BF"/>
    <w:rsid w:val="00E3705E"/>
    <w:rsid w:val="00E40055"/>
    <w:rsid w:val="00E41484"/>
    <w:rsid w:val="00E4744A"/>
    <w:rsid w:val="00E51846"/>
    <w:rsid w:val="00E552C0"/>
    <w:rsid w:val="00E56D08"/>
    <w:rsid w:val="00E571D6"/>
    <w:rsid w:val="00E63CBA"/>
    <w:rsid w:val="00E71543"/>
    <w:rsid w:val="00E72A90"/>
    <w:rsid w:val="00E75B20"/>
    <w:rsid w:val="00E76F12"/>
    <w:rsid w:val="00E77286"/>
    <w:rsid w:val="00E80550"/>
    <w:rsid w:val="00E80A25"/>
    <w:rsid w:val="00E84CB8"/>
    <w:rsid w:val="00E8660F"/>
    <w:rsid w:val="00E867CE"/>
    <w:rsid w:val="00E9029B"/>
    <w:rsid w:val="00E9758D"/>
    <w:rsid w:val="00EA1764"/>
    <w:rsid w:val="00EB01BB"/>
    <w:rsid w:val="00EB2453"/>
    <w:rsid w:val="00EB2474"/>
    <w:rsid w:val="00EB370A"/>
    <w:rsid w:val="00EC03BD"/>
    <w:rsid w:val="00EC0618"/>
    <w:rsid w:val="00EC09D4"/>
    <w:rsid w:val="00EC0EBF"/>
    <w:rsid w:val="00EC1CB0"/>
    <w:rsid w:val="00EC4097"/>
    <w:rsid w:val="00EC7680"/>
    <w:rsid w:val="00ED1022"/>
    <w:rsid w:val="00ED5621"/>
    <w:rsid w:val="00ED5C08"/>
    <w:rsid w:val="00EE3177"/>
    <w:rsid w:val="00EE345B"/>
    <w:rsid w:val="00EF06AD"/>
    <w:rsid w:val="00EF2014"/>
    <w:rsid w:val="00EF21EC"/>
    <w:rsid w:val="00EF2810"/>
    <w:rsid w:val="00EF355E"/>
    <w:rsid w:val="00EF43F1"/>
    <w:rsid w:val="00EF5828"/>
    <w:rsid w:val="00F12CFE"/>
    <w:rsid w:val="00F1631B"/>
    <w:rsid w:val="00F221A1"/>
    <w:rsid w:val="00F40B10"/>
    <w:rsid w:val="00F54394"/>
    <w:rsid w:val="00F55820"/>
    <w:rsid w:val="00F6149E"/>
    <w:rsid w:val="00F6618D"/>
    <w:rsid w:val="00F6752E"/>
    <w:rsid w:val="00F678B7"/>
    <w:rsid w:val="00F7666F"/>
    <w:rsid w:val="00F81A38"/>
    <w:rsid w:val="00F830EB"/>
    <w:rsid w:val="00F84F4E"/>
    <w:rsid w:val="00F8548C"/>
    <w:rsid w:val="00F875D0"/>
    <w:rsid w:val="00F87E84"/>
    <w:rsid w:val="00F90941"/>
    <w:rsid w:val="00F95D49"/>
    <w:rsid w:val="00F9629D"/>
    <w:rsid w:val="00F96B26"/>
    <w:rsid w:val="00FA1B5C"/>
    <w:rsid w:val="00FA635F"/>
    <w:rsid w:val="00FB0CE6"/>
    <w:rsid w:val="00FB1BFB"/>
    <w:rsid w:val="00FB30E8"/>
    <w:rsid w:val="00FB72E4"/>
    <w:rsid w:val="00FC0504"/>
    <w:rsid w:val="00FC1052"/>
    <w:rsid w:val="00FC4CBC"/>
    <w:rsid w:val="00FD2AB8"/>
    <w:rsid w:val="00FE0E75"/>
    <w:rsid w:val="00FE243D"/>
    <w:rsid w:val="00FF2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079632C"/>
  <w15:docId w15:val="{E991F6F1-8A9D-4572-9DFB-339F55D08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196"/>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eastAsia="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A94896"/>
    <w:rPr>
      <w:sz w:val="16"/>
      <w:szCs w:val="16"/>
    </w:rPr>
  </w:style>
  <w:style w:type="paragraph" w:styleId="CommentText">
    <w:name w:val="annotation text"/>
    <w:basedOn w:val="Normal"/>
    <w:link w:val="CommentTextChar"/>
    <w:uiPriority w:val="99"/>
    <w:semiHidden/>
    <w:unhideWhenUsed/>
    <w:rsid w:val="00A94896"/>
    <w:pPr>
      <w:spacing w:line="240" w:lineRule="auto"/>
    </w:pPr>
    <w:rPr>
      <w:sz w:val="20"/>
      <w:szCs w:val="20"/>
    </w:rPr>
  </w:style>
  <w:style w:type="character" w:customStyle="1" w:styleId="CommentTextChar">
    <w:name w:val="Comment Text Char"/>
    <w:basedOn w:val="DefaultParagraphFont"/>
    <w:link w:val="CommentText"/>
    <w:uiPriority w:val="99"/>
    <w:semiHidden/>
    <w:rsid w:val="00A94896"/>
    <w:rPr>
      <w:sz w:val="20"/>
      <w:szCs w:val="20"/>
    </w:rPr>
  </w:style>
  <w:style w:type="paragraph" w:styleId="CommentSubject">
    <w:name w:val="annotation subject"/>
    <w:basedOn w:val="CommentText"/>
    <w:next w:val="CommentText"/>
    <w:link w:val="CommentSubjectChar"/>
    <w:uiPriority w:val="99"/>
    <w:semiHidden/>
    <w:unhideWhenUsed/>
    <w:rsid w:val="00A94896"/>
    <w:rPr>
      <w:b/>
      <w:bCs/>
    </w:rPr>
  </w:style>
  <w:style w:type="character" w:customStyle="1" w:styleId="CommentSubjectChar">
    <w:name w:val="Comment Subject Char"/>
    <w:basedOn w:val="CommentTextChar"/>
    <w:link w:val="CommentSubject"/>
    <w:uiPriority w:val="99"/>
    <w:semiHidden/>
    <w:rsid w:val="00A94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ptide.nist.go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hyperlink" Target="https://skyline.ms/blib-formats.url" TargetMode="External"/><Relationship Id="rId23" Type="http://schemas.openxmlformats.org/officeDocument/2006/relationships/image" Target="media/image11.pn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tp://ftp.thegpm.org/projects/xhunter/lib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tutorials/MethodEdit.zip" TargetMode="External"/><Relationship Id="rId3" Type="http://schemas.openxmlformats.org/officeDocument/2006/relationships/styles" Target="styles.xml"/><Relationship Id="rId12" Type="http://schemas.openxmlformats.org/officeDocument/2006/relationships/hyperlink" Target="http://www.peptideatlas.org/specli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Gothic"/>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MS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654FC-A213-4E6A-ADF4-59C1EB220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~WRL3303.tmp</Template>
  <TotalTime>2</TotalTime>
  <Pages>28</Pages>
  <Words>2481</Words>
  <Characters>14144</Characters>
  <Application>Microsoft Office Word</Application>
  <DocSecurity>0</DocSecurity>
  <Lines>117</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Microsoft</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4</cp:revision>
  <dcterms:created xsi:type="dcterms:W3CDTF">2020-12-30T20:06:00Z</dcterms:created>
  <dcterms:modified xsi:type="dcterms:W3CDTF">2024-09-16T01:22:00Z</dcterms:modified>
  <cp:contentStatus/>
</cp:coreProperties>
</file>